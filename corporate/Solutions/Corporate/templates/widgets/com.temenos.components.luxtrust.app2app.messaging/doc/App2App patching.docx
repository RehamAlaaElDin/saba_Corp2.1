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61AB91" w14:textId="77777777" w:rsidR="001D1045" w:rsidRPr="003E745E" w:rsidRDefault="001D1045" w:rsidP="001D1045">
      <w:pPr>
        <w:pStyle w:val="Heading1"/>
        <w:numPr>
          <w:ilvl w:val="0"/>
          <w:numId w:val="0"/>
        </w:numPr>
        <w:rPr>
          <w:lang w:val="en-US"/>
        </w:rPr>
        <w:sectPr w:rsidR="001D1045" w:rsidRPr="003E745E" w:rsidSect="001010C0">
          <w:headerReference w:type="default" r:id="rId11"/>
          <w:footerReference w:type="default" r:id="rId12"/>
          <w:headerReference w:type="first" r:id="rId13"/>
          <w:pgSz w:w="11906" w:h="16838" w:code="9"/>
          <w:pgMar w:top="1440" w:right="1797" w:bottom="1440" w:left="1797" w:header="567" w:footer="567" w:gutter="0"/>
          <w:cols w:space="708"/>
          <w:titlePg/>
          <w:docGrid w:linePitch="360"/>
        </w:sectPr>
      </w:pPr>
      <w:bookmarkStart w:id="0" w:name="_Toc183344400"/>
      <w:bookmarkStart w:id="1" w:name="_Toc183344864"/>
    </w:p>
    <w:bookmarkStart w:id="2" w:name="_Toc183346295"/>
    <w:bookmarkStart w:id="3" w:name="_Toc183346363"/>
    <w:bookmarkStart w:id="4" w:name="_Toc183347211"/>
    <w:bookmarkStart w:id="5" w:name="_Toc183409518"/>
    <w:p w14:paraId="25FF9C37" w14:textId="77777777" w:rsidR="001D1045" w:rsidRPr="003E745E" w:rsidRDefault="001D1045" w:rsidP="001D1045">
      <w:pPr>
        <w:pStyle w:val="TOC"/>
        <w:jc w:val="center"/>
        <w:rPr>
          <w:lang w:val="en-US"/>
        </w:rPr>
      </w:pPr>
      <w:r w:rsidRPr="003E745E">
        <w:rPr>
          <w:noProof/>
          <w:lang w:val="en-US" w:eastAsia="en-US"/>
        </w:rPr>
        <mc:AlternateContent>
          <mc:Choice Requires="wps">
            <w:drawing>
              <wp:anchor distT="0" distB="0" distL="114300" distR="114300" simplePos="0" relativeHeight="251658752" behindDoc="0" locked="0" layoutInCell="1" allowOverlap="1" wp14:anchorId="2B16F1A4" wp14:editId="2A40DA0D">
                <wp:simplePos x="0" y="0"/>
                <wp:positionH relativeFrom="column">
                  <wp:posOffset>-1063905</wp:posOffset>
                </wp:positionH>
                <wp:positionV relativeFrom="paragraph">
                  <wp:posOffset>2093389</wp:posOffset>
                </wp:positionV>
                <wp:extent cx="7391400" cy="3378530"/>
                <wp:effectExtent l="0" t="0" r="0" b="0"/>
                <wp:wrapNone/>
                <wp:docPr id="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91400" cy="3378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5E6B41" w14:textId="77777777" w:rsidR="003B58BF" w:rsidRDefault="003B58BF" w:rsidP="001D1045">
                            <w:pPr>
                              <w:ind w:left="2160" w:firstLine="720"/>
                              <w:jc w:val="right"/>
                              <w:rPr>
                                <w:rFonts w:ascii="Arial Black" w:hAnsi="Arial Black" w:cs="Arial Bold"/>
                                <w:b/>
                                <w:bCs/>
                                <w:color w:val="4179AC"/>
                                <w:sz w:val="36"/>
                                <w:szCs w:val="44"/>
                              </w:rPr>
                            </w:pPr>
                          </w:p>
                          <w:p w14:paraId="354560B9" w14:textId="77777777" w:rsidR="003B58BF" w:rsidRPr="00AF5CA8" w:rsidRDefault="003B58BF" w:rsidP="001D1045">
                            <w:pPr>
                              <w:ind w:left="2160" w:firstLine="720"/>
                              <w:jc w:val="right"/>
                              <w:rPr>
                                <w:rFonts w:ascii="Arial Black" w:hAnsi="Arial Black" w:cs="Arial Bold"/>
                                <w:b/>
                                <w:bCs/>
                                <w:color w:val="4179AC"/>
                                <w:sz w:val="40"/>
                                <w:szCs w:val="48"/>
                              </w:rPr>
                            </w:pPr>
                            <w:r>
                              <w:rPr>
                                <w:rFonts w:ascii="Arial Black" w:hAnsi="Arial Black" w:cs="Arial Bold"/>
                                <w:b/>
                                <w:bCs/>
                                <w:color w:val="4179AC"/>
                                <w:sz w:val="36"/>
                                <w:szCs w:val="44"/>
                              </w:rPr>
                              <w:t xml:space="preserve">      </w:t>
                            </w:r>
                          </w:p>
                          <w:p w14:paraId="2A9A3DA9" w14:textId="23ECD3E9" w:rsidR="003B58BF" w:rsidRDefault="006130F5" w:rsidP="001D1045">
                            <w:pPr>
                              <w:jc w:val="right"/>
                              <w:rPr>
                                <w:rFonts w:ascii="Arial Black" w:hAnsi="Arial Black" w:cs="Arial Bold"/>
                                <w:b/>
                                <w:bCs/>
                                <w:color w:val="4179AC"/>
                                <w:sz w:val="48"/>
                                <w:szCs w:val="48"/>
                              </w:rPr>
                            </w:pPr>
                            <w:r>
                              <w:rPr>
                                <w:rFonts w:ascii="Arial Black" w:hAnsi="Arial Black" w:cs="Arial Bold"/>
                                <w:b/>
                                <w:bCs/>
                                <w:color w:val="4179AC"/>
                                <w:sz w:val="44"/>
                                <w:szCs w:val="48"/>
                              </w:rPr>
                              <w:t>App2App</w:t>
                            </w:r>
                          </w:p>
                          <w:p w14:paraId="7A3C510F" w14:textId="4F8A5F7F" w:rsidR="003B58BF" w:rsidRDefault="00AE2154" w:rsidP="001D1045">
                            <w:pPr>
                              <w:jc w:val="right"/>
                              <w:rPr>
                                <w:rFonts w:ascii="Arial Black" w:hAnsi="Arial Black" w:cs="Arial Bold"/>
                                <w:b/>
                                <w:bCs/>
                                <w:color w:val="4179AC"/>
                                <w:sz w:val="48"/>
                                <w:szCs w:val="48"/>
                              </w:rPr>
                            </w:pPr>
                            <w:r w:rsidRPr="00AE2154">
                              <w:rPr>
                                <w:rFonts w:ascii="Arial Black" w:hAnsi="Arial Black" w:cs="Arial Bold"/>
                                <w:b/>
                                <w:bCs/>
                                <w:color w:val="4179AC"/>
                                <w:sz w:val="32"/>
                                <w:szCs w:val="48"/>
                              </w:rPr>
                              <w:t>Guide for patching an existing solution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B16F1A4" id="_x0000_t202" coordsize="21600,21600" o:spt="202" path="m,l,21600r21600,l21600,xe">
                <v:stroke joinstyle="miter"/>
                <v:path gradientshapeok="t" o:connecttype="rect"/>
              </v:shapetype>
              <v:shape id="Text Box 2" o:spid="_x0000_s1026" type="#_x0000_t202" style="position:absolute;left:0;text-align:left;margin-left:-83.75pt;margin-top:164.85pt;width:582pt;height:266.0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" filled="f" stroked="f">
                <v:textbox>
                  <w:txbxContent>
                    <w:p w14:paraId="045E6B41" w14:textId="77777777" w:rsidR="003B58BF" w:rsidRDefault="003B58BF" w:rsidP="001D1045">
                      <w:pPr>
                        <w:ind w:left="2160" w:firstLine="720"/>
                        <w:jc w:val="right"/>
                        <w:rPr>
                          <w:rFonts w:ascii="Arial Black" w:hAnsi="Arial Black" w:cs="Arial Bold"/>
                          <w:b/>
                          <w:bCs/>
                          <w:color w:val="4179AC"/>
                          <w:sz w:val="36"/>
                          <w:szCs w:val="44"/>
                        </w:rPr>
                      </w:pPr>
                    </w:p>
                    <w:p w14:paraId="354560B9" w14:textId="77777777" w:rsidR="003B58BF" w:rsidRPr="00AF5CA8" w:rsidRDefault="003B58BF" w:rsidP="001D1045">
                      <w:pPr>
                        <w:ind w:left="2160" w:firstLine="720"/>
                        <w:jc w:val="right"/>
                        <w:rPr>
                          <w:rFonts w:ascii="Arial Black" w:hAnsi="Arial Black" w:cs="Arial Bold"/>
                          <w:b/>
                          <w:bCs/>
                          <w:color w:val="4179AC"/>
                          <w:sz w:val="40"/>
                          <w:szCs w:val="48"/>
                        </w:rPr>
                      </w:pPr>
                      <w:r>
                        <w:rPr>
                          <w:rFonts w:ascii="Arial Black" w:hAnsi="Arial Black" w:cs="Arial Bold"/>
                          <w:b/>
                          <w:bCs/>
                          <w:color w:val="4179AC"/>
                          <w:sz w:val="36"/>
                          <w:szCs w:val="44"/>
                        </w:rPr>
                        <w:t xml:space="preserve">      </w:t>
                      </w:r>
                    </w:p>
                    <w:p w14:paraId="2A9A3DA9" w14:textId="23ECD3E9" w:rsidR="003B58BF" w:rsidRDefault="006130F5" w:rsidP="001D1045">
                      <w:pPr>
                        <w:jc w:val="right"/>
                        <w:rPr>
                          <w:rFonts w:ascii="Arial Black" w:hAnsi="Arial Black" w:cs="Arial Bold"/>
                          <w:b/>
                          <w:bCs/>
                          <w:color w:val="4179AC"/>
                          <w:sz w:val="48"/>
                          <w:szCs w:val="48"/>
                        </w:rPr>
                      </w:pPr>
                      <w:r>
                        <w:rPr>
                          <w:rFonts w:ascii="Arial Black" w:hAnsi="Arial Black" w:cs="Arial Bold"/>
                          <w:b/>
                          <w:bCs/>
                          <w:color w:val="4179AC"/>
                          <w:sz w:val="44"/>
                          <w:szCs w:val="48"/>
                        </w:rPr>
                        <w:t>App2App</w:t>
                      </w:r>
                    </w:p>
                    <w:p w14:paraId="7A3C510F" w14:textId="4F8A5F7F" w:rsidR="003B58BF" w:rsidRDefault="00AE2154" w:rsidP="001D1045">
                      <w:pPr>
                        <w:jc w:val="right"/>
                        <w:rPr>
                          <w:rFonts w:ascii="Arial Black" w:hAnsi="Arial Black" w:cs="Arial Bold"/>
                          <w:b/>
                          <w:bCs/>
                          <w:color w:val="4179AC"/>
                          <w:sz w:val="48"/>
                          <w:szCs w:val="48"/>
                        </w:rPr>
                      </w:pPr>
                      <w:r w:rsidRPr="00AE2154">
                        <w:rPr>
                          <w:rFonts w:ascii="Arial Black" w:hAnsi="Arial Black" w:cs="Arial Bold"/>
                          <w:b/>
                          <w:bCs/>
                          <w:color w:val="4179AC"/>
                          <w:sz w:val="32"/>
                          <w:szCs w:val="48"/>
                        </w:rPr>
                        <w:t>Guide for patching an existing solution</w:t>
                      </w:r>
                    </w:p>
                  </w:txbxContent>
                </v:textbox>
              </v:shape>
            </w:pict>
          </mc:Fallback>
        </mc:AlternateContent>
      </w:r>
      <w:r w:rsidRPr="003E745E">
        <w:rPr>
          <w:lang w:val="en-US"/>
        </w:rPr>
        <w:br w:type="page"/>
      </w:r>
      <w:bookmarkStart w:id="6" w:name="_Toc183347212"/>
      <w:bookmarkStart w:id="7" w:name="_Toc183409519"/>
      <w:bookmarkEnd w:id="0"/>
      <w:bookmarkEnd w:id="1"/>
      <w:bookmarkEnd w:id="2"/>
      <w:bookmarkEnd w:id="3"/>
      <w:r w:rsidRPr="003E745E">
        <w:rPr>
          <w:lang w:val="en-US"/>
        </w:rPr>
        <w:lastRenderedPageBreak/>
        <w:t>Table of Contents</w:t>
      </w:r>
      <w:bookmarkEnd w:id="4"/>
      <w:bookmarkEnd w:id="5"/>
      <w:bookmarkEnd w:id="6"/>
      <w:bookmarkEnd w:id="7"/>
    </w:p>
    <w:p w14:paraId="5A18A8D8" w14:textId="77777777" w:rsidR="001D1045" w:rsidRPr="003E745E" w:rsidRDefault="001D1045" w:rsidP="001D1045">
      <w:pPr>
        <w:rPr>
          <w:lang w:val="en-US"/>
        </w:rPr>
      </w:pPr>
    </w:p>
    <w:p w14:paraId="392D99B2" w14:textId="77777777" w:rsidR="000C54C8" w:rsidRDefault="001D1045">
      <w:pPr>
        <w:pStyle w:val="TOC1"/>
        <w:rPr>
          <w:rFonts w:asciiTheme="minorHAnsi" w:eastAsiaTheme="minorEastAsia" w:hAnsiTheme="minorHAnsi" w:cstheme="minorBidi"/>
          <w:b w:val="0"/>
          <w:color w:val="auto"/>
          <w:szCs w:val="22"/>
          <w:lang w:val="en-US" w:eastAsia="en-US"/>
        </w:rPr>
      </w:pPr>
      <w:r w:rsidRPr="003E745E">
        <w:rPr>
          <w:lang w:val="en-US"/>
        </w:rPr>
        <w:fldChar w:fldCharType="begin"/>
      </w:r>
      <w:r w:rsidRPr="003E745E">
        <w:rPr>
          <w:lang w:val="en-US"/>
        </w:rPr>
        <w:instrText xml:space="preserve"> TOC \o "1-3" \h \z \u </w:instrText>
      </w:r>
      <w:r w:rsidRPr="003E745E">
        <w:rPr>
          <w:lang w:val="en-US"/>
        </w:rPr>
        <w:fldChar w:fldCharType="separate"/>
      </w:r>
      <w:hyperlink w:anchor="_Toc500949437" w:history="1">
        <w:r w:rsidR="000C54C8" w:rsidRPr="005F3F44">
          <w:rPr>
            <w:rStyle w:val="Hyperlink"/>
            <w:lang w:val="en-US"/>
          </w:rPr>
          <w:t>1</w:t>
        </w:r>
        <w:r w:rsidR="000C54C8">
          <w:rPr>
            <w:rFonts w:asciiTheme="minorHAnsi" w:eastAsiaTheme="minorEastAsia" w:hAnsiTheme="minorHAnsi" w:cstheme="minorBidi"/>
            <w:b w:val="0"/>
            <w:color w:val="auto"/>
            <w:szCs w:val="22"/>
            <w:lang w:val="en-US" w:eastAsia="en-US"/>
          </w:rPr>
          <w:tab/>
        </w:r>
        <w:r w:rsidR="000C54C8" w:rsidRPr="005F3F44">
          <w:rPr>
            <w:rStyle w:val="Hyperlink"/>
            <w:lang w:val="en-US"/>
          </w:rPr>
          <w:t>Introduction</w:t>
        </w:r>
        <w:r w:rsidR="000C54C8">
          <w:rPr>
            <w:webHidden/>
          </w:rPr>
          <w:tab/>
        </w:r>
        <w:r w:rsidR="000C54C8">
          <w:rPr>
            <w:webHidden/>
          </w:rPr>
          <w:fldChar w:fldCharType="begin"/>
        </w:r>
        <w:r w:rsidR="000C54C8">
          <w:rPr>
            <w:webHidden/>
          </w:rPr>
          <w:instrText xml:space="preserve"> PAGEREF _Toc500949437 \h </w:instrText>
        </w:r>
        <w:r w:rsidR="000C54C8">
          <w:rPr>
            <w:webHidden/>
          </w:rPr>
        </w:r>
        <w:r w:rsidR="000C54C8">
          <w:rPr>
            <w:webHidden/>
          </w:rPr>
          <w:fldChar w:fldCharType="separate"/>
        </w:r>
        <w:r w:rsidR="000C54C8">
          <w:rPr>
            <w:webHidden/>
          </w:rPr>
          <w:t>4</w:t>
        </w:r>
        <w:r w:rsidR="000C54C8">
          <w:rPr>
            <w:webHidden/>
          </w:rPr>
          <w:fldChar w:fldCharType="end"/>
        </w:r>
      </w:hyperlink>
    </w:p>
    <w:p w14:paraId="256E0673" w14:textId="77777777" w:rsidR="000C54C8" w:rsidRDefault="0063716A">
      <w:pPr>
        <w:pStyle w:val="TOC1"/>
        <w:rPr>
          <w:rFonts w:asciiTheme="minorHAnsi" w:eastAsiaTheme="minorEastAsia" w:hAnsiTheme="minorHAnsi" w:cstheme="minorBidi"/>
          <w:b w:val="0"/>
          <w:color w:val="auto"/>
          <w:szCs w:val="22"/>
          <w:lang w:val="en-US" w:eastAsia="en-US"/>
        </w:rPr>
      </w:pPr>
      <w:hyperlink w:anchor="_Toc500949438" w:history="1">
        <w:r w:rsidR="000C54C8" w:rsidRPr="005F3F44">
          <w:rPr>
            <w:rStyle w:val="Hyperlink"/>
            <w:lang w:val="en-US"/>
          </w:rPr>
          <w:t>2</w:t>
        </w:r>
        <w:r w:rsidR="000C54C8">
          <w:rPr>
            <w:rFonts w:asciiTheme="minorHAnsi" w:eastAsiaTheme="minorEastAsia" w:hAnsiTheme="minorHAnsi" w:cstheme="minorBidi"/>
            <w:b w:val="0"/>
            <w:color w:val="auto"/>
            <w:szCs w:val="22"/>
            <w:lang w:val="en-US" w:eastAsia="en-US"/>
          </w:rPr>
          <w:tab/>
        </w:r>
        <w:r w:rsidR="000C54C8" w:rsidRPr="005F3F44">
          <w:rPr>
            <w:rStyle w:val="Hyperlink"/>
            <w:lang w:val="en-US"/>
          </w:rPr>
          <w:t>Overview</w:t>
        </w:r>
        <w:r w:rsidR="000C54C8">
          <w:rPr>
            <w:webHidden/>
          </w:rPr>
          <w:tab/>
        </w:r>
        <w:r w:rsidR="000C54C8">
          <w:rPr>
            <w:webHidden/>
          </w:rPr>
          <w:fldChar w:fldCharType="begin"/>
        </w:r>
        <w:r w:rsidR="000C54C8">
          <w:rPr>
            <w:webHidden/>
          </w:rPr>
          <w:instrText xml:space="preserve"> PAGEREF _Toc500949438 \h </w:instrText>
        </w:r>
        <w:r w:rsidR="000C54C8">
          <w:rPr>
            <w:webHidden/>
          </w:rPr>
        </w:r>
        <w:r w:rsidR="000C54C8">
          <w:rPr>
            <w:webHidden/>
          </w:rPr>
          <w:fldChar w:fldCharType="separate"/>
        </w:r>
        <w:r w:rsidR="000C54C8">
          <w:rPr>
            <w:webHidden/>
          </w:rPr>
          <w:t>4</w:t>
        </w:r>
        <w:r w:rsidR="000C54C8">
          <w:rPr>
            <w:webHidden/>
          </w:rPr>
          <w:fldChar w:fldCharType="end"/>
        </w:r>
      </w:hyperlink>
    </w:p>
    <w:p w14:paraId="08FA39E1" w14:textId="77777777" w:rsidR="000C54C8" w:rsidRDefault="0063716A">
      <w:pPr>
        <w:pStyle w:val="TOC1"/>
        <w:rPr>
          <w:rFonts w:asciiTheme="minorHAnsi" w:eastAsiaTheme="minorEastAsia" w:hAnsiTheme="minorHAnsi" w:cstheme="minorBidi"/>
          <w:b w:val="0"/>
          <w:color w:val="auto"/>
          <w:szCs w:val="22"/>
          <w:lang w:val="en-US" w:eastAsia="en-US"/>
        </w:rPr>
      </w:pPr>
      <w:hyperlink w:anchor="_Toc500949439" w:history="1">
        <w:r w:rsidR="000C54C8" w:rsidRPr="005F3F44">
          <w:rPr>
            <w:rStyle w:val="Hyperlink"/>
            <w:lang w:val="en-US"/>
          </w:rPr>
          <w:t>3</w:t>
        </w:r>
        <w:r w:rsidR="000C54C8">
          <w:rPr>
            <w:rFonts w:asciiTheme="minorHAnsi" w:eastAsiaTheme="minorEastAsia" w:hAnsiTheme="minorHAnsi" w:cstheme="minorBidi"/>
            <w:b w:val="0"/>
            <w:color w:val="auto"/>
            <w:szCs w:val="22"/>
            <w:lang w:val="en-US" w:eastAsia="en-US"/>
          </w:rPr>
          <w:tab/>
        </w:r>
        <w:r w:rsidR="000C54C8" w:rsidRPr="005F3F44">
          <w:rPr>
            <w:rStyle w:val="Hyperlink"/>
            <w:lang w:val="en-US"/>
          </w:rPr>
          <w:t>Components</w:t>
        </w:r>
        <w:r w:rsidR="000C54C8">
          <w:rPr>
            <w:webHidden/>
          </w:rPr>
          <w:tab/>
        </w:r>
        <w:r w:rsidR="000C54C8">
          <w:rPr>
            <w:webHidden/>
          </w:rPr>
          <w:fldChar w:fldCharType="begin"/>
        </w:r>
        <w:r w:rsidR="000C54C8">
          <w:rPr>
            <w:webHidden/>
          </w:rPr>
          <w:instrText xml:space="preserve"> PAGEREF _Toc500949439 \h </w:instrText>
        </w:r>
        <w:r w:rsidR="000C54C8">
          <w:rPr>
            <w:webHidden/>
          </w:rPr>
        </w:r>
        <w:r w:rsidR="000C54C8">
          <w:rPr>
            <w:webHidden/>
          </w:rPr>
          <w:fldChar w:fldCharType="separate"/>
        </w:r>
        <w:r w:rsidR="000C54C8">
          <w:rPr>
            <w:webHidden/>
          </w:rPr>
          <w:t>4</w:t>
        </w:r>
        <w:r w:rsidR="000C54C8">
          <w:rPr>
            <w:webHidden/>
          </w:rPr>
          <w:fldChar w:fldCharType="end"/>
        </w:r>
      </w:hyperlink>
    </w:p>
    <w:p w14:paraId="028B26E3" w14:textId="77777777" w:rsidR="000C54C8" w:rsidRDefault="0063716A">
      <w:pPr>
        <w:pStyle w:val="TOC2"/>
        <w:rPr>
          <w:rFonts w:asciiTheme="minorHAnsi" w:eastAsiaTheme="minorEastAsia" w:hAnsiTheme="minorHAnsi" w:cstheme="minorBidi"/>
          <w:color w:val="auto"/>
          <w:sz w:val="22"/>
          <w:szCs w:val="22"/>
          <w:lang w:val="en-US" w:eastAsia="en-US"/>
        </w:rPr>
      </w:pPr>
      <w:hyperlink w:anchor="_Toc500949440" w:history="1">
        <w:r w:rsidR="000C54C8" w:rsidRPr="005F3F44">
          <w:rPr>
            <w:rStyle w:val="Hyperlink"/>
            <w:lang w:val="en-US"/>
          </w:rPr>
          <w:t>3.1</w:t>
        </w:r>
        <w:r w:rsidR="000C54C8">
          <w:rPr>
            <w:rFonts w:asciiTheme="minorHAnsi" w:eastAsiaTheme="minorEastAsia" w:hAnsiTheme="minorHAnsi" w:cstheme="minorBidi"/>
            <w:color w:val="auto"/>
            <w:sz w:val="22"/>
            <w:szCs w:val="22"/>
            <w:lang w:val="en-US" w:eastAsia="en-US"/>
          </w:rPr>
          <w:tab/>
        </w:r>
        <w:r w:rsidR="000C54C8" w:rsidRPr="005F3F44">
          <w:rPr>
            <w:rStyle w:val="Hyperlink"/>
            <w:lang w:val="en-US"/>
          </w:rPr>
          <w:t>SPPIframe.tpl</w:t>
        </w:r>
        <w:r w:rsidR="000C54C8">
          <w:rPr>
            <w:webHidden/>
          </w:rPr>
          <w:tab/>
        </w:r>
        <w:r w:rsidR="000C54C8">
          <w:rPr>
            <w:webHidden/>
          </w:rPr>
          <w:fldChar w:fldCharType="begin"/>
        </w:r>
        <w:r w:rsidR="000C54C8">
          <w:rPr>
            <w:webHidden/>
          </w:rPr>
          <w:instrText xml:space="preserve"> PAGEREF _Toc500949440 \h </w:instrText>
        </w:r>
        <w:r w:rsidR="000C54C8">
          <w:rPr>
            <w:webHidden/>
          </w:rPr>
        </w:r>
        <w:r w:rsidR="000C54C8">
          <w:rPr>
            <w:webHidden/>
          </w:rPr>
          <w:fldChar w:fldCharType="separate"/>
        </w:r>
        <w:r w:rsidR="000C54C8">
          <w:rPr>
            <w:webHidden/>
          </w:rPr>
          <w:t>4</w:t>
        </w:r>
        <w:r w:rsidR="000C54C8">
          <w:rPr>
            <w:webHidden/>
          </w:rPr>
          <w:fldChar w:fldCharType="end"/>
        </w:r>
      </w:hyperlink>
    </w:p>
    <w:p w14:paraId="2F5F8425" w14:textId="77777777" w:rsidR="000C54C8" w:rsidRDefault="0063716A">
      <w:pPr>
        <w:pStyle w:val="TOC2"/>
        <w:rPr>
          <w:rFonts w:asciiTheme="minorHAnsi" w:eastAsiaTheme="minorEastAsia" w:hAnsiTheme="minorHAnsi" w:cstheme="minorBidi"/>
          <w:color w:val="auto"/>
          <w:sz w:val="22"/>
          <w:szCs w:val="22"/>
          <w:lang w:val="en-US" w:eastAsia="en-US"/>
        </w:rPr>
      </w:pPr>
      <w:hyperlink w:anchor="_Toc500949441" w:history="1">
        <w:r w:rsidR="000C54C8" w:rsidRPr="005F3F44">
          <w:rPr>
            <w:rStyle w:val="Hyperlink"/>
            <w:lang w:val="en-US"/>
          </w:rPr>
          <w:t>3.2</w:t>
        </w:r>
        <w:r w:rsidR="000C54C8">
          <w:rPr>
            <w:rFonts w:asciiTheme="minorHAnsi" w:eastAsiaTheme="minorEastAsia" w:hAnsiTheme="minorHAnsi" w:cstheme="minorBidi"/>
            <w:color w:val="auto"/>
            <w:sz w:val="22"/>
            <w:szCs w:val="22"/>
            <w:lang w:val="en-US" w:eastAsia="en-US"/>
          </w:rPr>
          <w:tab/>
        </w:r>
        <w:r w:rsidR="000C54C8" w:rsidRPr="005F3F44">
          <w:rPr>
            <w:rStyle w:val="Hyperlink"/>
            <w:lang w:val="en-US"/>
          </w:rPr>
          <w:t>SPServletFilter</w:t>
        </w:r>
        <w:r w:rsidR="000C54C8">
          <w:rPr>
            <w:webHidden/>
          </w:rPr>
          <w:tab/>
        </w:r>
        <w:r w:rsidR="000C54C8">
          <w:rPr>
            <w:webHidden/>
          </w:rPr>
          <w:fldChar w:fldCharType="begin"/>
        </w:r>
        <w:r w:rsidR="000C54C8">
          <w:rPr>
            <w:webHidden/>
          </w:rPr>
          <w:instrText xml:space="preserve"> PAGEREF _Toc500949441 \h </w:instrText>
        </w:r>
        <w:r w:rsidR="000C54C8">
          <w:rPr>
            <w:webHidden/>
          </w:rPr>
        </w:r>
        <w:r w:rsidR="000C54C8">
          <w:rPr>
            <w:webHidden/>
          </w:rPr>
          <w:fldChar w:fldCharType="separate"/>
        </w:r>
        <w:r w:rsidR="000C54C8">
          <w:rPr>
            <w:webHidden/>
          </w:rPr>
          <w:t>4</w:t>
        </w:r>
        <w:r w:rsidR="000C54C8">
          <w:rPr>
            <w:webHidden/>
          </w:rPr>
          <w:fldChar w:fldCharType="end"/>
        </w:r>
      </w:hyperlink>
    </w:p>
    <w:p w14:paraId="7E5D4353" w14:textId="77777777" w:rsidR="000C54C8" w:rsidRDefault="0063716A">
      <w:pPr>
        <w:pStyle w:val="TOC2"/>
        <w:rPr>
          <w:rFonts w:asciiTheme="minorHAnsi" w:eastAsiaTheme="minorEastAsia" w:hAnsiTheme="minorHAnsi" w:cstheme="minorBidi"/>
          <w:color w:val="auto"/>
          <w:sz w:val="22"/>
          <w:szCs w:val="22"/>
          <w:lang w:val="en-US" w:eastAsia="en-US"/>
        </w:rPr>
      </w:pPr>
      <w:hyperlink w:anchor="_Toc500949442" w:history="1">
        <w:r w:rsidR="000C54C8" w:rsidRPr="005F3F44">
          <w:rPr>
            <w:rStyle w:val="Hyperlink"/>
            <w:lang w:val="en-US"/>
          </w:rPr>
          <w:t>3.3</w:t>
        </w:r>
        <w:r w:rsidR="000C54C8">
          <w:rPr>
            <w:rFonts w:asciiTheme="minorHAnsi" w:eastAsiaTheme="minorEastAsia" w:hAnsiTheme="minorHAnsi" w:cstheme="minorBidi"/>
            <w:color w:val="auto"/>
            <w:sz w:val="22"/>
            <w:szCs w:val="22"/>
            <w:lang w:val="en-US" w:eastAsia="en-US"/>
          </w:rPr>
          <w:tab/>
        </w:r>
        <w:r w:rsidR="000C54C8" w:rsidRPr="005F3F44">
          <w:rPr>
            <w:rStyle w:val="Hyperlink"/>
            <w:lang w:val="en-US"/>
          </w:rPr>
          <w:t>In-app Browser WKWebView</w:t>
        </w:r>
        <w:r w:rsidR="000C54C8">
          <w:rPr>
            <w:webHidden/>
          </w:rPr>
          <w:tab/>
        </w:r>
        <w:r w:rsidR="000C54C8">
          <w:rPr>
            <w:webHidden/>
          </w:rPr>
          <w:fldChar w:fldCharType="begin"/>
        </w:r>
        <w:r w:rsidR="000C54C8">
          <w:rPr>
            <w:webHidden/>
          </w:rPr>
          <w:instrText xml:space="preserve"> PAGEREF _Toc500949442 \h </w:instrText>
        </w:r>
        <w:r w:rsidR="000C54C8">
          <w:rPr>
            <w:webHidden/>
          </w:rPr>
        </w:r>
        <w:r w:rsidR="000C54C8">
          <w:rPr>
            <w:webHidden/>
          </w:rPr>
          <w:fldChar w:fldCharType="separate"/>
        </w:r>
        <w:r w:rsidR="000C54C8">
          <w:rPr>
            <w:webHidden/>
          </w:rPr>
          <w:t>5</w:t>
        </w:r>
        <w:r w:rsidR="000C54C8">
          <w:rPr>
            <w:webHidden/>
          </w:rPr>
          <w:fldChar w:fldCharType="end"/>
        </w:r>
      </w:hyperlink>
    </w:p>
    <w:p w14:paraId="5AECCDB9" w14:textId="77777777" w:rsidR="000C54C8" w:rsidRDefault="0063716A">
      <w:pPr>
        <w:pStyle w:val="TOC3"/>
        <w:rPr>
          <w:rFonts w:asciiTheme="minorHAnsi" w:eastAsiaTheme="minorEastAsia" w:hAnsiTheme="minorHAnsi" w:cstheme="minorBidi"/>
          <w:noProof/>
          <w:color w:val="auto"/>
          <w:sz w:val="22"/>
          <w:szCs w:val="22"/>
          <w:lang w:val="en-US" w:eastAsia="en-US"/>
        </w:rPr>
      </w:pPr>
      <w:hyperlink w:anchor="_Toc500949443" w:history="1">
        <w:r w:rsidR="000C54C8" w:rsidRPr="005F3F44">
          <w:rPr>
            <w:rStyle w:val="Hyperlink"/>
            <w:noProof/>
            <w:lang w:val="en-US"/>
          </w:rPr>
          <w:t>3.3.1</w:t>
        </w:r>
        <w:r w:rsidR="000C54C8">
          <w:rPr>
            <w:rFonts w:asciiTheme="minorHAnsi" w:eastAsiaTheme="minorEastAsia" w:hAnsiTheme="minorHAnsi" w:cstheme="minorBidi"/>
            <w:noProof/>
            <w:color w:val="auto"/>
            <w:sz w:val="22"/>
            <w:szCs w:val="22"/>
            <w:lang w:val="en-US" w:eastAsia="en-US"/>
          </w:rPr>
          <w:tab/>
        </w:r>
        <w:r w:rsidR="000C54C8" w:rsidRPr="005F3F44">
          <w:rPr>
            <w:rStyle w:val="Hyperlink"/>
            <w:noProof/>
            <w:lang w:val="en-US"/>
          </w:rPr>
          <w:t>Configuration</w:t>
        </w:r>
        <w:r w:rsidR="000C54C8">
          <w:rPr>
            <w:noProof/>
            <w:webHidden/>
          </w:rPr>
          <w:tab/>
        </w:r>
        <w:r w:rsidR="000C54C8">
          <w:rPr>
            <w:noProof/>
            <w:webHidden/>
          </w:rPr>
          <w:fldChar w:fldCharType="begin"/>
        </w:r>
        <w:r w:rsidR="000C54C8">
          <w:rPr>
            <w:noProof/>
            <w:webHidden/>
          </w:rPr>
          <w:instrText xml:space="preserve"> PAGEREF _Toc500949443 \h </w:instrText>
        </w:r>
        <w:r w:rsidR="000C54C8">
          <w:rPr>
            <w:noProof/>
            <w:webHidden/>
          </w:rPr>
        </w:r>
        <w:r w:rsidR="000C54C8">
          <w:rPr>
            <w:noProof/>
            <w:webHidden/>
          </w:rPr>
          <w:fldChar w:fldCharType="separate"/>
        </w:r>
        <w:r w:rsidR="000C54C8">
          <w:rPr>
            <w:noProof/>
            <w:webHidden/>
          </w:rPr>
          <w:t>5</w:t>
        </w:r>
        <w:r w:rsidR="000C54C8">
          <w:rPr>
            <w:noProof/>
            <w:webHidden/>
          </w:rPr>
          <w:fldChar w:fldCharType="end"/>
        </w:r>
      </w:hyperlink>
    </w:p>
    <w:p w14:paraId="499D14BD" w14:textId="77777777" w:rsidR="000C54C8" w:rsidRDefault="0063716A">
      <w:pPr>
        <w:pStyle w:val="TOC3"/>
        <w:rPr>
          <w:rFonts w:asciiTheme="minorHAnsi" w:eastAsiaTheme="minorEastAsia" w:hAnsiTheme="minorHAnsi" w:cstheme="minorBidi"/>
          <w:noProof/>
          <w:color w:val="auto"/>
          <w:sz w:val="22"/>
          <w:szCs w:val="22"/>
          <w:lang w:val="en-US" w:eastAsia="en-US"/>
        </w:rPr>
      </w:pPr>
      <w:hyperlink w:anchor="_Toc500949444" w:history="1">
        <w:r w:rsidR="000C54C8" w:rsidRPr="005F3F44">
          <w:rPr>
            <w:rStyle w:val="Hyperlink"/>
            <w:noProof/>
            <w:lang w:val="en-US"/>
          </w:rPr>
          <w:t>3.3.2</w:t>
        </w:r>
        <w:r w:rsidR="000C54C8">
          <w:rPr>
            <w:rFonts w:asciiTheme="minorHAnsi" w:eastAsiaTheme="minorEastAsia" w:hAnsiTheme="minorHAnsi" w:cstheme="minorBidi"/>
            <w:noProof/>
            <w:color w:val="auto"/>
            <w:sz w:val="22"/>
            <w:szCs w:val="22"/>
            <w:lang w:val="en-US" w:eastAsia="en-US"/>
          </w:rPr>
          <w:tab/>
        </w:r>
        <w:r w:rsidR="000C54C8" w:rsidRPr="005F3F44">
          <w:rPr>
            <w:rStyle w:val="Hyperlink"/>
            <w:noProof/>
            <w:lang w:val="en-US"/>
          </w:rPr>
          <w:t>Installation</w:t>
        </w:r>
        <w:r w:rsidR="000C54C8">
          <w:rPr>
            <w:noProof/>
            <w:webHidden/>
          </w:rPr>
          <w:tab/>
        </w:r>
        <w:r w:rsidR="000C54C8">
          <w:rPr>
            <w:noProof/>
            <w:webHidden/>
          </w:rPr>
          <w:fldChar w:fldCharType="begin"/>
        </w:r>
        <w:r w:rsidR="000C54C8">
          <w:rPr>
            <w:noProof/>
            <w:webHidden/>
          </w:rPr>
          <w:instrText xml:space="preserve"> PAGEREF _Toc500949444 \h </w:instrText>
        </w:r>
        <w:r w:rsidR="000C54C8">
          <w:rPr>
            <w:noProof/>
            <w:webHidden/>
          </w:rPr>
        </w:r>
        <w:r w:rsidR="000C54C8">
          <w:rPr>
            <w:noProof/>
            <w:webHidden/>
          </w:rPr>
          <w:fldChar w:fldCharType="separate"/>
        </w:r>
        <w:r w:rsidR="000C54C8">
          <w:rPr>
            <w:noProof/>
            <w:webHidden/>
          </w:rPr>
          <w:t>5</w:t>
        </w:r>
        <w:r w:rsidR="000C54C8">
          <w:rPr>
            <w:noProof/>
            <w:webHidden/>
          </w:rPr>
          <w:fldChar w:fldCharType="end"/>
        </w:r>
      </w:hyperlink>
    </w:p>
    <w:p w14:paraId="2A316B08" w14:textId="77777777" w:rsidR="000C54C8" w:rsidRDefault="0063716A">
      <w:pPr>
        <w:pStyle w:val="TOC3"/>
        <w:rPr>
          <w:rFonts w:asciiTheme="minorHAnsi" w:eastAsiaTheme="minorEastAsia" w:hAnsiTheme="minorHAnsi" w:cstheme="minorBidi"/>
          <w:noProof/>
          <w:color w:val="auto"/>
          <w:sz w:val="22"/>
          <w:szCs w:val="22"/>
          <w:lang w:val="en-US" w:eastAsia="en-US"/>
        </w:rPr>
      </w:pPr>
      <w:hyperlink w:anchor="_Toc500949445" w:history="1">
        <w:r w:rsidR="000C54C8" w:rsidRPr="005F3F44">
          <w:rPr>
            <w:rStyle w:val="Hyperlink"/>
            <w:noProof/>
            <w:lang w:val="en-US"/>
          </w:rPr>
          <w:t>3.3.3</w:t>
        </w:r>
        <w:r w:rsidR="000C54C8">
          <w:rPr>
            <w:rFonts w:asciiTheme="minorHAnsi" w:eastAsiaTheme="minorEastAsia" w:hAnsiTheme="minorHAnsi" w:cstheme="minorBidi"/>
            <w:noProof/>
            <w:color w:val="auto"/>
            <w:sz w:val="22"/>
            <w:szCs w:val="22"/>
            <w:lang w:val="en-US" w:eastAsia="en-US"/>
          </w:rPr>
          <w:tab/>
        </w:r>
        <w:r w:rsidR="000C54C8" w:rsidRPr="005F3F44">
          <w:rPr>
            <w:rStyle w:val="Hyperlink"/>
            <w:noProof/>
            <w:lang w:val="en-US"/>
          </w:rPr>
          <w:t>How to use</w:t>
        </w:r>
        <w:r w:rsidR="000C54C8">
          <w:rPr>
            <w:noProof/>
            <w:webHidden/>
          </w:rPr>
          <w:tab/>
        </w:r>
        <w:r w:rsidR="000C54C8">
          <w:rPr>
            <w:noProof/>
            <w:webHidden/>
          </w:rPr>
          <w:fldChar w:fldCharType="begin"/>
        </w:r>
        <w:r w:rsidR="000C54C8">
          <w:rPr>
            <w:noProof/>
            <w:webHidden/>
          </w:rPr>
          <w:instrText xml:space="preserve"> PAGEREF _Toc500949445 \h </w:instrText>
        </w:r>
        <w:r w:rsidR="000C54C8">
          <w:rPr>
            <w:noProof/>
            <w:webHidden/>
          </w:rPr>
        </w:r>
        <w:r w:rsidR="000C54C8">
          <w:rPr>
            <w:noProof/>
            <w:webHidden/>
          </w:rPr>
          <w:fldChar w:fldCharType="separate"/>
        </w:r>
        <w:r w:rsidR="000C54C8">
          <w:rPr>
            <w:noProof/>
            <w:webHidden/>
          </w:rPr>
          <w:t>7</w:t>
        </w:r>
        <w:r w:rsidR="000C54C8">
          <w:rPr>
            <w:noProof/>
            <w:webHidden/>
          </w:rPr>
          <w:fldChar w:fldCharType="end"/>
        </w:r>
      </w:hyperlink>
    </w:p>
    <w:p w14:paraId="44E3D99D" w14:textId="77777777" w:rsidR="000C54C8" w:rsidRDefault="0063716A">
      <w:pPr>
        <w:pStyle w:val="TOC1"/>
        <w:rPr>
          <w:rFonts w:asciiTheme="minorHAnsi" w:eastAsiaTheme="minorEastAsia" w:hAnsiTheme="minorHAnsi" w:cstheme="minorBidi"/>
          <w:b w:val="0"/>
          <w:color w:val="auto"/>
          <w:szCs w:val="22"/>
          <w:lang w:val="en-US" w:eastAsia="en-US"/>
        </w:rPr>
      </w:pPr>
      <w:hyperlink w:anchor="_Toc500949446" w:history="1">
        <w:r w:rsidR="000C54C8" w:rsidRPr="005F3F44">
          <w:rPr>
            <w:rStyle w:val="Hyperlink"/>
            <w:lang w:val="en-US"/>
          </w:rPr>
          <w:t>4</w:t>
        </w:r>
        <w:r w:rsidR="000C54C8">
          <w:rPr>
            <w:rFonts w:asciiTheme="minorHAnsi" w:eastAsiaTheme="minorEastAsia" w:hAnsiTheme="minorHAnsi" w:cstheme="minorBidi"/>
            <w:b w:val="0"/>
            <w:color w:val="auto"/>
            <w:szCs w:val="22"/>
            <w:lang w:val="en-US" w:eastAsia="en-US"/>
          </w:rPr>
          <w:tab/>
        </w:r>
        <w:r w:rsidR="000C54C8" w:rsidRPr="005F3F44">
          <w:rPr>
            <w:rStyle w:val="Hyperlink"/>
            <w:lang w:val="en-US"/>
          </w:rPr>
          <w:t>UXP installation</w:t>
        </w:r>
        <w:r w:rsidR="000C54C8">
          <w:rPr>
            <w:webHidden/>
          </w:rPr>
          <w:tab/>
        </w:r>
        <w:r w:rsidR="000C54C8">
          <w:rPr>
            <w:webHidden/>
          </w:rPr>
          <w:fldChar w:fldCharType="begin"/>
        </w:r>
        <w:r w:rsidR="000C54C8">
          <w:rPr>
            <w:webHidden/>
          </w:rPr>
          <w:instrText xml:space="preserve"> PAGEREF _Toc500949446 \h </w:instrText>
        </w:r>
        <w:r w:rsidR="000C54C8">
          <w:rPr>
            <w:webHidden/>
          </w:rPr>
        </w:r>
        <w:r w:rsidR="000C54C8">
          <w:rPr>
            <w:webHidden/>
          </w:rPr>
          <w:fldChar w:fldCharType="separate"/>
        </w:r>
        <w:r w:rsidR="000C54C8">
          <w:rPr>
            <w:webHidden/>
          </w:rPr>
          <w:t>7</w:t>
        </w:r>
        <w:r w:rsidR="000C54C8">
          <w:rPr>
            <w:webHidden/>
          </w:rPr>
          <w:fldChar w:fldCharType="end"/>
        </w:r>
      </w:hyperlink>
    </w:p>
    <w:p w14:paraId="74202F5A" w14:textId="77777777" w:rsidR="000C54C8" w:rsidRDefault="0063716A">
      <w:pPr>
        <w:pStyle w:val="TOC1"/>
        <w:rPr>
          <w:rFonts w:asciiTheme="minorHAnsi" w:eastAsiaTheme="minorEastAsia" w:hAnsiTheme="minorHAnsi" w:cstheme="minorBidi"/>
          <w:b w:val="0"/>
          <w:color w:val="auto"/>
          <w:szCs w:val="22"/>
          <w:lang w:val="en-US" w:eastAsia="en-US"/>
        </w:rPr>
      </w:pPr>
      <w:hyperlink w:anchor="_Toc500949447" w:history="1">
        <w:r w:rsidR="000C54C8" w:rsidRPr="005F3F44">
          <w:rPr>
            <w:rStyle w:val="Hyperlink"/>
            <w:lang w:val="en-US"/>
          </w:rPr>
          <w:t>5</w:t>
        </w:r>
        <w:r w:rsidR="000C54C8">
          <w:rPr>
            <w:rFonts w:asciiTheme="minorHAnsi" w:eastAsiaTheme="minorEastAsia" w:hAnsiTheme="minorHAnsi" w:cstheme="minorBidi"/>
            <w:b w:val="0"/>
            <w:color w:val="auto"/>
            <w:szCs w:val="22"/>
            <w:lang w:val="en-US" w:eastAsia="en-US"/>
          </w:rPr>
          <w:tab/>
        </w:r>
        <w:r w:rsidR="000C54C8" w:rsidRPr="005F3F44">
          <w:rPr>
            <w:rStyle w:val="Hyperlink"/>
            <w:lang w:val="en-US"/>
          </w:rPr>
          <w:t>How to run the project</w:t>
        </w:r>
        <w:r w:rsidR="000C54C8">
          <w:rPr>
            <w:webHidden/>
          </w:rPr>
          <w:tab/>
        </w:r>
        <w:r w:rsidR="000C54C8">
          <w:rPr>
            <w:webHidden/>
          </w:rPr>
          <w:fldChar w:fldCharType="begin"/>
        </w:r>
        <w:r w:rsidR="000C54C8">
          <w:rPr>
            <w:webHidden/>
          </w:rPr>
          <w:instrText xml:space="preserve"> PAGEREF _Toc500949447 \h </w:instrText>
        </w:r>
        <w:r w:rsidR="000C54C8">
          <w:rPr>
            <w:webHidden/>
          </w:rPr>
        </w:r>
        <w:r w:rsidR="000C54C8">
          <w:rPr>
            <w:webHidden/>
          </w:rPr>
          <w:fldChar w:fldCharType="separate"/>
        </w:r>
        <w:r w:rsidR="000C54C8">
          <w:rPr>
            <w:webHidden/>
          </w:rPr>
          <w:t>7</w:t>
        </w:r>
        <w:r w:rsidR="000C54C8">
          <w:rPr>
            <w:webHidden/>
          </w:rPr>
          <w:fldChar w:fldCharType="end"/>
        </w:r>
      </w:hyperlink>
    </w:p>
    <w:p w14:paraId="11C58F4D" w14:textId="77777777" w:rsidR="000C54C8" w:rsidRDefault="0063716A">
      <w:pPr>
        <w:pStyle w:val="TOC2"/>
        <w:rPr>
          <w:rFonts w:asciiTheme="minorHAnsi" w:eastAsiaTheme="minorEastAsia" w:hAnsiTheme="minorHAnsi" w:cstheme="minorBidi"/>
          <w:color w:val="auto"/>
          <w:sz w:val="22"/>
          <w:szCs w:val="22"/>
          <w:lang w:val="en-US" w:eastAsia="en-US"/>
        </w:rPr>
      </w:pPr>
      <w:hyperlink w:anchor="_Toc500949448" w:history="1">
        <w:r w:rsidR="000C54C8" w:rsidRPr="005F3F44">
          <w:rPr>
            <w:rStyle w:val="Hyperlink"/>
            <w:lang w:val="en-US"/>
          </w:rPr>
          <w:t>5.1</w:t>
        </w:r>
        <w:r w:rsidR="000C54C8">
          <w:rPr>
            <w:rFonts w:asciiTheme="minorHAnsi" w:eastAsiaTheme="minorEastAsia" w:hAnsiTheme="minorHAnsi" w:cstheme="minorBidi"/>
            <w:color w:val="auto"/>
            <w:sz w:val="22"/>
            <w:szCs w:val="22"/>
            <w:lang w:val="en-US" w:eastAsia="en-US"/>
          </w:rPr>
          <w:tab/>
        </w:r>
        <w:r w:rsidR="000C54C8" w:rsidRPr="005F3F44">
          <w:rPr>
            <w:rStyle w:val="Hyperlink"/>
            <w:lang w:val="en-US"/>
          </w:rPr>
          <w:t>Run the project</w:t>
        </w:r>
        <w:r w:rsidR="000C54C8">
          <w:rPr>
            <w:webHidden/>
          </w:rPr>
          <w:tab/>
        </w:r>
        <w:r w:rsidR="000C54C8">
          <w:rPr>
            <w:webHidden/>
          </w:rPr>
          <w:fldChar w:fldCharType="begin"/>
        </w:r>
        <w:r w:rsidR="000C54C8">
          <w:rPr>
            <w:webHidden/>
          </w:rPr>
          <w:instrText xml:space="preserve"> PAGEREF _Toc500949448 \h </w:instrText>
        </w:r>
        <w:r w:rsidR="000C54C8">
          <w:rPr>
            <w:webHidden/>
          </w:rPr>
        </w:r>
        <w:r w:rsidR="000C54C8">
          <w:rPr>
            <w:webHidden/>
          </w:rPr>
          <w:fldChar w:fldCharType="separate"/>
        </w:r>
        <w:r w:rsidR="000C54C8">
          <w:rPr>
            <w:webHidden/>
          </w:rPr>
          <w:t>7</w:t>
        </w:r>
        <w:r w:rsidR="000C54C8">
          <w:rPr>
            <w:webHidden/>
          </w:rPr>
          <w:fldChar w:fldCharType="end"/>
        </w:r>
      </w:hyperlink>
    </w:p>
    <w:p w14:paraId="63173D56" w14:textId="77777777" w:rsidR="000C54C8" w:rsidRDefault="0063716A">
      <w:pPr>
        <w:pStyle w:val="TOC2"/>
        <w:rPr>
          <w:rFonts w:asciiTheme="minorHAnsi" w:eastAsiaTheme="minorEastAsia" w:hAnsiTheme="minorHAnsi" w:cstheme="minorBidi"/>
          <w:color w:val="auto"/>
          <w:sz w:val="22"/>
          <w:szCs w:val="22"/>
          <w:lang w:val="en-US" w:eastAsia="en-US"/>
        </w:rPr>
      </w:pPr>
      <w:hyperlink w:anchor="_Toc500949449" w:history="1">
        <w:r w:rsidR="000C54C8" w:rsidRPr="005F3F44">
          <w:rPr>
            <w:rStyle w:val="Hyperlink"/>
            <w:lang w:val="en-US"/>
          </w:rPr>
          <w:t>5.2</w:t>
        </w:r>
        <w:r w:rsidR="000C54C8">
          <w:rPr>
            <w:rFonts w:asciiTheme="minorHAnsi" w:eastAsiaTheme="minorEastAsia" w:hAnsiTheme="minorHAnsi" w:cstheme="minorBidi"/>
            <w:color w:val="auto"/>
            <w:sz w:val="22"/>
            <w:szCs w:val="22"/>
            <w:lang w:val="en-US" w:eastAsia="en-US"/>
          </w:rPr>
          <w:tab/>
        </w:r>
        <w:r w:rsidR="000C54C8" w:rsidRPr="005F3F44">
          <w:rPr>
            <w:rStyle w:val="Hyperlink"/>
            <w:lang w:val="en-US"/>
          </w:rPr>
          <w:t>Avoid SSL errors</w:t>
        </w:r>
        <w:r w:rsidR="000C54C8">
          <w:rPr>
            <w:webHidden/>
          </w:rPr>
          <w:tab/>
        </w:r>
        <w:r w:rsidR="000C54C8">
          <w:rPr>
            <w:webHidden/>
          </w:rPr>
          <w:fldChar w:fldCharType="begin"/>
        </w:r>
        <w:r w:rsidR="000C54C8">
          <w:rPr>
            <w:webHidden/>
          </w:rPr>
          <w:instrText xml:space="preserve"> PAGEREF _Toc500949449 \h </w:instrText>
        </w:r>
        <w:r w:rsidR="000C54C8">
          <w:rPr>
            <w:webHidden/>
          </w:rPr>
        </w:r>
        <w:r w:rsidR="000C54C8">
          <w:rPr>
            <w:webHidden/>
          </w:rPr>
          <w:fldChar w:fldCharType="separate"/>
        </w:r>
        <w:r w:rsidR="000C54C8">
          <w:rPr>
            <w:webHidden/>
          </w:rPr>
          <w:t>7</w:t>
        </w:r>
        <w:r w:rsidR="000C54C8">
          <w:rPr>
            <w:webHidden/>
          </w:rPr>
          <w:fldChar w:fldCharType="end"/>
        </w:r>
      </w:hyperlink>
    </w:p>
    <w:p w14:paraId="0D98E735" w14:textId="77777777" w:rsidR="000C54C8" w:rsidRDefault="0063716A">
      <w:pPr>
        <w:pStyle w:val="TOC2"/>
        <w:rPr>
          <w:rFonts w:asciiTheme="minorHAnsi" w:eastAsiaTheme="minorEastAsia" w:hAnsiTheme="minorHAnsi" w:cstheme="minorBidi"/>
          <w:color w:val="auto"/>
          <w:sz w:val="22"/>
          <w:szCs w:val="22"/>
          <w:lang w:val="en-US" w:eastAsia="en-US"/>
        </w:rPr>
      </w:pPr>
      <w:hyperlink w:anchor="_Toc500949450" w:history="1">
        <w:r w:rsidR="000C54C8" w:rsidRPr="005F3F44">
          <w:rPr>
            <w:rStyle w:val="Hyperlink"/>
            <w:lang w:val="en-US"/>
          </w:rPr>
          <w:t>5.3</w:t>
        </w:r>
        <w:r w:rsidR="000C54C8">
          <w:rPr>
            <w:rFonts w:asciiTheme="minorHAnsi" w:eastAsiaTheme="minorEastAsia" w:hAnsiTheme="minorHAnsi" w:cstheme="minorBidi"/>
            <w:color w:val="auto"/>
            <w:sz w:val="22"/>
            <w:szCs w:val="22"/>
            <w:lang w:val="en-US" w:eastAsia="en-US"/>
          </w:rPr>
          <w:tab/>
        </w:r>
        <w:r w:rsidR="000C54C8" w:rsidRPr="005F3F44">
          <w:rPr>
            <w:rStyle w:val="Hyperlink"/>
            <w:lang w:val="en-US"/>
          </w:rPr>
          <w:t>Certificates</w:t>
        </w:r>
        <w:r w:rsidR="000C54C8">
          <w:rPr>
            <w:webHidden/>
          </w:rPr>
          <w:tab/>
        </w:r>
        <w:r w:rsidR="000C54C8">
          <w:rPr>
            <w:webHidden/>
          </w:rPr>
          <w:fldChar w:fldCharType="begin"/>
        </w:r>
        <w:r w:rsidR="000C54C8">
          <w:rPr>
            <w:webHidden/>
          </w:rPr>
          <w:instrText xml:space="preserve"> PAGEREF _Toc500949450 \h </w:instrText>
        </w:r>
        <w:r w:rsidR="000C54C8">
          <w:rPr>
            <w:webHidden/>
          </w:rPr>
        </w:r>
        <w:r w:rsidR="000C54C8">
          <w:rPr>
            <w:webHidden/>
          </w:rPr>
          <w:fldChar w:fldCharType="separate"/>
        </w:r>
        <w:r w:rsidR="000C54C8">
          <w:rPr>
            <w:webHidden/>
          </w:rPr>
          <w:t>8</w:t>
        </w:r>
        <w:r w:rsidR="000C54C8">
          <w:rPr>
            <w:webHidden/>
          </w:rPr>
          <w:fldChar w:fldCharType="end"/>
        </w:r>
      </w:hyperlink>
    </w:p>
    <w:p w14:paraId="5BCAE071" w14:textId="77777777" w:rsidR="001D1045" w:rsidRPr="003E745E" w:rsidRDefault="001D1045" w:rsidP="001D1045">
      <w:pPr>
        <w:pStyle w:val="TOC1"/>
        <w:rPr>
          <w:lang w:val="en-US"/>
        </w:rPr>
      </w:pPr>
      <w:r w:rsidRPr="003E745E">
        <w:rPr>
          <w:lang w:val="en-US"/>
        </w:rPr>
        <w:fldChar w:fldCharType="end"/>
      </w:r>
      <w:bookmarkStart w:id="8" w:name="_Toc183344121"/>
      <w:bookmarkStart w:id="9" w:name="_Toc183344268"/>
      <w:bookmarkStart w:id="10" w:name="_Toc183344331"/>
      <w:bookmarkStart w:id="11" w:name="_Toc183344401"/>
      <w:bookmarkStart w:id="12" w:name="_Toc183344865"/>
      <w:bookmarkStart w:id="13" w:name="_Toc183346297"/>
      <w:bookmarkStart w:id="14" w:name="_Toc183346365"/>
      <w:bookmarkStart w:id="15" w:name="_Toc192481140"/>
      <w:bookmarkStart w:id="16" w:name="_Toc373936282"/>
    </w:p>
    <w:p w14:paraId="11112453" w14:textId="77777777" w:rsidR="001D1045" w:rsidRPr="003E745E" w:rsidRDefault="001D1045" w:rsidP="001D1045">
      <w:pPr>
        <w:spacing w:before="0" w:after="0"/>
        <w:rPr>
          <w:rFonts w:ascii="Arial Bold" w:hAnsi="Arial Bold"/>
          <w:b/>
          <w:noProof/>
          <w:color w:val="005294"/>
          <w:sz w:val="22"/>
          <w:lang w:val="en-US"/>
        </w:rPr>
      </w:pPr>
      <w:r w:rsidRPr="003E745E">
        <w:rPr>
          <w:lang w:val="en-US"/>
        </w:rPr>
        <w:br w:type="page"/>
      </w:r>
    </w:p>
    <w:p w14:paraId="59AB2C63" w14:textId="77777777" w:rsidR="001D1045" w:rsidRPr="003E745E" w:rsidRDefault="001D1045" w:rsidP="001D1045">
      <w:pPr>
        <w:pStyle w:val="TOC1"/>
        <w:rPr>
          <w:lang w:val="en-US"/>
        </w:rPr>
      </w:pPr>
      <w:r w:rsidRPr="003E745E">
        <w:rPr>
          <w:lang w:val="en-US"/>
        </w:rPr>
        <w:lastRenderedPageBreak/>
        <w:t>Document History</w:t>
      </w:r>
      <w:bookmarkEnd w:id="8"/>
      <w:bookmarkEnd w:id="9"/>
      <w:bookmarkEnd w:id="10"/>
      <w:bookmarkEnd w:id="11"/>
      <w:bookmarkEnd w:id="12"/>
      <w:bookmarkEnd w:id="13"/>
      <w:bookmarkEnd w:id="14"/>
      <w:bookmarkEnd w:id="15"/>
      <w:bookmarkEnd w:id="16"/>
    </w:p>
    <w:p w14:paraId="16D2C090" w14:textId="77777777" w:rsidR="001D1045" w:rsidRPr="003E745E" w:rsidRDefault="001D1045" w:rsidP="001D1045">
      <w:pPr>
        <w:rPr>
          <w:lang w:val="en-US"/>
        </w:rPr>
      </w:pPr>
    </w:p>
    <w:tbl>
      <w:tblPr>
        <w:tblStyle w:val="TableGrid1"/>
        <w:tblW w:w="8478" w:type="dxa"/>
        <w:tblLook w:val="01E0" w:firstRow="1" w:lastRow="1" w:firstColumn="1" w:lastColumn="1" w:noHBand="0" w:noVBand="0"/>
      </w:tblPr>
      <w:tblGrid>
        <w:gridCol w:w="1807"/>
        <w:gridCol w:w="950"/>
        <w:gridCol w:w="1401"/>
        <w:gridCol w:w="4320"/>
      </w:tblGrid>
      <w:tr w:rsidR="001D1045" w:rsidRPr="003E745E" w14:paraId="1F3AAFCD" w14:textId="77777777" w:rsidTr="00433F1B">
        <w:trPr>
          <w:trHeight w:val="42"/>
        </w:trPr>
        <w:tc>
          <w:tcPr>
            <w:tcW w:w="1807" w:type="dxa"/>
            <w:shd w:val="clear" w:color="auto" w:fill="95ADCA"/>
          </w:tcPr>
          <w:p w14:paraId="2E320BB0" w14:textId="77777777" w:rsidR="001D1045" w:rsidRPr="003E745E" w:rsidRDefault="001D1045" w:rsidP="00433F1B">
            <w:pPr>
              <w:jc w:val="center"/>
              <w:rPr>
                <w:b/>
                <w:lang w:val="en-US"/>
              </w:rPr>
            </w:pPr>
            <w:r w:rsidRPr="003E745E">
              <w:rPr>
                <w:b/>
                <w:lang w:val="en-US"/>
              </w:rPr>
              <w:t>Author</w:t>
            </w:r>
          </w:p>
        </w:tc>
        <w:tc>
          <w:tcPr>
            <w:tcW w:w="950" w:type="dxa"/>
            <w:shd w:val="clear" w:color="auto" w:fill="95ADCA"/>
          </w:tcPr>
          <w:p w14:paraId="50F71B54" w14:textId="77777777" w:rsidR="001D1045" w:rsidRPr="003E745E" w:rsidRDefault="001D1045" w:rsidP="00433F1B">
            <w:pPr>
              <w:jc w:val="center"/>
              <w:rPr>
                <w:b/>
                <w:lang w:val="en-US"/>
              </w:rPr>
            </w:pPr>
            <w:r w:rsidRPr="003E745E">
              <w:rPr>
                <w:b/>
                <w:lang w:val="en-US"/>
              </w:rPr>
              <w:t>Version</w:t>
            </w:r>
          </w:p>
        </w:tc>
        <w:tc>
          <w:tcPr>
            <w:tcW w:w="1401" w:type="dxa"/>
            <w:shd w:val="clear" w:color="auto" w:fill="95ADCA"/>
          </w:tcPr>
          <w:p w14:paraId="32E04ECA" w14:textId="77777777" w:rsidR="001D1045" w:rsidRPr="003E745E" w:rsidRDefault="001D1045" w:rsidP="00433F1B">
            <w:pPr>
              <w:jc w:val="center"/>
              <w:rPr>
                <w:b/>
                <w:lang w:val="en-US"/>
              </w:rPr>
            </w:pPr>
            <w:r w:rsidRPr="003E745E">
              <w:rPr>
                <w:b/>
                <w:lang w:val="en-US"/>
              </w:rPr>
              <w:t>Date</w:t>
            </w:r>
          </w:p>
        </w:tc>
        <w:tc>
          <w:tcPr>
            <w:cnfStyle w:val="000100000000" w:firstRow="0" w:lastRow="0" w:firstColumn="0" w:lastColumn="1" w:oddVBand="0" w:evenVBand="0" w:oddHBand="0" w:evenHBand="0" w:firstRowFirstColumn="0" w:firstRowLastColumn="0" w:lastRowFirstColumn="0" w:lastRowLastColumn="0"/>
            <w:tcW w:w="4320" w:type="dxa"/>
            <w:shd w:val="clear" w:color="auto" w:fill="95ADCA"/>
          </w:tcPr>
          <w:p w14:paraId="623B7D16" w14:textId="77777777" w:rsidR="001D1045" w:rsidRPr="003E745E" w:rsidRDefault="001D1045" w:rsidP="00433F1B">
            <w:pPr>
              <w:jc w:val="center"/>
              <w:rPr>
                <w:b/>
                <w:i w:val="0"/>
                <w:lang w:val="en-US"/>
              </w:rPr>
            </w:pPr>
            <w:r w:rsidRPr="003E745E">
              <w:rPr>
                <w:b/>
                <w:i w:val="0"/>
                <w:lang w:val="en-US"/>
              </w:rPr>
              <w:t>Details</w:t>
            </w:r>
          </w:p>
        </w:tc>
      </w:tr>
      <w:tr w:rsidR="00E748D8" w:rsidRPr="003E745E" w14:paraId="60FF9B07" w14:textId="77777777" w:rsidTr="00433F1B">
        <w:tc>
          <w:tcPr>
            <w:tcW w:w="1807" w:type="dxa"/>
          </w:tcPr>
          <w:p w14:paraId="29771A26" w14:textId="4FDCB2DE" w:rsidR="00E748D8" w:rsidRPr="003E745E" w:rsidRDefault="00E748D8" w:rsidP="00E748D8">
            <w:pPr>
              <w:rPr>
                <w:lang w:val="en-US"/>
              </w:rPr>
            </w:pPr>
            <w:r>
              <w:rPr>
                <w:lang w:val="en-US"/>
              </w:rPr>
              <w:t>Horia Popescu</w:t>
            </w:r>
          </w:p>
        </w:tc>
        <w:tc>
          <w:tcPr>
            <w:tcW w:w="950" w:type="dxa"/>
          </w:tcPr>
          <w:p w14:paraId="5932F301" w14:textId="464DE657" w:rsidR="00E748D8" w:rsidRPr="003E745E" w:rsidRDefault="00E748D8" w:rsidP="00E748D8">
            <w:pPr>
              <w:rPr>
                <w:lang w:val="en-US"/>
              </w:rPr>
            </w:pPr>
            <w:r w:rsidRPr="003E745E">
              <w:rPr>
                <w:lang w:val="en-US"/>
              </w:rPr>
              <w:t>1.0</w:t>
            </w:r>
          </w:p>
        </w:tc>
        <w:tc>
          <w:tcPr>
            <w:tcW w:w="1401" w:type="dxa"/>
          </w:tcPr>
          <w:p w14:paraId="12A146FB" w14:textId="778F15D8" w:rsidR="00E748D8" w:rsidRPr="003E745E" w:rsidRDefault="00AE2154" w:rsidP="00AE2154">
            <w:pPr>
              <w:rPr>
                <w:lang w:val="en-US"/>
              </w:rPr>
            </w:pPr>
            <w:r>
              <w:rPr>
                <w:lang w:val="en-US"/>
              </w:rPr>
              <w:t>12</w:t>
            </w:r>
            <w:r w:rsidR="00E748D8">
              <w:rPr>
                <w:lang w:val="en-US"/>
              </w:rPr>
              <w:t>.0</w:t>
            </w:r>
            <w:r>
              <w:rPr>
                <w:lang w:val="en-US"/>
              </w:rPr>
              <w:t>1</w:t>
            </w:r>
            <w:r w:rsidR="00E748D8">
              <w:rPr>
                <w:lang w:val="en-US"/>
              </w:rPr>
              <w:t>.201</w:t>
            </w:r>
            <w:r>
              <w:rPr>
                <w:lang w:val="en-US"/>
              </w:rPr>
              <w:t>8</w:t>
            </w:r>
          </w:p>
        </w:tc>
        <w:tc>
          <w:tcPr>
            <w:cnfStyle w:val="000100000000" w:firstRow="0" w:lastRow="0" w:firstColumn="0" w:lastColumn="1" w:oddVBand="0" w:evenVBand="0" w:oddHBand="0" w:evenHBand="0" w:firstRowFirstColumn="0" w:firstRowLastColumn="0" w:lastRowFirstColumn="0" w:lastRowLastColumn="0"/>
            <w:tcW w:w="4320" w:type="dxa"/>
          </w:tcPr>
          <w:p w14:paraId="502CC7F3" w14:textId="301F2810" w:rsidR="00E748D8" w:rsidRPr="003E745E" w:rsidRDefault="00E748D8" w:rsidP="00E748D8">
            <w:pPr>
              <w:rPr>
                <w:i w:val="0"/>
                <w:iCs w:val="0"/>
                <w:lang w:val="en-US"/>
              </w:rPr>
            </w:pPr>
            <w:r w:rsidRPr="003E745E">
              <w:rPr>
                <w:i w:val="0"/>
                <w:iCs w:val="0"/>
                <w:lang w:val="en-US"/>
              </w:rPr>
              <w:t>Creation</w:t>
            </w:r>
          </w:p>
        </w:tc>
      </w:tr>
      <w:tr w:rsidR="00E748D8" w:rsidRPr="003E745E" w14:paraId="7E4F8E1B" w14:textId="77777777" w:rsidTr="00433F1B">
        <w:trPr>
          <w:cnfStyle w:val="010000000000" w:firstRow="0" w:lastRow="1" w:firstColumn="0" w:lastColumn="0" w:oddVBand="0" w:evenVBand="0" w:oddHBand="0" w:evenHBand="0" w:firstRowFirstColumn="0" w:firstRowLastColumn="0" w:lastRowFirstColumn="0" w:lastRowLastColumn="0"/>
        </w:trPr>
        <w:tc>
          <w:tcPr>
            <w:tcW w:w="1807" w:type="dxa"/>
          </w:tcPr>
          <w:p w14:paraId="4CF4E07E" w14:textId="7E5E543A" w:rsidR="00E748D8" w:rsidRPr="00721466" w:rsidRDefault="006F4B72" w:rsidP="00433F1B">
            <w:pPr>
              <w:rPr>
                <w:i w:val="0"/>
                <w:lang w:val="en-US"/>
              </w:rPr>
            </w:pPr>
            <w:r>
              <w:rPr>
                <w:i w:val="0"/>
                <w:lang w:val="en-US"/>
              </w:rPr>
              <w:t>Arun Vamadevan</w:t>
            </w:r>
          </w:p>
        </w:tc>
        <w:tc>
          <w:tcPr>
            <w:tcW w:w="950" w:type="dxa"/>
          </w:tcPr>
          <w:p w14:paraId="69550FEC" w14:textId="46DEAEFE" w:rsidR="00E748D8" w:rsidRPr="006F4B72" w:rsidRDefault="006F4B72" w:rsidP="00433F1B">
            <w:pPr>
              <w:rPr>
                <w:i w:val="0"/>
                <w:lang w:val="en-US"/>
              </w:rPr>
            </w:pPr>
            <w:r w:rsidRPr="006F4B72">
              <w:rPr>
                <w:i w:val="0"/>
                <w:lang w:val="en-US"/>
              </w:rPr>
              <w:t>1.1</w:t>
            </w:r>
          </w:p>
        </w:tc>
        <w:tc>
          <w:tcPr>
            <w:tcW w:w="1401" w:type="dxa"/>
          </w:tcPr>
          <w:p w14:paraId="7F50BBE1" w14:textId="43B6CD14" w:rsidR="00E748D8" w:rsidRPr="006F4B72" w:rsidRDefault="006F4B72" w:rsidP="00433F1B">
            <w:pPr>
              <w:rPr>
                <w:i w:val="0"/>
                <w:lang w:val="en-US"/>
              </w:rPr>
            </w:pPr>
            <w:r>
              <w:rPr>
                <w:i w:val="0"/>
                <w:lang w:val="en-US"/>
              </w:rPr>
              <w:t>26.06.2018</w:t>
            </w:r>
          </w:p>
        </w:tc>
        <w:tc>
          <w:tcPr>
            <w:cnfStyle w:val="000100000000" w:firstRow="0" w:lastRow="0" w:firstColumn="0" w:lastColumn="1" w:oddVBand="0" w:evenVBand="0" w:oddHBand="0" w:evenHBand="0" w:firstRowFirstColumn="0" w:firstRowLastColumn="0" w:lastRowFirstColumn="0" w:lastRowLastColumn="0"/>
            <w:tcW w:w="4320" w:type="dxa"/>
          </w:tcPr>
          <w:p w14:paraId="57449D33" w14:textId="235B87ED" w:rsidR="00E748D8" w:rsidRPr="006F4B72" w:rsidRDefault="006F4B72" w:rsidP="00433F1B">
            <w:pPr>
              <w:rPr>
                <w:i w:val="0"/>
                <w:lang w:val="en-US"/>
              </w:rPr>
            </w:pPr>
            <w:r>
              <w:rPr>
                <w:i w:val="0"/>
                <w:lang w:val="en-US"/>
              </w:rPr>
              <w:t>Plugin configurations are updated</w:t>
            </w:r>
          </w:p>
        </w:tc>
      </w:tr>
    </w:tbl>
    <w:p w14:paraId="248BA887" w14:textId="77777777" w:rsidR="001D1045" w:rsidRPr="003E745E" w:rsidRDefault="001D1045" w:rsidP="001D1045">
      <w:pPr>
        <w:rPr>
          <w:lang w:val="en-US"/>
        </w:rPr>
      </w:pPr>
    </w:p>
    <w:p w14:paraId="1CCD0655" w14:textId="77777777" w:rsidR="001D1045" w:rsidRPr="003E745E" w:rsidRDefault="001D1045" w:rsidP="001D1045">
      <w:pPr>
        <w:rPr>
          <w:lang w:val="en-US"/>
        </w:rPr>
      </w:pPr>
    </w:p>
    <w:p w14:paraId="0078A2B4" w14:textId="77777777" w:rsidR="001D1045" w:rsidRPr="003E745E" w:rsidRDefault="001D1045" w:rsidP="001D1045">
      <w:pPr>
        <w:rPr>
          <w:b/>
          <w:lang w:val="en-US"/>
        </w:rPr>
      </w:pPr>
      <w:r w:rsidRPr="003E745E">
        <w:rPr>
          <w:b/>
          <w:lang w:val="en-US"/>
        </w:rPr>
        <w:t>Comments:</w:t>
      </w:r>
    </w:p>
    <w:tbl>
      <w:tblPr>
        <w:tblStyle w:val="TableGrid1"/>
        <w:tblW w:w="0" w:type="auto"/>
        <w:tblLook w:val="01E0" w:firstRow="1" w:lastRow="1" w:firstColumn="1" w:lastColumn="1" w:noHBand="0" w:noVBand="0"/>
      </w:tblPr>
      <w:tblGrid>
        <w:gridCol w:w="8816"/>
      </w:tblGrid>
      <w:tr w:rsidR="001D1045" w:rsidRPr="003E745E" w14:paraId="2A4B0EFC" w14:textId="77777777" w:rsidTr="00433F1B">
        <w:tc>
          <w:tcPr>
            <w:cnfStyle w:val="000100000000" w:firstRow="0" w:lastRow="0" w:firstColumn="0" w:lastColumn="1" w:oddVBand="0" w:evenVBand="0" w:oddHBand="0" w:evenHBand="0" w:firstRowFirstColumn="0" w:firstRowLastColumn="0" w:lastRowFirstColumn="0" w:lastRowLastColumn="0"/>
            <w:tcW w:w="8816" w:type="dxa"/>
          </w:tcPr>
          <w:p w14:paraId="2F06933B" w14:textId="77777777" w:rsidR="001D1045" w:rsidRPr="003E745E" w:rsidRDefault="001D1045" w:rsidP="00433F1B">
            <w:pPr>
              <w:rPr>
                <w:lang w:val="en-US"/>
              </w:rPr>
            </w:pPr>
          </w:p>
        </w:tc>
      </w:tr>
      <w:tr w:rsidR="001D1045" w:rsidRPr="003E745E" w14:paraId="0D8E3B8B" w14:textId="77777777" w:rsidTr="00433F1B">
        <w:tc>
          <w:tcPr>
            <w:cnfStyle w:val="000100000000" w:firstRow="0" w:lastRow="0" w:firstColumn="0" w:lastColumn="1" w:oddVBand="0" w:evenVBand="0" w:oddHBand="0" w:evenHBand="0" w:firstRowFirstColumn="0" w:firstRowLastColumn="0" w:lastRowFirstColumn="0" w:lastRowLastColumn="0"/>
            <w:tcW w:w="8816" w:type="dxa"/>
          </w:tcPr>
          <w:p w14:paraId="1C8AA2A4" w14:textId="77777777" w:rsidR="001D1045" w:rsidRPr="003E745E" w:rsidRDefault="001D1045" w:rsidP="00433F1B">
            <w:pPr>
              <w:rPr>
                <w:rFonts w:cs="Arial"/>
                <w:lang w:val="en-US"/>
              </w:rPr>
            </w:pPr>
          </w:p>
        </w:tc>
      </w:tr>
      <w:tr w:rsidR="001D1045" w:rsidRPr="003E745E" w14:paraId="1E810F38" w14:textId="77777777" w:rsidTr="00433F1B">
        <w:trPr>
          <w:cnfStyle w:val="010000000000" w:firstRow="0" w:lastRow="1" w:firstColumn="0" w:lastColumn="0" w:oddVBand="0" w:evenVBand="0" w:oddHBand="0" w:evenHBand="0" w:firstRowFirstColumn="0" w:firstRowLastColumn="0" w:lastRowFirstColumn="0" w:lastRowLastColumn="0"/>
        </w:trPr>
        <w:tc>
          <w:tcPr>
            <w:cnfStyle w:val="000100000000" w:firstRow="0" w:lastRow="0" w:firstColumn="0" w:lastColumn="1" w:oddVBand="0" w:evenVBand="0" w:oddHBand="0" w:evenHBand="0" w:firstRowFirstColumn="0" w:firstRowLastColumn="0" w:lastRowFirstColumn="0" w:lastRowLastColumn="0"/>
            <w:tcW w:w="8816" w:type="dxa"/>
          </w:tcPr>
          <w:p w14:paraId="248F0A0B" w14:textId="77777777" w:rsidR="001D1045" w:rsidRPr="003E745E" w:rsidRDefault="001D1045" w:rsidP="00433F1B">
            <w:pPr>
              <w:rPr>
                <w:rFonts w:cs="Arial"/>
                <w:lang w:val="en-US"/>
              </w:rPr>
            </w:pPr>
          </w:p>
        </w:tc>
      </w:tr>
    </w:tbl>
    <w:p w14:paraId="5831908D" w14:textId="77777777" w:rsidR="001D1045" w:rsidRPr="003E745E" w:rsidRDefault="001D1045" w:rsidP="001D1045">
      <w:pPr>
        <w:rPr>
          <w:lang w:val="en-US"/>
        </w:rPr>
      </w:pPr>
    </w:p>
    <w:p w14:paraId="00835212" w14:textId="77777777" w:rsidR="001D1045" w:rsidRPr="003E745E" w:rsidRDefault="001D1045" w:rsidP="001D1045">
      <w:pPr>
        <w:rPr>
          <w:rStyle w:val="IntenseEmphasis"/>
          <w:lang w:val="en-US"/>
        </w:rPr>
      </w:pPr>
    </w:p>
    <w:p w14:paraId="48F03A6E" w14:textId="77777777" w:rsidR="001D1045" w:rsidRPr="003E745E" w:rsidRDefault="001D1045" w:rsidP="001D1045">
      <w:pPr>
        <w:rPr>
          <w:rStyle w:val="IntenseEmphasis"/>
          <w:lang w:val="en-US"/>
        </w:rPr>
      </w:pPr>
    </w:p>
    <w:p w14:paraId="42FE6926" w14:textId="77777777" w:rsidR="001D1045" w:rsidRPr="003E745E" w:rsidRDefault="001D1045" w:rsidP="001D1045">
      <w:pPr>
        <w:rPr>
          <w:rStyle w:val="IntenseEmphasis"/>
          <w:i w:val="0"/>
          <w:lang w:val="en-US"/>
        </w:rPr>
      </w:pPr>
    </w:p>
    <w:p w14:paraId="3514BE48" w14:textId="77777777" w:rsidR="001D1045" w:rsidRPr="003E745E" w:rsidRDefault="001D1045" w:rsidP="001D1045">
      <w:pPr>
        <w:rPr>
          <w:lang w:val="en-US"/>
        </w:rPr>
      </w:pPr>
    </w:p>
    <w:p w14:paraId="77D4A413" w14:textId="77777777" w:rsidR="001D1045" w:rsidRPr="003E745E" w:rsidRDefault="001D1045" w:rsidP="001D1045">
      <w:pPr>
        <w:spacing w:before="0" w:after="0"/>
        <w:jc w:val="both"/>
        <w:rPr>
          <w:lang w:val="en-US"/>
        </w:rPr>
      </w:pPr>
      <w:r w:rsidRPr="003E745E">
        <w:rPr>
          <w:lang w:val="en-US"/>
        </w:rPr>
        <w:br w:type="page"/>
      </w:r>
    </w:p>
    <w:p w14:paraId="33A75787" w14:textId="77777777" w:rsidR="001D1045" w:rsidRPr="003E745E" w:rsidRDefault="001D1045" w:rsidP="001D1045">
      <w:pPr>
        <w:spacing w:before="0" w:after="0"/>
        <w:jc w:val="both"/>
        <w:rPr>
          <w:lang w:val="en-US"/>
        </w:rPr>
      </w:pPr>
    </w:p>
    <w:p w14:paraId="35D59BCD" w14:textId="77777777" w:rsidR="001D1045" w:rsidRPr="003E745E" w:rsidRDefault="001D1045" w:rsidP="001D1045">
      <w:pPr>
        <w:pStyle w:val="Heading1"/>
        <w:rPr>
          <w:lang w:val="en-US"/>
        </w:rPr>
      </w:pPr>
      <w:bookmarkStart w:id="17" w:name="_Toc500949437"/>
      <w:r w:rsidRPr="003E745E">
        <w:rPr>
          <w:lang w:val="en-US"/>
        </w:rPr>
        <w:t>Introduction</w:t>
      </w:r>
      <w:bookmarkEnd w:id="17"/>
    </w:p>
    <w:p w14:paraId="5EC6E56E" w14:textId="77777777" w:rsidR="001D1045" w:rsidRPr="003E745E" w:rsidRDefault="001D1045" w:rsidP="001D1045">
      <w:pPr>
        <w:jc w:val="both"/>
        <w:rPr>
          <w:rStyle w:val="IntenseEmphasis"/>
          <w:b w:val="0"/>
          <w:i w:val="0"/>
          <w:lang w:val="en-US"/>
        </w:rPr>
      </w:pPr>
    </w:p>
    <w:p w14:paraId="722894E4" w14:textId="51417B44" w:rsidR="00CF2B46" w:rsidRDefault="001D1045" w:rsidP="00D3386E">
      <w:pPr>
        <w:spacing w:before="0" w:after="0"/>
        <w:ind w:firstLine="432"/>
        <w:jc w:val="both"/>
        <w:rPr>
          <w:lang w:val="en-US"/>
        </w:rPr>
      </w:pPr>
      <w:r w:rsidRPr="003E745E">
        <w:rPr>
          <w:lang w:val="en-US"/>
        </w:rPr>
        <w:t xml:space="preserve">The purpose of this document is to provide </w:t>
      </w:r>
      <w:r w:rsidR="00D3386E">
        <w:rPr>
          <w:lang w:val="en-US"/>
        </w:rPr>
        <w:t>a description of what steps need to be done in order to patch an existing application with the app2app-related files.</w:t>
      </w:r>
      <w:r w:rsidR="000C54C8">
        <w:rPr>
          <w:lang w:val="en-US"/>
        </w:rPr>
        <w:t xml:space="preserve"> </w:t>
      </w:r>
    </w:p>
    <w:p w14:paraId="329BBB72" w14:textId="24B87382" w:rsidR="001D1045" w:rsidRPr="003E745E" w:rsidRDefault="006130F5" w:rsidP="001D1045">
      <w:pPr>
        <w:pStyle w:val="Heading1"/>
        <w:rPr>
          <w:lang w:val="en-US"/>
        </w:rPr>
      </w:pPr>
      <w:bookmarkStart w:id="18" w:name="_Toc500949438"/>
      <w:r>
        <w:rPr>
          <w:lang w:val="en-US"/>
        </w:rPr>
        <w:t>Overview</w:t>
      </w:r>
      <w:bookmarkEnd w:id="18"/>
    </w:p>
    <w:p w14:paraId="6D1E806B" w14:textId="78F6992D" w:rsidR="00CF2B46" w:rsidRDefault="00056D82" w:rsidP="00CF2B46">
      <w:pPr>
        <w:spacing w:before="0" w:after="0"/>
        <w:ind w:firstLine="360"/>
        <w:jc w:val="both"/>
        <w:rPr>
          <w:lang w:val="en-US"/>
        </w:rPr>
      </w:pPr>
      <w:r>
        <w:rPr>
          <w:lang w:val="en-US"/>
        </w:rPr>
        <w:t>This patch is comprised of 3 components. They should be provided along with this document.</w:t>
      </w:r>
    </w:p>
    <w:p w14:paraId="18D8C289" w14:textId="5384AF1D" w:rsidR="00056D82" w:rsidRPr="00AC452E" w:rsidRDefault="00056D82" w:rsidP="00AC452E">
      <w:pPr>
        <w:pStyle w:val="ListParagraph"/>
        <w:numPr>
          <w:ilvl w:val="0"/>
          <w:numId w:val="25"/>
        </w:numPr>
        <w:rPr>
          <w:lang w:val="en-US"/>
        </w:rPr>
      </w:pPr>
      <w:proofErr w:type="spellStart"/>
      <w:r>
        <w:rPr>
          <w:lang w:val="en-US"/>
        </w:rPr>
        <w:t>S</w:t>
      </w:r>
      <w:r w:rsidRPr="004532CB">
        <w:rPr>
          <w:lang w:val="en-US"/>
        </w:rPr>
        <w:t>PPIframe.tpl</w:t>
      </w:r>
      <w:proofErr w:type="spellEnd"/>
      <w:r w:rsidR="00AC452E">
        <w:rPr>
          <w:lang w:val="en-US"/>
        </w:rPr>
        <w:t xml:space="preserve"> (and </w:t>
      </w:r>
      <w:bookmarkStart w:id="19" w:name="_GoBack"/>
      <w:bookmarkEnd w:id="19"/>
      <w:r w:rsidR="00AC452E">
        <w:rPr>
          <w:lang w:val="en-US"/>
        </w:rPr>
        <w:t>S</w:t>
      </w:r>
      <w:r w:rsidR="00AC452E" w:rsidRPr="004532CB">
        <w:rPr>
          <w:lang w:val="en-US"/>
        </w:rPr>
        <w:t>PPIframe</w:t>
      </w:r>
      <w:r w:rsidR="00AC452E">
        <w:rPr>
          <w:lang w:val="en-US"/>
        </w:rPr>
        <w:t>3</w:t>
      </w:r>
      <w:r w:rsidR="00AC452E" w:rsidRPr="004532CB">
        <w:rPr>
          <w:lang w:val="en-US"/>
        </w:rPr>
        <w:t>.tpl</w:t>
      </w:r>
      <w:r w:rsidR="00AC452E">
        <w:rPr>
          <w:lang w:val="en-US"/>
        </w:rPr>
        <w:t xml:space="preserve"> for PADES signature authentication</w:t>
      </w:r>
      <w:r w:rsidR="00AC452E" w:rsidRPr="00AC452E">
        <w:rPr>
          <w:lang w:val="en-US"/>
        </w:rPr>
        <w:t>)</w:t>
      </w:r>
    </w:p>
    <w:p w14:paraId="6DF74C29" w14:textId="44F24585" w:rsidR="00056D82" w:rsidRPr="00056D82" w:rsidRDefault="00056D82" w:rsidP="00056D82">
      <w:pPr>
        <w:pStyle w:val="ListParagraph"/>
        <w:numPr>
          <w:ilvl w:val="0"/>
          <w:numId w:val="25"/>
        </w:numPr>
        <w:rPr>
          <w:lang w:val="en-US"/>
        </w:rPr>
      </w:pPr>
      <w:r w:rsidRPr="00056D82">
        <w:rPr>
          <w:lang w:val="en-US"/>
        </w:rPr>
        <w:t>luxTrustSPServletFilter.jar</w:t>
      </w:r>
      <w:r w:rsidR="007810CD">
        <w:rPr>
          <w:lang w:val="en-US"/>
        </w:rPr>
        <w:t xml:space="preserve"> – in the /lib folder</w:t>
      </w:r>
    </w:p>
    <w:p w14:paraId="41ED9DC9" w14:textId="6AF8DFB0" w:rsidR="0084371B" w:rsidRDefault="00056D82" w:rsidP="002239CE">
      <w:pPr>
        <w:pStyle w:val="ListParagraph"/>
        <w:numPr>
          <w:ilvl w:val="0"/>
          <w:numId w:val="25"/>
        </w:numPr>
        <w:spacing w:before="0" w:after="0"/>
        <w:jc w:val="both"/>
        <w:rPr>
          <w:lang w:val="en-US"/>
        </w:rPr>
      </w:pPr>
      <w:proofErr w:type="spellStart"/>
      <w:r w:rsidRPr="00056D82">
        <w:rPr>
          <w:lang w:val="en-US"/>
        </w:rPr>
        <w:t>WKWebView</w:t>
      </w:r>
      <w:proofErr w:type="spellEnd"/>
      <w:r w:rsidRPr="00056D82">
        <w:rPr>
          <w:lang w:val="en-US"/>
        </w:rPr>
        <w:t xml:space="preserve"> plugin</w:t>
      </w:r>
      <w:r w:rsidR="00FE43AE">
        <w:rPr>
          <w:lang w:val="en-US"/>
        </w:rPr>
        <w:t xml:space="preserve"> in the form of a folder named “</w:t>
      </w:r>
      <w:r w:rsidR="002239CE" w:rsidRPr="002239CE">
        <w:rPr>
          <w:lang w:val="en-US"/>
        </w:rPr>
        <w:t>app2App-message-relay-plugin</w:t>
      </w:r>
      <w:r w:rsidR="00FE43AE">
        <w:rPr>
          <w:lang w:val="en-US"/>
        </w:rPr>
        <w:t>”</w:t>
      </w:r>
    </w:p>
    <w:p w14:paraId="1A62EAE5" w14:textId="53CB0A66" w:rsidR="00056D82" w:rsidRDefault="0084371B" w:rsidP="00C129EA">
      <w:pPr>
        <w:pStyle w:val="ListParagraph"/>
        <w:spacing w:before="0" w:after="0"/>
        <w:ind w:left="792"/>
        <w:jc w:val="both"/>
        <w:rPr>
          <w:lang w:val="en-US"/>
        </w:rPr>
      </w:pPr>
      <w:r>
        <w:rPr>
          <w:lang w:val="en-US"/>
        </w:rPr>
        <w:t xml:space="preserve"> </w:t>
      </w:r>
    </w:p>
    <w:p w14:paraId="1E2F2A19" w14:textId="06F1B565" w:rsidR="00056D82" w:rsidRPr="00056D82" w:rsidRDefault="00056D82" w:rsidP="00056D82">
      <w:pPr>
        <w:spacing w:before="0" w:after="0"/>
        <w:ind w:firstLine="432"/>
        <w:jc w:val="both"/>
        <w:rPr>
          <w:lang w:val="en-US"/>
        </w:rPr>
      </w:pPr>
      <w:r>
        <w:rPr>
          <w:lang w:val="en-US"/>
        </w:rPr>
        <w:t>After the patch, any existing functionality should not be changed. This only aims to add functionality that is specific to IOS.</w:t>
      </w:r>
    </w:p>
    <w:p w14:paraId="3A83C6F8" w14:textId="77777777" w:rsidR="00CF2B46" w:rsidRDefault="00CF2B46" w:rsidP="00CF2B46">
      <w:pPr>
        <w:spacing w:before="0" w:after="0"/>
        <w:ind w:firstLine="360"/>
        <w:jc w:val="both"/>
        <w:rPr>
          <w:lang w:val="en-US"/>
        </w:rPr>
      </w:pPr>
    </w:p>
    <w:p w14:paraId="6C74DF33" w14:textId="4AE6D809" w:rsidR="00CF2B46" w:rsidRDefault="00056D82" w:rsidP="00CF2B46">
      <w:pPr>
        <w:pStyle w:val="Heading1"/>
        <w:rPr>
          <w:lang w:val="en-US"/>
        </w:rPr>
      </w:pPr>
      <w:r>
        <w:rPr>
          <w:lang w:val="en-US"/>
        </w:rPr>
        <w:t>Patching an existing solution</w:t>
      </w:r>
    </w:p>
    <w:p w14:paraId="666BB657" w14:textId="6E2D123B" w:rsidR="00056D82" w:rsidRDefault="00056D82" w:rsidP="00056D82">
      <w:pPr>
        <w:ind w:firstLine="432"/>
        <w:rPr>
          <w:lang w:val="en-US"/>
        </w:rPr>
      </w:pPr>
      <w:r>
        <w:rPr>
          <w:lang w:val="en-US"/>
        </w:rPr>
        <w:t>To patch an existing solution, the components mentioned earlier need to be installed.</w:t>
      </w:r>
    </w:p>
    <w:p w14:paraId="4D3F1959" w14:textId="77777777" w:rsidR="00056D82" w:rsidRDefault="00056D82" w:rsidP="00056D82">
      <w:pPr>
        <w:pStyle w:val="Heading2"/>
        <w:rPr>
          <w:lang w:val="en-US"/>
        </w:rPr>
      </w:pPr>
      <w:proofErr w:type="spellStart"/>
      <w:r w:rsidRPr="004532CB">
        <w:rPr>
          <w:lang w:val="en-US"/>
        </w:rPr>
        <w:t>SPPIframe.tpl</w:t>
      </w:r>
      <w:proofErr w:type="spellEnd"/>
    </w:p>
    <w:p w14:paraId="73206DD5" w14:textId="77777777" w:rsidR="0027547F" w:rsidRDefault="00056D82" w:rsidP="00056D82">
      <w:pPr>
        <w:ind w:firstLine="576"/>
        <w:rPr>
          <w:noProof/>
          <w:lang w:val="en-US" w:eastAsia="en-US"/>
        </w:rPr>
      </w:pPr>
      <w:r>
        <w:rPr>
          <w:lang w:val="en-US"/>
        </w:rPr>
        <w:t xml:space="preserve">This needs to be loaded in a </w:t>
      </w:r>
      <w:proofErr w:type="spellStart"/>
      <w:r>
        <w:rPr>
          <w:lang w:val="en-US"/>
        </w:rPr>
        <w:t>DisplayText</w:t>
      </w:r>
      <w:proofErr w:type="spellEnd"/>
      <w:r>
        <w:rPr>
          <w:lang w:val="en-US"/>
        </w:rPr>
        <w:t xml:space="preserve">. The </w:t>
      </w:r>
      <w:proofErr w:type="spellStart"/>
      <w:r>
        <w:rPr>
          <w:lang w:val="en-US"/>
        </w:rPr>
        <w:t>DisplayText</w:t>
      </w:r>
      <w:proofErr w:type="spellEnd"/>
      <w:r>
        <w:rPr>
          <w:lang w:val="en-US"/>
        </w:rPr>
        <w:t xml:space="preserve"> item has to be placed in the Phase that displays the login page. </w:t>
      </w:r>
      <w:r w:rsidR="0027547F">
        <w:rPr>
          <w:lang w:val="en-US"/>
        </w:rPr>
        <w:t>See below an example of how this might look in a project.</w:t>
      </w:r>
      <w:r w:rsidR="0027547F" w:rsidRPr="0027547F">
        <w:rPr>
          <w:noProof/>
          <w:lang w:val="en-US" w:eastAsia="en-US"/>
        </w:rPr>
        <w:t xml:space="preserve"> </w:t>
      </w:r>
    </w:p>
    <w:p w14:paraId="4C0EA7D8" w14:textId="77777777" w:rsidR="0027547F" w:rsidRDefault="0027547F" w:rsidP="0027547F">
      <w:pPr>
        <w:rPr>
          <w:noProof/>
          <w:lang w:val="en-US" w:eastAsia="en-US"/>
        </w:rPr>
      </w:pPr>
    </w:p>
    <w:p w14:paraId="08BC3AD6" w14:textId="3E227C7D" w:rsidR="00056D82" w:rsidRDefault="0027547F" w:rsidP="0027547F">
      <w:pPr>
        <w:rPr>
          <w:lang w:val="en-US"/>
        </w:rPr>
      </w:pPr>
      <w:r>
        <w:rPr>
          <w:noProof/>
          <w:lang w:val="en-US" w:eastAsia="en-US"/>
        </w:rPr>
        <w:drawing>
          <wp:inline distT="0" distB="0" distL="0" distR="0" wp14:anchorId="5F4B150D" wp14:editId="14C8B6FB">
            <wp:extent cx="6097270" cy="236601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97270" cy="2366010"/>
                    </a:xfrm>
                    <a:prstGeom prst="rect">
                      <a:avLst/>
                    </a:prstGeom>
                  </pic:spPr>
                </pic:pic>
              </a:graphicData>
            </a:graphic>
          </wp:inline>
        </w:drawing>
      </w:r>
    </w:p>
    <w:p w14:paraId="6949DA8A" w14:textId="77777777" w:rsidR="0027547F" w:rsidRDefault="0027547F" w:rsidP="0027547F">
      <w:pPr>
        <w:rPr>
          <w:lang w:val="en-US"/>
        </w:rPr>
      </w:pPr>
    </w:p>
    <w:p w14:paraId="36974383" w14:textId="6D3B76FD" w:rsidR="00FE43AE" w:rsidRDefault="0027547F" w:rsidP="00FE43AE">
      <w:pPr>
        <w:ind w:firstLine="576"/>
        <w:rPr>
          <w:lang w:val="en-US"/>
        </w:rPr>
      </w:pPr>
      <w:r>
        <w:rPr>
          <w:lang w:val="en-US"/>
        </w:rPr>
        <w:t>This template</w:t>
      </w:r>
      <w:r w:rsidR="00056D82">
        <w:rPr>
          <w:lang w:val="en-US"/>
        </w:rPr>
        <w:t xml:space="preserve"> works by determining whether the page is displayed by an IOS platform or not. If it is not, then </w:t>
      </w:r>
      <w:r w:rsidR="00056D82" w:rsidRPr="007A3BE6">
        <w:rPr>
          <w:lang w:val="en-US"/>
        </w:rPr>
        <w:t>startLuxtTrustAuth</w:t>
      </w:r>
      <w:r w:rsidR="00056D82">
        <w:rPr>
          <w:lang w:val="en-US"/>
        </w:rPr>
        <w:t xml:space="preserve">.html page is loaded. It is recommended that this file contains an </w:t>
      </w:r>
      <w:proofErr w:type="spellStart"/>
      <w:r w:rsidR="00056D82">
        <w:rPr>
          <w:lang w:val="en-US"/>
        </w:rPr>
        <w:t>iFrame</w:t>
      </w:r>
      <w:proofErr w:type="spellEnd"/>
      <w:r w:rsidR="00056D82">
        <w:rPr>
          <w:lang w:val="en-US"/>
        </w:rPr>
        <w:t xml:space="preserve"> which loads the </w:t>
      </w:r>
      <w:proofErr w:type="spellStart"/>
      <w:r w:rsidR="00056D82">
        <w:rPr>
          <w:lang w:val="en-US"/>
        </w:rPr>
        <w:t>LuxTrust</w:t>
      </w:r>
      <w:proofErr w:type="spellEnd"/>
      <w:r w:rsidR="00056D82">
        <w:rPr>
          <w:lang w:val="en-US"/>
        </w:rPr>
        <w:t xml:space="preserve">-provided content but it can contain anything dictated by the scope of the project. Otherwise a </w:t>
      </w:r>
      <w:proofErr w:type="spellStart"/>
      <w:r w:rsidR="00056D82">
        <w:rPr>
          <w:lang w:val="en-US"/>
        </w:rPr>
        <w:t>WKWebView</w:t>
      </w:r>
      <w:proofErr w:type="spellEnd"/>
      <w:r w:rsidR="00056D82">
        <w:rPr>
          <w:lang w:val="en-US"/>
        </w:rPr>
        <w:t xml:space="preserve"> is opened and this loads </w:t>
      </w:r>
      <w:proofErr w:type="spellStart"/>
      <w:r w:rsidR="00056D82">
        <w:rPr>
          <w:lang w:val="en-US"/>
        </w:rPr>
        <w:t>LuxTrust</w:t>
      </w:r>
      <w:proofErr w:type="spellEnd"/>
      <w:r w:rsidR="00056D82">
        <w:rPr>
          <w:lang w:val="en-US"/>
        </w:rPr>
        <w:t xml:space="preserve">-provided content. Note that this </w:t>
      </w:r>
      <w:proofErr w:type="spellStart"/>
      <w:r w:rsidR="00056D82">
        <w:rPr>
          <w:lang w:val="en-US"/>
        </w:rPr>
        <w:t>WebView</w:t>
      </w:r>
      <w:proofErr w:type="spellEnd"/>
      <w:r w:rsidR="00056D82">
        <w:rPr>
          <w:lang w:val="en-US"/>
        </w:rPr>
        <w:t xml:space="preserve"> will only contain information provided by the </w:t>
      </w:r>
      <w:proofErr w:type="spellStart"/>
      <w:r w:rsidR="00056D82">
        <w:rPr>
          <w:lang w:val="en-US"/>
        </w:rPr>
        <w:t>LuxTrust</w:t>
      </w:r>
      <w:proofErr w:type="spellEnd"/>
      <w:r w:rsidR="00056D82">
        <w:rPr>
          <w:lang w:val="en-US"/>
        </w:rPr>
        <w:t xml:space="preserve"> server.</w:t>
      </w:r>
    </w:p>
    <w:p w14:paraId="1D50CC76" w14:textId="77777777" w:rsidR="00FE43AE" w:rsidRDefault="00FE43AE">
      <w:pPr>
        <w:spacing w:before="0" w:after="0"/>
        <w:rPr>
          <w:lang w:val="en-US"/>
        </w:rPr>
      </w:pPr>
      <w:r>
        <w:rPr>
          <w:lang w:val="en-US"/>
        </w:rPr>
        <w:br w:type="page"/>
      </w:r>
    </w:p>
    <w:p w14:paraId="18EA3D39" w14:textId="77777777" w:rsidR="00056D82" w:rsidRPr="004D288A" w:rsidRDefault="00056D82" w:rsidP="00FE43AE">
      <w:pPr>
        <w:ind w:firstLine="576"/>
        <w:rPr>
          <w:lang w:val="en-US"/>
        </w:rPr>
      </w:pPr>
    </w:p>
    <w:p w14:paraId="6405B97A" w14:textId="77777777" w:rsidR="00056D82" w:rsidRDefault="00056D82" w:rsidP="00056D82">
      <w:pPr>
        <w:pStyle w:val="Heading2"/>
        <w:rPr>
          <w:lang w:val="en-US"/>
        </w:rPr>
      </w:pPr>
      <w:r w:rsidRPr="004D288A">
        <w:rPr>
          <w:lang w:val="en-US"/>
        </w:rPr>
        <w:t>luxTrustSPServletFilter.jar</w:t>
      </w:r>
    </w:p>
    <w:p w14:paraId="4AA962B3" w14:textId="77777777" w:rsidR="00056D82" w:rsidRDefault="00056D82" w:rsidP="00056D82">
      <w:pPr>
        <w:ind w:firstLine="576"/>
        <w:rPr>
          <w:lang w:val="en-US"/>
        </w:rPr>
      </w:pPr>
      <w:r>
        <w:rPr>
          <w:lang w:val="en-US"/>
        </w:rPr>
        <w:t xml:space="preserve">It is just a Servlet filter that adds the required </w:t>
      </w:r>
      <w:proofErr w:type="spellStart"/>
      <w:r>
        <w:rPr>
          <w:lang w:val="en-US"/>
        </w:rPr>
        <w:t>javascript</w:t>
      </w:r>
      <w:proofErr w:type="spellEnd"/>
      <w:r>
        <w:rPr>
          <w:lang w:val="en-US"/>
        </w:rPr>
        <w:t xml:space="preserve"> that closes the opened </w:t>
      </w:r>
      <w:proofErr w:type="spellStart"/>
      <w:r>
        <w:rPr>
          <w:lang w:val="en-US"/>
        </w:rPr>
        <w:t>WKWebView</w:t>
      </w:r>
      <w:proofErr w:type="spellEnd"/>
      <w:r>
        <w:rPr>
          <w:lang w:val="en-US"/>
        </w:rPr>
        <w:t xml:space="preserve">. It only does this addition to the configured </w:t>
      </w:r>
      <w:r w:rsidRPr="0061715C">
        <w:rPr>
          <w:rFonts w:ascii="Consolas" w:hAnsi="Consolas"/>
          <w:lang w:val="en-US"/>
        </w:rPr>
        <w:t>&lt;</w:t>
      </w:r>
      <w:proofErr w:type="spellStart"/>
      <w:r w:rsidRPr="0061715C">
        <w:rPr>
          <w:rFonts w:ascii="Consolas" w:hAnsi="Consolas"/>
          <w:lang w:val="en-US"/>
        </w:rPr>
        <w:t>url</w:t>
      </w:r>
      <w:proofErr w:type="spellEnd"/>
      <w:r w:rsidRPr="0061715C">
        <w:rPr>
          <w:rFonts w:ascii="Consolas" w:hAnsi="Consolas"/>
          <w:lang w:val="en-US"/>
        </w:rPr>
        <w:t>-pattern&gt;</w:t>
      </w:r>
      <w:r>
        <w:rPr>
          <w:rFonts w:ascii="Consolas" w:hAnsi="Consolas"/>
          <w:lang w:val="en-US"/>
        </w:rPr>
        <w:t xml:space="preserve"> </w:t>
      </w:r>
      <w:r>
        <w:rPr>
          <w:lang w:val="en-US"/>
        </w:rPr>
        <w:t xml:space="preserve">requests. It should target the URL for the response of the authentication request made to </w:t>
      </w:r>
      <w:proofErr w:type="spellStart"/>
      <w:r>
        <w:rPr>
          <w:lang w:val="en-US"/>
        </w:rPr>
        <w:t>Orely</w:t>
      </w:r>
      <w:proofErr w:type="spellEnd"/>
      <w:r>
        <w:rPr>
          <w:lang w:val="en-US"/>
        </w:rPr>
        <w:t xml:space="preserve">. To add it to an existing UXP project, two steps need to be done: </w:t>
      </w:r>
    </w:p>
    <w:p w14:paraId="5F3C3DA6" w14:textId="77777777" w:rsidR="00056D82" w:rsidRPr="001E44C1" w:rsidRDefault="00056D82" w:rsidP="00056D82">
      <w:pPr>
        <w:pStyle w:val="ListParagraph"/>
        <w:numPr>
          <w:ilvl w:val="0"/>
          <w:numId w:val="28"/>
        </w:numPr>
        <w:rPr>
          <w:lang w:val="en-US"/>
        </w:rPr>
      </w:pPr>
      <w:r>
        <w:rPr>
          <w:lang w:val="en-US"/>
        </w:rPr>
        <w:t>T</w:t>
      </w:r>
      <w:r w:rsidRPr="001E44C1">
        <w:rPr>
          <w:lang w:val="en-US"/>
        </w:rPr>
        <w:t>he following tag needs to be added to the web.xml file (located in the WEB-INF folder of the Solution):</w:t>
      </w:r>
    </w:p>
    <w:p w14:paraId="2515F43B" w14:textId="77777777" w:rsidR="00056D82" w:rsidRPr="0061715C" w:rsidRDefault="00056D82" w:rsidP="00056D82">
      <w:pPr>
        <w:spacing w:before="0" w:after="0"/>
        <w:ind w:left="576"/>
        <w:rPr>
          <w:rFonts w:ascii="Consolas" w:hAnsi="Consolas"/>
          <w:lang w:val="de-DE"/>
        </w:rPr>
      </w:pPr>
      <w:r w:rsidRPr="0061715C">
        <w:rPr>
          <w:lang w:val="en-US"/>
        </w:rPr>
        <w:tab/>
      </w:r>
      <w:r w:rsidRPr="0061715C">
        <w:rPr>
          <w:rFonts w:ascii="Consolas" w:hAnsi="Consolas"/>
          <w:lang w:val="de-DE"/>
        </w:rPr>
        <w:t>&lt;</w:t>
      </w:r>
      <w:proofErr w:type="spellStart"/>
      <w:r w:rsidRPr="0061715C">
        <w:rPr>
          <w:rFonts w:ascii="Consolas" w:hAnsi="Consolas"/>
          <w:lang w:val="de-DE"/>
        </w:rPr>
        <w:t>filter</w:t>
      </w:r>
      <w:proofErr w:type="spellEnd"/>
      <w:r w:rsidRPr="0061715C">
        <w:rPr>
          <w:rFonts w:ascii="Consolas" w:hAnsi="Consolas"/>
          <w:lang w:val="de-DE"/>
        </w:rPr>
        <w:t>&gt;</w:t>
      </w:r>
    </w:p>
    <w:p w14:paraId="564736A0" w14:textId="77777777" w:rsidR="00056D82" w:rsidRPr="0061715C" w:rsidRDefault="00056D82" w:rsidP="00056D82">
      <w:pPr>
        <w:spacing w:before="0" w:after="0"/>
        <w:ind w:left="576"/>
        <w:rPr>
          <w:rFonts w:ascii="Consolas" w:hAnsi="Consolas"/>
          <w:lang w:val="de-DE"/>
        </w:rPr>
      </w:pPr>
      <w:r w:rsidRPr="0061715C">
        <w:rPr>
          <w:rFonts w:ascii="Consolas" w:hAnsi="Consolas"/>
          <w:lang w:val="de-DE"/>
        </w:rPr>
        <w:tab/>
      </w:r>
      <w:r w:rsidRPr="0061715C">
        <w:rPr>
          <w:rFonts w:ascii="Consolas" w:hAnsi="Consolas"/>
          <w:lang w:val="de-DE"/>
        </w:rPr>
        <w:tab/>
        <w:t>&lt;filter-name&gt;</w:t>
      </w:r>
      <w:proofErr w:type="spellStart"/>
      <w:r w:rsidRPr="0061715C">
        <w:rPr>
          <w:rFonts w:ascii="Consolas" w:hAnsi="Consolas"/>
          <w:lang w:val="de-DE"/>
        </w:rPr>
        <w:t>SPServletFilter</w:t>
      </w:r>
      <w:proofErr w:type="spellEnd"/>
      <w:r w:rsidRPr="0061715C">
        <w:rPr>
          <w:rFonts w:ascii="Consolas" w:hAnsi="Consolas"/>
          <w:lang w:val="de-DE"/>
        </w:rPr>
        <w:t>&lt;/filter-name&gt;</w:t>
      </w:r>
    </w:p>
    <w:p w14:paraId="05078500" w14:textId="77777777" w:rsidR="00056D82" w:rsidRPr="0061715C" w:rsidRDefault="00056D82" w:rsidP="00056D82">
      <w:pPr>
        <w:spacing w:before="0" w:after="0"/>
        <w:ind w:left="576"/>
        <w:rPr>
          <w:rFonts w:ascii="Consolas" w:hAnsi="Consolas"/>
          <w:lang w:val="de-DE"/>
        </w:rPr>
      </w:pPr>
      <w:r w:rsidRPr="0061715C">
        <w:rPr>
          <w:rFonts w:ascii="Consolas" w:hAnsi="Consolas"/>
          <w:lang w:val="de-DE"/>
        </w:rPr>
        <w:tab/>
      </w:r>
      <w:r w:rsidRPr="0061715C">
        <w:rPr>
          <w:rFonts w:ascii="Consolas" w:hAnsi="Consolas"/>
          <w:lang w:val="de-DE"/>
        </w:rPr>
        <w:tab/>
        <w:t>&lt;filter-</w:t>
      </w:r>
      <w:proofErr w:type="spellStart"/>
      <w:r w:rsidRPr="0061715C">
        <w:rPr>
          <w:rFonts w:ascii="Consolas" w:hAnsi="Consolas"/>
          <w:lang w:val="de-DE"/>
        </w:rPr>
        <w:t>class</w:t>
      </w:r>
      <w:proofErr w:type="spellEnd"/>
      <w:r w:rsidRPr="0061715C">
        <w:rPr>
          <w:rFonts w:ascii="Consolas" w:hAnsi="Consolas"/>
          <w:lang w:val="de-DE"/>
        </w:rPr>
        <w:t>&gt;</w:t>
      </w:r>
      <w:proofErr w:type="spellStart"/>
      <w:r w:rsidRPr="0061715C">
        <w:rPr>
          <w:rFonts w:ascii="Consolas" w:hAnsi="Consolas"/>
          <w:lang w:val="de-DE"/>
        </w:rPr>
        <w:t>com.edgeipk.servlet.SPServletFilter</w:t>
      </w:r>
      <w:proofErr w:type="spellEnd"/>
      <w:r w:rsidRPr="0061715C">
        <w:rPr>
          <w:rFonts w:ascii="Consolas" w:hAnsi="Consolas"/>
          <w:lang w:val="de-DE"/>
        </w:rPr>
        <w:t>&lt;/filter-</w:t>
      </w:r>
      <w:proofErr w:type="spellStart"/>
      <w:r w:rsidRPr="0061715C">
        <w:rPr>
          <w:rFonts w:ascii="Consolas" w:hAnsi="Consolas"/>
          <w:lang w:val="de-DE"/>
        </w:rPr>
        <w:t>class</w:t>
      </w:r>
      <w:proofErr w:type="spellEnd"/>
      <w:r w:rsidRPr="0061715C">
        <w:rPr>
          <w:rFonts w:ascii="Consolas" w:hAnsi="Consolas"/>
          <w:lang w:val="de-DE"/>
        </w:rPr>
        <w:t>&gt;</w:t>
      </w:r>
    </w:p>
    <w:p w14:paraId="0C86018F" w14:textId="77777777" w:rsidR="00056D82" w:rsidRPr="0061715C" w:rsidRDefault="00056D82" w:rsidP="00056D82">
      <w:pPr>
        <w:spacing w:before="0" w:after="0"/>
        <w:ind w:left="576"/>
        <w:rPr>
          <w:rFonts w:ascii="Consolas" w:hAnsi="Consolas"/>
          <w:lang w:val="de-DE"/>
        </w:rPr>
      </w:pPr>
      <w:r w:rsidRPr="0061715C">
        <w:rPr>
          <w:rFonts w:ascii="Consolas" w:hAnsi="Consolas"/>
          <w:lang w:val="de-DE"/>
        </w:rPr>
        <w:tab/>
        <w:t>&lt;/</w:t>
      </w:r>
      <w:proofErr w:type="spellStart"/>
      <w:r w:rsidRPr="0061715C">
        <w:rPr>
          <w:rFonts w:ascii="Consolas" w:hAnsi="Consolas"/>
          <w:lang w:val="de-DE"/>
        </w:rPr>
        <w:t>filter</w:t>
      </w:r>
      <w:proofErr w:type="spellEnd"/>
      <w:r w:rsidRPr="0061715C">
        <w:rPr>
          <w:rFonts w:ascii="Consolas" w:hAnsi="Consolas"/>
          <w:lang w:val="de-DE"/>
        </w:rPr>
        <w:t>&gt;</w:t>
      </w:r>
    </w:p>
    <w:p w14:paraId="0BF6730A" w14:textId="77777777" w:rsidR="00056D82" w:rsidRPr="0061715C" w:rsidRDefault="00056D82" w:rsidP="00056D82">
      <w:pPr>
        <w:spacing w:before="0" w:after="0"/>
        <w:ind w:left="576"/>
        <w:rPr>
          <w:rFonts w:ascii="Consolas" w:hAnsi="Consolas"/>
          <w:lang w:val="de-DE"/>
        </w:rPr>
      </w:pPr>
      <w:r w:rsidRPr="0061715C">
        <w:rPr>
          <w:rFonts w:ascii="Consolas" w:hAnsi="Consolas"/>
          <w:lang w:val="de-DE"/>
        </w:rPr>
        <w:tab/>
        <w:t>&lt;filter-</w:t>
      </w:r>
      <w:proofErr w:type="spellStart"/>
      <w:r w:rsidRPr="0061715C">
        <w:rPr>
          <w:rFonts w:ascii="Consolas" w:hAnsi="Consolas"/>
          <w:lang w:val="de-DE"/>
        </w:rPr>
        <w:t>mapping</w:t>
      </w:r>
      <w:proofErr w:type="spellEnd"/>
      <w:r w:rsidRPr="0061715C">
        <w:rPr>
          <w:rFonts w:ascii="Consolas" w:hAnsi="Consolas"/>
          <w:lang w:val="de-DE"/>
        </w:rPr>
        <w:t>&gt;</w:t>
      </w:r>
    </w:p>
    <w:p w14:paraId="08A800EE" w14:textId="77777777" w:rsidR="00056D82" w:rsidRPr="0061715C" w:rsidRDefault="00056D82" w:rsidP="00056D82">
      <w:pPr>
        <w:spacing w:before="0" w:after="0"/>
        <w:ind w:left="576"/>
        <w:rPr>
          <w:rFonts w:ascii="Consolas" w:hAnsi="Consolas"/>
          <w:lang w:val="de-DE"/>
        </w:rPr>
      </w:pPr>
      <w:r w:rsidRPr="0061715C">
        <w:rPr>
          <w:rFonts w:ascii="Consolas" w:hAnsi="Consolas"/>
          <w:lang w:val="de-DE"/>
        </w:rPr>
        <w:tab/>
      </w:r>
      <w:r w:rsidRPr="0061715C">
        <w:rPr>
          <w:rFonts w:ascii="Consolas" w:hAnsi="Consolas"/>
          <w:lang w:val="de-DE"/>
        </w:rPr>
        <w:tab/>
        <w:t>&lt;filter-name&gt;</w:t>
      </w:r>
      <w:proofErr w:type="spellStart"/>
      <w:r w:rsidRPr="0061715C">
        <w:rPr>
          <w:rFonts w:ascii="Consolas" w:hAnsi="Consolas"/>
          <w:lang w:val="de-DE"/>
        </w:rPr>
        <w:t>SPServletFilter</w:t>
      </w:r>
      <w:proofErr w:type="spellEnd"/>
      <w:r w:rsidRPr="0061715C">
        <w:rPr>
          <w:rFonts w:ascii="Consolas" w:hAnsi="Consolas"/>
          <w:lang w:val="de-DE"/>
        </w:rPr>
        <w:t>&lt;/filter-name&gt;</w:t>
      </w:r>
    </w:p>
    <w:p w14:paraId="30386A14" w14:textId="77777777" w:rsidR="00056D82" w:rsidRPr="0061715C" w:rsidRDefault="00056D82" w:rsidP="00056D82">
      <w:pPr>
        <w:spacing w:before="0" w:after="0"/>
        <w:ind w:left="576"/>
        <w:rPr>
          <w:rFonts w:ascii="Consolas" w:hAnsi="Consolas"/>
          <w:lang w:val="en-US"/>
        </w:rPr>
      </w:pPr>
      <w:r w:rsidRPr="0061715C">
        <w:rPr>
          <w:rFonts w:ascii="Consolas" w:hAnsi="Consolas"/>
          <w:lang w:val="de-DE"/>
        </w:rPr>
        <w:tab/>
      </w:r>
      <w:r w:rsidRPr="0061715C">
        <w:rPr>
          <w:rFonts w:ascii="Consolas" w:hAnsi="Consolas"/>
          <w:lang w:val="de-DE"/>
        </w:rPr>
        <w:tab/>
      </w:r>
      <w:r w:rsidRPr="0061715C">
        <w:rPr>
          <w:rFonts w:ascii="Consolas" w:hAnsi="Consolas"/>
          <w:lang w:val="en-US"/>
        </w:rPr>
        <w:t>&lt;</w:t>
      </w:r>
      <w:proofErr w:type="spellStart"/>
      <w:r w:rsidRPr="0061715C">
        <w:rPr>
          <w:rFonts w:ascii="Consolas" w:hAnsi="Consolas"/>
          <w:lang w:val="en-US"/>
        </w:rPr>
        <w:t>url</w:t>
      </w:r>
      <w:proofErr w:type="spellEnd"/>
      <w:r w:rsidRPr="0061715C">
        <w:rPr>
          <w:rFonts w:ascii="Consolas" w:hAnsi="Consolas"/>
          <w:lang w:val="en-US"/>
        </w:rPr>
        <w:t>-pattern&gt;/</w:t>
      </w:r>
      <w:proofErr w:type="spellStart"/>
      <w:r w:rsidRPr="0061715C">
        <w:rPr>
          <w:rFonts w:ascii="Consolas" w:hAnsi="Consolas"/>
          <w:lang w:val="en-US"/>
        </w:rPr>
        <w:t>saml</w:t>
      </w:r>
      <w:proofErr w:type="spellEnd"/>
      <w:r w:rsidRPr="0061715C">
        <w:rPr>
          <w:rFonts w:ascii="Consolas" w:hAnsi="Consolas"/>
          <w:lang w:val="en-US"/>
        </w:rPr>
        <w:t>/response/*&lt;/</w:t>
      </w:r>
      <w:proofErr w:type="spellStart"/>
      <w:r w:rsidRPr="0061715C">
        <w:rPr>
          <w:rFonts w:ascii="Consolas" w:hAnsi="Consolas"/>
          <w:lang w:val="en-US"/>
        </w:rPr>
        <w:t>url</w:t>
      </w:r>
      <w:proofErr w:type="spellEnd"/>
      <w:r w:rsidRPr="0061715C">
        <w:rPr>
          <w:rFonts w:ascii="Consolas" w:hAnsi="Consolas"/>
          <w:lang w:val="en-US"/>
        </w:rPr>
        <w:t>-pattern&gt;</w:t>
      </w:r>
    </w:p>
    <w:p w14:paraId="7F4A3CE8" w14:textId="77777777" w:rsidR="00056D82" w:rsidRDefault="00056D82" w:rsidP="00056D82">
      <w:pPr>
        <w:spacing w:before="0"/>
        <w:ind w:firstLine="576"/>
        <w:rPr>
          <w:rFonts w:ascii="Consolas" w:hAnsi="Consolas"/>
          <w:lang w:val="en-US"/>
        </w:rPr>
      </w:pPr>
      <w:r w:rsidRPr="0061715C">
        <w:rPr>
          <w:rFonts w:ascii="Consolas" w:hAnsi="Consolas"/>
          <w:lang w:val="en-US"/>
        </w:rPr>
        <w:tab/>
        <w:t>&lt;/filter-mapping&gt;</w:t>
      </w:r>
    </w:p>
    <w:p w14:paraId="5E0F8099" w14:textId="77777777" w:rsidR="00056D82" w:rsidRDefault="00056D82" w:rsidP="00056D82">
      <w:pPr>
        <w:ind w:firstLine="576"/>
        <w:rPr>
          <w:lang w:val="en-US"/>
        </w:rPr>
      </w:pPr>
      <w:r>
        <w:rPr>
          <w:lang w:val="en-US"/>
        </w:rPr>
        <w:t xml:space="preserve">Note that the </w:t>
      </w:r>
      <w:r w:rsidRPr="004D288A">
        <w:rPr>
          <w:rFonts w:ascii="Consolas" w:hAnsi="Consolas"/>
          <w:lang w:val="en-US"/>
        </w:rPr>
        <w:t>&lt;filter&gt;</w:t>
      </w:r>
      <w:r>
        <w:rPr>
          <w:lang w:val="en-US"/>
        </w:rPr>
        <w:t xml:space="preserve"> tag needs to be added before any </w:t>
      </w:r>
      <w:r w:rsidRPr="004D288A">
        <w:rPr>
          <w:rFonts w:ascii="Consolas" w:hAnsi="Consolas"/>
          <w:lang w:val="en-US"/>
        </w:rPr>
        <w:t>&lt;</w:t>
      </w:r>
      <w:r>
        <w:rPr>
          <w:rFonts w:ascii="Consolas" w:hAnsi="Consolas"/>
          <w:lang w:val="en-US"/>
        </w:rPr>
        <w:t>listener</w:t>
      </w:r>
      <w:r w:rsidRPr="004D288A">
        <w:rPr>
          <w:rFonts w:ascii="Consolas" w:hAnsi="Consolas"/>
          <w:lang w:val="en-US"/>
        </w:rPr>
        <w:t>&gt;</w:t>
      </w:r>
      <w:r>
        <w:rPr>
          <w:lang w:val="en-US"/>
        </w:rPr>
        <w:t xml:space="preserve"> tags.</w:t>
      </w:r>
    </w:p>
    <w:p w14:paraId="13C55237" w14:textId="77777777" w:rsidR="00056D82" w:rsidRDefault="00056D82" w:rsidP="00056D82">
      <w:pPr>
        <w:pStyle w:val="ListParagraph"/>
        <w:numPr>
          <w:ilvl w:val="0"/>
          <w:numId w:val="28"/>
        </w:numPr>
        <w:rPr>
          <w:lang w:val="en-US"/>
        </w:rPr>
      </w:pPr>
      <w:r>
        <w:rPr>
          <w:lang w:val="en-US"/>
        </w:rPr>
        <w:t xml:space="preserve">The </w:t>
      </w:r>
      <w:r w:rsidRPr="001E44C1">
        <w:rPr>
          <w:lang w:val="en-US"/>
        </w:rPr>
        <w:t>luxTrustSPServletFilter.jar</w:t>
      </w:r>
      <w:r>
        <w:rPr>
          <w:lang w:val="en-US"/>
        </w:rPr>
        <w:t xml:space="preserve"> file needs to be added to the Solution’s lib folder (located in the WEB-INF folder)</w:t>
      </w:r>
    </w:p>
    <w:p w14:paraId="13EFB949" w14:textId="0D35C373" w:rsidR="00056D82" w:rsidRDefault="002239CE" w:rsidP="00056D82">
      <w:pPr>
        <w:pStyle w:val="Heading2"/>
        <w:rPr>
          <w:lang w:val="en-US"/>
        </w:rPr>
      </w:pPr>
      <w:proofErr w:type="spellStart"/>
      <w:r>
        <w:rPr>
          <w:lang w:val="en-US"/>
        </w:rPr>
        <w:t>WKWebView</w:t>
      </w:r>
      <w:proofErr w:type="spellEnd"/>
    </w:p>
    <w:p w14:paraId="6EA3ECEC" w14:textId="1627C96C" w:rsidR="00056D82" w:rsidRDefault="00056D82" w:rsidP="00056D82">
      <w:pPr>
        <w:ind w:firstLine="576"/>
        <w:rPr>
          <w:lang w:val="en-US"/>
        </w:rPr>
      </w:pPr>
      <w:r>
        <w:rPr>
          <w:lang w:val="en-US"/>
        </w:rPr>
        <w:t xml:space="preserve">This plugin needs to be included in the Solution project. Its inclusion will only have an impact when a hybrid app is built because the build process will also include this plugin. </w:t>
      </w:r>
      <w:r w:rsidR="00497490">
        <w:rPr>
          <w:lang w:val="en-US"/>
        </w:rPr>
        <w:t>You can find it in a folder called “</w:t>
      </w:r>
      <w:r w:rsidR="00497490" w:rsidRPr="00FE43AE">
        <w:rPr>
          <w:lang w:val="en-US"/>
        </w:rPr>
        <w:t>temenos-plugin-</w:t>
      </w:r>
      <w:proofErr w:type="spellStart"/>
      <w:r w:rsidR="00497490" w:rsidRPr="00FE43AE">
        <w:rPr>
          <w:lang w:val="en-US"/>
        </w:rPr>
        <w:t>inappbrowserwkwebview</w:t>
      </w:r>
      <w:proofErr w:type="spellEnd"/>
      <w:r w:rsidR="00497490">
        <w:rPr>
          <w:lang w:val="en-US"/>
        </w:rPr>
        <w:t>” which should be included with this document.</w:t>
      </w:r>
    </w:p>
    <w:p w14:paraId="4632E2DC" w14:textId="77777777" w:rsidR="00056D82" w:rsidRDefault="00056D82" w:rsidP="00056D82">
      <w:pPr>
        <w:ind w:firstLine="576"/>
        <w:rPr>
          <w:lang w:val="en-US"/>
        </w:rPr>
      </w:pPr>
    </w:p>
    <w:p w14:paraId="13241AB7" w14:textId="77777777" w:rsidR="00056D82" w:rsidRPr="0061715C" w:rsidRDefault="00056D82" w:rsidP="00056D82">
      <w:pPr>
        <w:pStyle w:val="Heading3"/>
        <w:rPr>
          <w:lang w:val="en-US"/>
        </w:rPr>
      </w:pPr>
      <w:bookmarkStart w:id="20" w:name="_Toc503544855"/>
      <w:r w:rsidRPr="0061715C">
        <w:rPr>
          <w:lang w:val="en-US"/>
        </w:rPr>
        <w:t>Configuration</w:t>
      </w:r>
      <w:bookmarkEnd w:id="20"/>
      <w:r w:rsidRPr="0061715C">
        <w:rPr>
          <w:lang w:val="en-US"/>
        </w:rPr>
        <w:t xml:space="preserve"> </w:t>
      </w:r>
    </w:p>
    <w:p w14:paraId="6B219C85" w14:textId="77777777" w:rsidR="00056D82" w:rsidRPr="0061715C" w:rsidRDefault="00056D82" w:rsidP="00056D82">
      <w:pPr>
        <w:rPr>
          <w:lang w:val="en-US"/>
        </w:rPr>
      </w:pPr>
      <w:r>
        <w:rPr>
          <w:lang w:val="en-US"/>
        </w:rPr>
        <w:t xml:space="preserve"> </w:t>
      </w:r>
      <w:r>
        <w:rPr>
          <w:lang w:val="en-US"/>
        </w:rPr>
        <w:tab/>
      </w:r>
      <w:r w:rsidRPr="0061715C">
        <w:rPr>
          <w:lang w:val="en-US"/>
        </w:rPr>
        <w:t xml:space="preserve">We  need  certain  configuration  before  we  install  this  plugin  with  hybrid  solution.  These </w:t>
      </w:r>
    </w:p>
    <w:p w14:paraId="037E8372" w14:textId="77777777" w:rsidR="00056D82" w:rsidRPr="0061715C" w:rsidRDefault="00056D82" w:rsidP="00056D82">
      <w:pPr>
        <w:rPr>
          <w:lang w:val="en-US"/>
        </w:rPr>
      </w:pPr>
      <w:proofErr w:type="gramStart"/>
      <w:r w:rsidRPr="0061715C">
        <w:rPr>
          <w:lang w:val="en-US"/>
        </w:rPr>
        <w:t>configurations</w:t>
      </w:r>
      <w:proofErr w:type="gramEnd"/>
      <w:r w:rsidRPr="0061715C">
        <w:rPr>
          <w:lang w:val="en-US"/>
        </w:rPr>
        <w:t xml:space="preserve"> are part of plugin.xml file. Below are the details. </w:t>
      </w:r>
    </w:p>
    <w:p w14:paraId="21370718" w14:textId="77777777" w:rsidR="00F34329" w:rsidRDefault="00F34329" w:rsidP="00F34329">
      <w:pPr>
        <w:pStyle w:val="ListParagraph"/>
        <w:numPr>
          <w:ilvl w:val="0"/>
          <w:numId w:val="29"/>
        </w:numPr>
        <w:rPr>
          <w:lang w:val="en-US"/>
        </w:rPr>
      </w:pPr>
      <w:r>
        <w:rPr>
          <w:b/>
          <w:lang w:val="en-US"/>
        </w:rPr>
        <w:t>CLIENT_URL_SCHEME</w:t>
      </w:r>
      <w:r>
        <w:rPr>
          <w:lang w:val="en-US"/>
        </w:rPr>
        <w:t xml:space="preserve"> – </w:t>
      </w:r>
      <w:proofErr w:type="gramStart"/>
      <w:r>
        <w:rPr>
          <w:lang w:val="en-US"/>
        </w:rPr>
        <w:t>T</w:t>
      </w:r>
      <w:r w:rsidRPr="5E20A53E">
        <w:rPr>
          <w:lang w:val="en-US"/>
        </w:rPr>
        <w:t xml:space="preserve">his is issued by </w:t>
      </w:r>
      <w:proofErr w:type="spellStart"/>
      <w:r w:rsidRPr="5E20A53E">
        <w:rPr>
          <w:lang w:val="en-US"/>
        </w:rPr>
        <w:t>LuxTrust</w:t>
      </w:r>
      <w:proofErr w:type="spellEnd"/>
      <w:proofErr w:type="gramEnd"/>
      <w:r w:rsidRPr="5E20A53E">
        <w:rPr>
          <w:lang w:val="en-US"/>
        </w:rPr>
        <w:t xml:space="preserve"> for the service provider. It is mandatory and used during the communication between the two apps.</w:t>
      </w:r>
    </w:p>
    <w:p w14:paraId="5717E9ED" w14:textId="77777777" w:rsidR="00F34329" w:rsidRDefault="00F34329" w:rsidP="00F34329">
      <w:pPr>
        <w:pStyle w:val="ListParagraph"/>
        <w:numPr>
          <w:ilvl w:val="0"/>
          <w:numId w:val="29"/>
        </w:numPr>
        <w:rPr>
          <w:lang w:val="en-US"/>
        </w:rPr>
      </w:pPr>
      <w:r w:rsidRPr="00067B65">
        <w:rPr>
          <w:b/>
          <w:lang w:val="en-US"/>
        </w:rPr>
        <w:t>IFRAME_NAME</w:t>
      </w:r>
      <w:r w:rsidRPr="5E20A53E">
        <w:rPr>
          <w:lang w:val="en-US"/>
        </w:rPr>
        <w:t xml:space="preserve"> – when the LTMOB respo</w:t>
      </w:r>
      <w:r>
        <w:rPr>
          <w:lang w:val="en-US"/>
        </w:rPr>
        <w:t xml:space="preserve">nds to SPMOB with the OTP, </w:t>
      </w:r>
      <w:r w:rsidRPr="5E20A53E">
        <w:rPr>
          <w:lang w:val="en-US"/>
        </w:rPr>
        <w:t xml:space="preserve">a message containing this OTP will </w:t>
      </w:r>
      <w:r>
        <w:rPr>
          <w:lang w:val="en-US"/>
        </w:rPr>
        <w:t>post from an if</w:t>
      </w:r>
      <w:r w:rsidRPr="5E20A53E">
        <w:rPr>
          <w:lang w:val="en-US"/>
        </w:rPr>
        <w:t xml:space="preserve">rame with this name. </w:t>
      </w:r>
      <w:r>
        <w:rPr>
          <w:lang w:val="en-US"/>
        </w:rPr>
        <w:t>Please note that we can implement the integration without an iframe too. In this case, the value must be “NONE” so that the app will understand the integration does not use an iframe.</w:t>
      </w:r>
    </w:p>
    <w:p w14:paraId="438D0248" w14:textId="5F0808AB" w:rsidR="00056D82" w:rsidRPr="00F34329" w:rsidRDefault="00F34329" w:rsidP="00056D82">
      <w:pPr>
        <w:pStyle w:val="ListParagraph"/>
        <w:numPr>
          <w:ilvl w:val="0"/>
          <w:numId w:val="29"/>
        </w:numPr>
        <w:rPr>
          <w:lang w:val="en-US"/>
        </w:rPr>
      </w:pPr>
      <w:r w:rsidRPr="00067B65">
        <w:rPr>
          <w:b/>
          <w:lang w:val="en-US"/>
        </w:rPr>
        <w:t>ORELY_URL</w:t>
      </w:r>
      <w:r w:rsidRPr="5E20A53E">
        <w:rPr>
          <w:lang w:val="en-US"/>
        </w:rPr>
        <w:t xml:space="preserve"> – this is the URL to access the </w:t>
      </w:r>
      <w:proofErr w:type="spellStart"/>
      <w:r w:rsidRPr="5E20A53E">
        <w:rPr>
          <w:lang w:val="en-US"/>
        </w:rPr>
        <w:t>Orely</w:t>
      </w:r>
      <w:proofErr w:type="spellEnd"/>
      <w:r w:rsidRPr="5E20A53E">
        <w:rPr>
          <w:lang w:val="en-US"/>
        </w:rPr>
        <w:t xml:space="preserve"> server.</w:t>
      </w:r>
      <w:r>
        <w:rPr>
          <w:lang w:val="en-US"/>
        </w:rPr>
        <w:t xml:space="preserve"> For test and production environment, they use different </w:t>
      </w:r>
      <w:proofErr w:type="spellStart"/>
      <w:r>
        <w:rPr>
          <w:lang w:val="en-US"/>
        </w:rPr>
        <w:t>urls</w:t>
      </w:r>
      <w:proofErr w:type="spellEnd"/>
      <w:r>
        <w:rPr>
          <w:lang w:val="en-US"/>
        </w:rPr>
        <w:t>.</w:t>
      </w:r>
      <w:r w:rsidR="00056D82" w:rsidRPr="00F34329">
        <w:rPr>
          <w:lang w:val="en-US"/>
        </w:rPr>
        <w:t xml:space="preserve"> </w:t>
      </w:r>
    </w:p>
    <w:p w14:paraId="139D4D5D" w14:textId="77777777" w:rsidR="00056D82" w:rsidRPr="0061715C" w:rsidRDefault="00056D82" w:rsidP="00056D82">
      <w:pPr>
        <w:rPr>
          <w:lang w:val="en-US"/>
        </w:rPr>
      </w:pPr>
      <w:r w:rsidRPr="0061715C">
        <w:rPr>
          <w:lang w:val="en-US"/>
        </w:rPr>
        <w:t xml:space="preserve">Below is the screen print from plugin.xml, which shows the details </w:t>
      </w:r>
    </w:p>
    <w:p w14:paraId="14ADAE06" w14:textId="41BDE594" w:rsidR="00056D82" w:rsidRPr="0061715C" w:rsidRDefault="00056D82" w:rsidP="00056D82">
      <w:pPr>
        <w:rPr>
          <w:lang w:val="en-US"/>
        </w:rPr>
      </w:pPr>
      <w:r w:rsidRPr="0061715C">
        <w:rPr>
          <w:lang w:val="en-US"/>
        </w:rPr>
        <w:t xml:space="preserve"> </w:t>
      </w:r>
      <w:r w:rsidR="00F34329">
        <w:rPr>
          <w:noProof/>
          <w:sz w:val="24"/>
          <w:lang w:val="en-US" w:eastAsia="en-US"/>
        </w:rPr>
        <w:drawing>
          <wp:inline distT="0" distB="0" distL="0" distR="0" wp14:anchorId="2D1D25F3" wp14:editId="428110BC">
            <wp:extent cx="6263640" cy="767297"/>
            <wp:effectExtent l="152400" t="152400" r="365760" b="35687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32116" cy="775685"/>
                    </a:xfrm>
                    <a:prstGeom prst="rect">
                      <a:avLst/>
                    </a:prstGeom>
                    <a:ln>
                      <a:noFill/>
                    </a:ln>
                    <a:effectLst>
                      <a:outerShdw blurRad="292100" dist="139700" dir="2700000" algn="tl" rotWithShape="0">
                        <a:srgbClr val="333333">
                          <a:alpha val="65000"/>
                        </a:srgbClr>
                      </a:outerShdw>
                    </a:effectLst>
                  </pic:spPr>
                </pic:pic>
              </a:graphicData>
            </a:graphic>
          </wp:inline>
        </w:drawing>
      </w:r>
    </w:p>
    <w:p w14:paraId="65F9C95C" w14:textId="77777777" w:rsidR="00056D82" w:rsidRPr="0061715C" w:rsidRDefault="00056D82" w:rsidP="00056D82">
      <w:pPr>
        <w:pStyle w:val="Heading3"/>
        <w:rPr>
          <w:lang w:val="en-US"/>
        </w:rPr>
      </w:pPr>
      <w:bookmarkStart w:id="21" w:name="_Toc503544856"/>
      <w:r w:rsidRPr="0061715C">
        <w:rPr>
          <w:lang w:val="en-US"/>
        </w:rPr>
        <w:t>Installation</w:t>
      </w:r>
      <w:bookmarkEnd w:id="21"/>
      <w:r w:rsidRPr="0061715C">
        <w:rPr>
          <w:lang w:val="en-US"/>
        </w:rPr>
        <w:t xml:space="preserve"> </w:t>
      </w:r>
    </w:p>
    <w:p w14:paraId="3AAEBC91" w14:textId="77777777" w:rsidR="00056D82" w:rsidRPr="0061715C" w:rsidRDefault="00056D82" w:rsidP="00056D82">
      <w:pPr>
        <w:ind w:firstLine="720"/>
        <w:rPr>
          <w:lang w:val="en-US"/>
        </w:rPr>
      </w:pPr>
      <w:r w:rsidRPr="0061715C">
        <w:rPr>
          <w:lang w:val="en-US"/>
        </w:rPr>
        <w:t xml:space="preserve">4.  Add Cordova plugin via edgeConnect developer IDE. Installation will happen during the build </w:t>
      </w:r>
    </w:p>
    <w:p w14:paraId="5C84E0F7" w14:textId="77777777" w:rsidR="00056D82" w:rsidRPr="0061715C" w:rsidRDefault="00056D82" w:rsidP="00056D82">
      <w:pPr>
        <w:rPr>
          <w:lang w:val="en-US"/>
        </w:rPr>
      </w:pPr>
      <w:proofErr w:type="gramStart"/>
      <w:r w:rsidRPr="0061715C">
        <w:rPr>
          <w:lang w:val="en-US"/>
        </w:rPr>
        <w:t>process</w:t>
      </w:r>
      <w:proofErr w:type="gramEnd"/>
      <w:r w:rsidRPr="0061715C">
        <w:rPr>
          <w:lang w:val="en-US"/>
        </w:rPr>
        <w:t xml:space="preserve">. Below are the steps. </w:t>
      </w:r>
    </w:p>
    <w:p w14:paraId="70B738D9" w14:textId="77777777" w:rsidR="00056D82" w:rsidRPr="0061715C" w:rsidRDefault="00056D82" w:rsidP="00056D82">
      <w:pPr>
        <w:ind w:firstLine="720"/>
        <w:rPr>
          <w:lang w:val="en-US"/>
        </w:rPr>
      </w:pPr>
      <w:r w:rsidRPr="0061715C">
        <w:rPr>
          <w:lang w:val="en-US"/>
        </w:rPr>
        <w:lastRenderedPageBreak/>
        <w:t>4.1 Copy temenos-plugin-</w:t>
      </w:r>
      <w:proofErr w:type="spellStart"/>
      <w:r w:rsidRPr="0061715C">
        <w:rPr>
          <w:lang w:val="en-US"/>
        </w:rPr>
        <w:t>inappbrowserwkwebview</w:t>
      </w:r>
      <w:proofErr w:type="spellEnd"/>
      <w:r w:rsidRPr="0061715C">
        <w:rPr>
          <w:lang w:val="en-US"/>
        </w:rPr>
        <w:t xml:space="preserve"> in your local computer (e.g. D drive) </w:t>
      </w:r>
    </w:p>
    <w:p w14:paraId="400CC3DC" w14:textId="77777777" w:rsidR="00056D82" w:rsidRPr="0061715C" w:rsidRDefault="00056D82" w:rsidP="00056D82">
      <w:pPr>
        <w:ind w:firstLine="720"/>
        <w:rPr>
          <w:lang w:val="en-US"/>
        </w:rPr>
      </w:pPr>
      <w:r w:rsidRPr="0061715C">
        <w:rPr>
          <w:lang w:val="en-US"/>
        </w:rPr>
        <w:t>4.2 In edgeConn</w:t>
      </w:r>
      <w:r>
        <w:rPr>
          <w:lang w:val="en-US"/>
        </w:rPr>
        <w:t xml:space="preserve">ect developer IDE, go to Project -&gt; Properties… -&gt; </w:t>
      </w:r>
      <w:r w:rsidRPr="0061715C">
        <w:rPr>
          <w:lang w:val="en-US"/>
        </w:rPr>
        <w:t xml:space="preserve">Additional Hybrid plugins </w:t>
      </w:r>
    </w:p>
    <w:p w14:paraId="44C29F78" w14:textId="77777777" w:rsidR="00056D82" w:rsidRDefault="00056D82" w:rsidP="00056D82">
      <w:pPr>
        <w:ind w:left="720"/>
        <w:rPr>
          <w:lang w:val="en-US"/>
        </w:rPr>
      </w:pPr>
      <w:r w:rsidRPr="0061715C">
        <w:rPr>
          <w:lang w:val="en-US"/>
        </w:rPr>
        <w:t>4.3 Click Add button. In Plugin Properties Window, give a desired alias and then choose</w:t>
      </w:r>
      <w:r>
        <w:rPr>
          <w:lang w:val="en-US"/>
        </w:rPr>
        <w:t xml:space="preserve"> P</w:t>
      </w:r>
      <w:r w:rsidRPr="0061715C">
        <w:rPr>
          <w:lang w:val="en-US"/>
        </w:rPr>
        <w:t>ath radio button. Navigate to the temenos-plugin-</w:t>
      </w:r>
      <w:proofErr w:type="spellStart"/>
      <w:r w:rsidRPr="0061715C">
        <w:rPr>
          <w:lang w:val="en-US"/>
        </w:rPr>
        <w:t>inappbrowserwkwebview</w:t>
      </w:r>
      <w:proofErr w:type="spellEnd"/>
      <w:r w:rsidRPr="0061715C">
        <w:rPr>
          <w:lang w:val="en-US"/>
        </w:rPr>
        <w:t xml:space="preserve"> folder on D drive you copied earlier. Please find the below screen shot for reference.  </w:t>
      </w:r>
    </w:p>
    <w:p w14:paraId="796CA28B" w14:textId="77777777" w:rsidR="00056D82" w:rsidRDefault="00056D82" w:rsidP="00056D82">
      <w:pPr>
        <w:ind w:left="720"/>
        <w:rPr>
          <w:lang w:val="en-US"/>
        </w:rPr>
      </w:pPr>
      <w:r>
        <w:rPr>
          <w:noProof/>
          <w:lang w:val="en-US" w:eastAsia="en-US"/>
        </w:rPr>
        <w:drawing>
          <wp:inline distT="0" distB="0" distL="0" distR="0" wp14:anchorId="63615953" wp14:editId="28ACB433">
            <wp:extent cx="5380952" cy="3257143"/>
            <wp:effectExtent l="0" t="0" r="0" b="63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80952" cy="3257143"/>
                    </a:xfrm>
                    <a:prstGeom prst="rect">
                      <a:avLst/>
                    </a:prstGeom>
                  </pic:spPr>
                </pic:pic>
              </a:graphicData>
            </a:graphic>
          </wp:inline>
        </w:drawing>
      </w:r>
    </w:p>
    <w:p w14:paraId="57A4BA89" w14:textId="77777777" w:rsidR="00056D82" w:rsidRDefault="00056D82" w:rsidP="00056D82">
      <w:pPr>
        <w:ind w:left="720"/>
        <w:rPr>
          <w:lang w:val="en-US"/>
        </w:rPr>
      </w:pPr>
    </w:p>
    <w:p w14:paraId="21211904" w14:textId="3FC08AC8" w:rsidR="00056D82" w:rsidRDefault="00056D82" w:rsidP="00FE43AE">
      <w:pPr>
        <w:ind w:left="720"/>
        <w:rPr>
          <w:lang w:val="en-US"/>
        </w:rPr>
      </w:pPr>
      <w:r>
        <w:rPr>
          <w:noProof/>
          <w:lang w:val="en-US" w:eastAsia="en-US"/>
        </w:rPr>
        <w:drawing>
          <wp:inline distT="0" distB="0" distL="0" distR="0" wp14:anchorId="0489C35A" wp14:editId="3417F75D">
            <wp:extent cx="5457143" cy="3438095"/>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57143" cy="3438095"/>
                    </a:xfrm>
                    <a:prstGeom prst="rect">
                      <a:avLst/>
                    </a:prstGeom>
                  </pic:spPr>
                </pic:pic>
              </a:graphicData>
            </a:graphic>
          </wp:inline>
        </w:drawing>
      </w:r>
      <w:r w:rsidRPr="0061715C">
        <w:rPr>
          <w:lang w:val="en-US"/>
        </w:rPr>
        <w:t xml:space="preserve"> </w:t>
      </w:r>
    </w:p>
    <w:p w14:paraId="0DC96707" w14:textId="77777777" w:rsidR="00056D82" w:rsidRDefault="00056D82" w:rsidP="00056D82">
      <w:pPr>
        <w:spacing w:before="0" w:after="0"/>
        <w:rPr>
          <w:lang w:val="en-US"/>
        </w:rPr>
      </w:pPr>
      <w:r>
        <w:rPr>
          <w:lang w:val="en-US"/>
        </w:rPr>
        <w:br w:type="page"/>
      </w:r>
    </w:p>
    <w:p w14:paraId="02823058" w14:textId="77777777" w:rsidR="00056D82" w:rsidRPr="0061715C" w:rsidRDefault="00056D82" w:rsidP="00056D82">
      <w:pPr>
        <w:rPr>
          <w:lang w:val="en-US"/>
        </w:rPr>
      </w:pPr>
    </w:p>
    <w:p w14:paraId="5785474E" w14:textId="77777777" w:rsidR="00056D82" w:rsidRPr="0061715C" w:rsidRDefault="00056D82" w:rsidP="00056D82">
      <w:pPr>
        <w:rPr>
          <w:lang w:val="en-US"/>
        </w:rPr>
      </w:pPr>
      <w:r w:rsidRPr="0061715C">
        <w:rPr>
          <w:lang w:val="en-US"/>
        </w:rPr>
        <w:t xml:space="preserve"> </w:t>
      </w:r>
    </w:p>
    <w:p w14:paraId="2F0D630A" w14:textId="77777777" w:rsidR="00056D82" w:rsidRPr="0061715C" w:rsidRDefault="00056D82" w:rsidP="00056D82">
      <w:pPr>
        <w:rPr>
          <w:lang w:val="en-US"/>
        </w:rPr>
      </w:pPr>
      <w:r w:rsidRPr="0061715C">
        <w:rPr>
          <w:lang w:val="en-US"/>
        </w:rPr>
        <w:t xml:space="preserve">  </w:t>
      </w:r>
    </w:p>
    <w:p w14:paraId="2F9D5019" w14:textId="77777777" w:rsidR="00056D82" w:rsidRPr="0061715C" w:rsidRDefault="00056D82" w:rsidP="00056D82">
      <w:pPr>
        <w:pStyle w:val="Heading3"/>
        <w:rPr>
          <w:lang w:val="en-US"/>
        </w:rPr>
      </w:pPr>
      <w:bookmarkStart w:id="22" w:name="_Toc503544857"/>
      <w:r w:rsidRPr="0061715C">
        <w:rPr>
          <w:lang w:val="en-US"/>
        </w:rPr>
        <w:t>How to use</w:t>
      </w:r>
      <w:bookmarkEnd w:id="22"/>
      <w:r w:rsidRPr="0061715C">
        <w:rPr>
          <w:lang w:val="en-US"/>
        </w:rPr>
        <w:t xml:space="preserve"> </w:t>
      </w:r>
    </w:p>
    <w:p w14:paraId="4116A447" w14:textId="77777777" w:rsidR="00056D82" w:rsidRPr="0061715C" w:rsidRDefault="00056D82" w:rsidP="00056D82">
      <w:pPr>
        <w:ind w:firstLine="720"/>
        <w:rPr>
          <w:lang w:val="en-US"/>
        </w:rPr>
      </w:pPr>
      <w:r w:rsidRPr="0061715C">
        <w:rPr>
          <w:lang w:val="en-US"/>
        </w:rPr>
        <w:t xml:space="preserve">We can open </w:t>
      </w:r>
      <w:proofErr w:type="spellStart"/>
      <w:r w:rsidRPr="0061715C">
        <w:rPr>
          <w:lang w:val="en-US"/>
        </w:rPr>
        <w:t>WKWebView</w:t>
      </w:r>
      <w:proofErr w:type="spellEnd"/>
      <w:r w:rsidRPr="0061715C">
        <w:rPr>
          <w:lang w:val="en-US"/>
        </w:rPr>
        <w:t xml:space="preserve"> from java script by using below method. </w:t>
      </w:r>
    </w:p>
    <w:p w14:paraId="1CA8FF6D" w14:textId="77777777" w:rsidR="00056D82" w:rsidRPr="0061715C" w:rsidRDefault="00056D82" w:rsidP="00056D82">
      <w:pPr>
        <w:rPr>
          <w:lang w:val="en-US"/>
        </w:rPr>
      </w:pPr>
      <w:r w:rsidRPr="0061715C">
        <w:rPr>
          <w:lang w:val="en-US"/>
        </w:rPr>
        <w:t xml:space="preserve"> </w:t>
      </w:r>
    </w:p>
    <w:p w14:paraId="1A5BC4F4" w14:textId="77777777" w:rsidR="00056D82" w:rsidRPr="0061715C" w:rsidRDefault="00056D82" w:rsidP="00056D82">
      <w:pPr>
        <w:ind w:firstLine="720"/>
        <w:rPr>
          <w:i/>
          <w:lang w:val="en-US"/>
        </w:rPr>
      </w:pPr>
      <w:proofErr w:type="spellStart"/>
      <w:proofErr w:type="gramStart"/>
      <w:r w:rsidRPr="0061715C">
        <w:rPr>
          <w:i/>
          <w:lang w:val="en-US"/>
        </w:rPr>
        <w:t>cordova.InAppBrowserWKWebView.open</w:t>
      </w:r>
      <w:proofErr w:type="spellEnd"/>
      <w:r w:rsidRPr="0061715C">
        <w:rPr>
          <w:i/>
          <w:lang w:val="en-US"/>
        </w:rPr>
        <w:t>(</w:t>
      </w:r>
      <w:proofErr w:type="spellStart"/>
      <w:proofErr w:type="gramEnd"/>
      <w:r w:rsidRPr="0061715C">
        <w:rPr>
          <w:i/>
          <w:lang w:val="en-US"/>
        </w:rPr>
        <w:t>authUrl</w:t>
      </w:r>
      <w:proofErr w:type="spellEnd"/>
      <w:r w:rsidRPr="0061715C">
        <w:rPr>
          <w:i/>
          <w:lang w:val="en-US"/>
        </w:rPr>
        <w:t xml:space="preserve">, '_blank', 'location=no') </w:t>
      </w:r>
    </w:p>
    <w:p w14:paraId="4D9F7BA3" w14:textId="77777777" w:rsidR="00056D82" w:rsidRPr="0061715C" w:rsidRDefault="00056D82" w:rsidP="00056D82">
      <w:pPr>
        <w:rPr>
          <w:lang w:val="en-US"/>
        </w:rPr>
      </w:pPr>
      <w:r w:rsidRPr="0061715C">
        <w:rPr>
          <w:lang w:val="en-US"/>
        </w:rPr>
        <w:t xml:space="preserve"> </w:t>
      </w:r>
    </w:p>
    <w:p w14:paraId="7A57027D" w14:textId="77777777" w:rsidR="00056D82" w:rsidRPr="0061715C" w:rsidRDefault="00056D82" w:rsidP="00056D82">
      <w:pPr>
        <w:ind w:firstLine="720"/>
        <w:rPr>
          <w:i/>
          <w:lang w:val="en-US"/>
        </w:rPr>
      </w:pPr>
      <w:proofErr w:type="spellStart"/>
      <w:proofErr w:type="gramStart"/>
      <w:r w:rsidRPr="0061715C">
        <w:rPr>
          <w:i/>
          <w:lang w:val="en-US"/>
        </w:rPr>
        <w:t>authUrl</w:t>
      </w:r>
      <w:proofErr w:type="spellEnd"/>
      <w:proofErr w:type="gramEnd"/>
      <w:r w:rsidRPr="0061715C">
        <w:rPr>
          <w:i/>
          <w:lang w:val="en-US"/>
        </w:rPr>
        <w:t xml:space="preserve"> – Is the </w:t>
      </w:r>
      <w:proofErr w:type="spellStart"/>
      <w:r w:rsidRPr="0061715C">
        <w:rPr>
          <w:i/>
          <w:lang w:val="en-US"/>
        </w:rPr>
        <w:t>url</w:t>
      </w:r>
      <w:proofErr w:type="spellEnd"/>
      <w:r w:rsidRPr="0061715C">
        <w:rPr>
          <w:i/>
          <w:lang w:val="en-US"/>
        </w:rPr>
        <w:t xml:space="preserve"> to open in </w:t>
      </w:r>
      <w:proofErr w:type="spellStart"/>
      <w:r w:rsidRPr="0061715C">
        <w:rPr>
          <w:i/>
          <w:lang w:val="en-US"/>
        </w:rPr>
        <w:t>WKWebView</w:t>
      </w:r>
      <w:proofErr w:type="spellEnd"/>
      <w:r w:rsidRPr="0061715C">
        <w:rPr>
          <w:i/>
          <w:lang w:val="en-US"/>
        </w:rPr>
        <w:t xml:space="preserve"> </w:t>
      </w:r>
    </w:p>
    <w:p w14:paraId="77077349" w14:textId="77777777" w:rsidR="00056D82" w:rsidRDefault="00056D82" w:rsidP="00056D82">
      <w:pPr>
        <w:ind w:firstLine="720"/>
        <w:rPr>
          <w:i/>
          <w:lang w:val="en-US"/>
        </w:rPr>
      </w:pPr>
      <w:proofErr w:type="gramStart"/>
      <w:r w:rsidRPr="0061715C">
        <w:rPr>
          <w:i/>
          <w:lang w:val="en-US"/>
        </w:rPr>
        <w:t>location=</w:t>
      </w:r>
      <w:proofErr w:type="gramEnd"/>
      <w:r w:rsidRPr="0061715C">
        <w:rPr>
          <w:i/>
          <w:lang w:val="en-US"/>
        </w:rPr>
        <w:t>no – Decides whether to show location/</w:t>
      </w:r>
      <w:proofErr w:type="spellStart"/>
      <w:r w:rsidRPr="0061715C">
        <w:rPr>
          <w:i/>
          <w:lang w:val="en-US"/>
        </w:rPr>
        <w:t>parh</w:t>
      </w:r>
      <w:proofErr w:type="spellEnd"/>
      <w:r w:rsidRPr="0061715C">
        <w:rPr>
          <w:i/>
          <w:lang w:val="en-US"/>
        </w:rPr>
        <w:t xml:space="preserve"> in the user interface. </w:t>
      </w:r>
    </w:p>
    <w:p w14:paraId="2935E1CC" w14:textId="77777777" w:rsidR="00056D82" w:rsidRDefault="00056D82" w:rsidP="00056D82">
      <w:pPr>
        <w:ind w:firstLine="576"/>
        <w:rPr>
          <w:lang w:val="en-US"/>
        </w:rPr>
      </w:pPr>
    </w:p>
    <w:p w14:paraId="21C51DE9" w14:textId="77777777" w:rsidR="00056D82" w:rsidRDefault="00056D82" w:rsidP="00056D82">
      <w:pPr>
        <w:pStyle w:val="Heading2"/>
        <w:rPr>
          <w:lang w:val="en-US"/>
        </w:rPr>
      </w:pPr>
      <w:r>
        <w:rPr>
          <w:lang w:val="en-US"/>
        </w:rPr>
        <w:t>IOS app</w:t>
      </w:r>
    </w:p>
    <w:p w14:paraId="22193702" w14:textId="77777777" w:rsidR="00056D82" w:rsidRPr="00DD1FBB" w:rsidRDefault="00056D82" w:rsidP="00056D82">
      <w:pPr>
        <w:ind w:firstLine="576"/>
        <w:rPr>
          <w:lang w:val="en-US"/>
        </w:rPr>
      </w:pPr>
      <w:r>
        <w:rPr>
          <w:lang w:val="en-US"/>
        </w:rPr>
        <w:t xml:space="preserve">After an app that includes the </w:t>
      </w:r>
      <w:proofErr w:type="spellStart"/>
      <w:r>
        <w:rPr>
          <w:lang w:val="en-US"/>
        </w:rPr>
        <w:t>WKWebView</w:t>
      </w:r>
      <w:proofErr w:type="spellEnd"/>
      <w:r>
        <w:rPr>
          <w:lang w:val="en-US"/>
        </w:rPr>
        <w:t xml:space="preserve"> plugin is built this needs to be distributed to the clients. So they need to be provided an update via the app store.</w:t>
      </w:r>
    </w:p>
    <w:p w14:paraId="1CC2560B" w14:textId="1D08157E" w:rsidR="00056D82" w:rsidRDefault="00056D82" w:rsidP="00056D82">
      <w:pPr>
        <w:rPr>
          <w:lang w:val="en-US"/>
        </w:rPr>
      </w:pPr>
    </w:p>
    <w:p w14:paraId="5A2D35A6" w14:textId="7F238972" w:rsidR="002239CE" w:rsidRDefault="002239CE" w:rsidP="002239CE">
      <w:pPr>
        <w:pStyle w:val="Heading2"/>
        <w:rPr>
          <w:lang w:val="en-US"/>
        </w:rPr>
      </w:pPr>
      <w:r>
        <w:rPr>
          <w:lang w:val="en-US"/>
        </w:rPr>
        <w:t>Android app</w:t>
      </w:r>
    </w:p>
    <w:p w14:paraId="0A4D0C65" w14:textId="77777777" w:rsidR="002239CE" w:rsidRPr="002239CE" w:rsidRDefault="002239CE" w:rsidP="002239CE">
      <w:pPr>
        <w:pStyle w:val="NormalWeb"/>
        <w:ind w:firstLine="576"/>
        <w:rPr>
          <w:rFonts w:ascii="Arial" w:hAnsi="Arial"/>
          <w:sz w:val="20"/>
          <w:lang w:eastAsia="en-GB"/>
        </w:rPr>
      </w:pPr>
      <w:proofErr w:type="gramStart"/>
      <w:r w:rsidRPr="002239CE">
        <w:rPr>
          <w:rFonts w:ascii="Arial" w:hAnsi="Arial"/>
          <w:sz w:val="20"/>
          <w:lang w:eastAsia="en-GB"/>
        </w:rPr>
        <w:t>There are three parameters that</w:t>
      </w:r>
      <w:proofErr w:type="gramEnd"/>
      <w:r w:rsidRPr="002239CE">
        <w:rPr>
          <w:rFonts w:ascii="Arial" w:hAnsi="Arial"/>
          <w:sz w:val="20"/>
          <w:lang w:eastAsia="en-GB"/>
        </w:rPr>
        <w:t xml:space="preserve"> need to be set in the plugin.xml file in order to be able to build a working .</w:t>
      </w:r>
      <w:proofErr w:type="spellStart"/>
      <w:r w:rsidRPr="002239CE">
        <w:rPr>
          <w:rFonts w:ascii="Arial" w:hAnsi="Arial"/>
          <w:sz w:val="20"/>
          <w:lang w:eastAsia="en-GB"/>
        </w:rPr>
        <w:t>apk</w:t>
      </w:r>
      <w:proofErr w:type="spellEnd"/>
      <w:r w:rsidRPr="002239CE">
        <w:rPr>
          <w:rFonts w:ascii="Arial" w:hAnsi="Arial"/>
          <w:sz w:val="20"/>
          <w:lang w:eastAsia="en-GB"/>
        </w:rPr>
        <w:t xml:space="preserve"> file:</w:t>
      </w:r>
    </w:p>
    <w:p w14:paraId="4827F797" w14:textId="77777777" w:rsidR="00906D0C" w:rsidRDefault="00906D0C" w:rsidP="00906D0C">
      <w:pPr>
        <w:pStyle w:val="ListParagraph"/>
        <w:numPr>
          <w:ilvl w:val="0"/>
          <w:numId w:val="30"/>
        </w:numPr>
        <w:rPr>
          <w:lang w:val="en-US"/>
        </w:rPr>
      </w:pPr>
      <w:r>
        <w:rPr>
          <w:b/>
          <w:lang w:val="en-US"/>
        </w:rPr>
        <w:t>CLIENT_URL_SCHEME</w:t>
      </w:r>
      <w:r>
        <w:rPr>
          <w:lang w:val="en-US"/>
        </w:rPr>
        <w:t xml:space="preserve"> – </w:t>
      </w:r>
      <w:proofErr w:type="gramStart"/>
      <w:r>
        <w:rPr>
          <w:lang w:val="en-US"/>
        </w:rPr>
        <w:t>T</w:t>
      </w:r>
      <w:r w:rsidRPr="5E20A53E">
        <w:rPr>
          <w:lang w:val="en-US"/>
        </w:rPr>
        <w:t xml:space="preserve">his is issued by </w:t>
      </w:r>
      <w:proofErr w:type="spellStart"/>
      <w:r w:rsidRPr="5E20A53E">
        <w:rPr>
          <w:lang w:val="en-US"/>
        </w:rPr>
        <w:t>LuxTrust</w:t>
      </w:r>
      <w:proofErr w:type="spellEnd"/>
      <w:proofErr w:type="gramEnd"/>
      <w:r w:rsidRPr="5E20A53E">
        <w:rPr>
          <w:lang w:val="en-US"/>
        </w:rPr>
        <w:t xml:space="preserve"> for the service provider. It is mandatory and used during the communication between the two apps.</w:t>
      </w:r>
    </w:p>
    <w:p w14:paraId="40522F67" w14:textId="77777777" w:rsidR="00906D0C" w:rsidRDefault="00906D0C" w:rsidP="00906D0C">
      <w:pPr>
        <w:pStyle w:val="ListParagraph"/>
        <w:numPr>
          <w:ilvl w:val="0"/>
          <w:numId w:val="30"/>
        </w:numPr>
        <w:rPr>
          <w:lang w:val="en-US"/>
        </w:rPr>
      </w:pPr>
      <w:r w:rsidRPr="00067B65">
        <w:rPr>
          <w:b/>
          <w:lang w:val="en-US"/>
        </w:rPr>
        <w:t>IFRAME_NAME</w:t>
      </w:r>
      <w:r w:rsidRPr="5E20A53E">
        <w:rPr>
          <w:lang w:val="en-US"/>
        </w:rPr>
        <w:t xml:space="preserve"> – when the LTMOB respo</w:t>
      </w:r>
      <w:r>
        <w:rPr>
          <w:lang w:val="en-US"/>
        </w:rPr>
        <w:t xml:space="preserve">nds to SPMOB with the OTP, </w:t>
      </w:r>
      <w:r w:rsidRPr="5E20A53E">
        <w:rPr>
          <w:lang w:val="en-US"/>
        </w:rPr>
        <w:t xml:space="preserve">a message containing this OTP will </w:t>
      </w:r>
      <w:r>
        <w:rPr>
          <w:lang w:val="en-US"/>
        </w:rPr>
        <w:t>post from an if</w:t>
      </w:r>
      <w:r w:rsidRPr="5E20A53E">
        <w:rPr>
          <w:lang w:val="en-US"/>
        </w:rPr>
        <w:t xml:space="preserve">rame with this name. </w:t>
      </w:r>
      <w:r>
        <w:rPr>
          <w:lang w:val="en-US"/>
        </w:rPr>
        <w:t>Please note that we can implement the integration without an iframe too. In this case, the value must be “NONE” so that the app will understand the integration does not use an iframe.</w:t>
      </w:r>
    </w:p>
    <w:p w14:paraId="2BF14A33" w14:textId="77777777" w:rsidR="00906D0C" w:rsidRPr="00D31524" w:rsidRDefault="00906D0C" w:rsidP="00906D0C">
      <w:pPr>
        <w:pStyle w:val="ListParagraph"/>
        <w:numPr>
          <w:ilvl w:val="0"/>
          <w:numId w:val="30"/>
        </w:numPr>
        <w:rPr>
          <w:lang w:val="en-US"/>
        </w:rPr>
      </w:pPr>
      <w:r w:rsidRPr="00067B65">
        <w:rPr>
          <w:b/>
          <w:lang w:val="en-US"/>
        </w:rPr>
        <w:t>ORELY_URL</w:t>
      </w:r>
      <w:r w:rsidRPr="5E20A53E">
        <w:rPr>
          <w:lang w:val="en-US"/>
        </w:rPr>
        <w:t xml:space="preserve"> – this is the URL to access the </w:t>
      </w:r>
      <w:proofErr w:type="spellStart"/>
      <w:r w:rsidRPr="5E20A53E">
        <w:rPr>
          <w:lang w:val="en-US"/>
        </w:rPr>
        <w:t>Orely</w:t>
      </w:r>
      <w:proofErr w:type="spellEnd"/>
      <w:r w:rsidRPr="5E20A53E">
        <w:rPr>
          <w:lang w:val="en-US"/>
        </w:rPr>
        <w:t xml:space="preserve"> server.</w:t>
      </w:r>
      <w:r>
        <w:rPr>
          <w:lang w:val="en-US"/>
        </w:rPr>
        <w:t xml:space="preserve"> For test and production environment, they use different </w:t>
      </w:r>
      <w:proofErr w:type="spellStart"/>
      <w:r>
        <w:rPr>
          <w:lang w:val="en-US"/>
        </w:rPr>
        <w:t>urls</w:t>
      </w:r>
      <w:proofErr w:type="spellEnd"/>
      <w:r>
        <w:rPr>
          <w:lang w:val="en-US"/>
        </w:rPr>
        <w:t>.</w:t>
      </w:r>
    </w:p>
    <w:p w14:paraId="115CDE11" w14:textId="4BFE1520" w:rsidR="002239CE" w:rsidRPr="002239CE" w:rsidRDefault="002239CE" w:rsidP="002239CE">
      <w:pPr>
        <w:ind w:left="576"/>
        <w:rPr>
          <w:lang w:val="en-US"/>
        </w:rPr>
      </w:pPr>
      <w:r>
        <w:rPr>
          <w:noProof/>
          <w:lang w:val="en-US" w:eastAsia="en-US"/>
        </w:rPr>
        <w:drawing>
          <wp:inline distT="0" distB="0" distL="0" distR="0" wp14:anchorId="6D7D4EEE" wp14:editId="789D114E">
            <wp:extent cx="6097270" cy="166497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097270" cy="1664970"/>
                    </a:xfrm>
                    <a:prstGeom prst="rect">
                      <a:avLst/>
                    </a:prstGeom>
                  </pic:spPr>
                </pic:pic>
              </a:graphicData>
            </a:graphic>
          </wp:inline>
        </w:drawing>
      </w:r>
    </w:p>
    <w:sectPr w:rsidR="002239CE" w:rsidRPr="002239CE" w:rsidSect="00EF43CF">
      <w:headerReference w:type="even" r:id="rId19"/>
      <w:type w:val="continuous"/>
      <w:pgSz w:w="11906" w:h="16838" w:code="9"/>
      <w:pgMar w:top="1152" w:right="1152" w:bottom="1152" w:left="1152" w:header="562" w:footer="56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229E97" w14:textId="77777777" w:rsidR="0063716A" w:rsidRDefault="0063716A">
      <w:r>
        <w:separator/>
      </w:r>
    </w:p>
  </w:endnote>
  <w:endnote w:type="continuationSeparator" w:id="0">
    <w:p w14:paraId="04D6028D" w14:textId="77777777" w:rsidR="0063716A" w:rsidRDefault="006371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old">
    <w:altName w:val="Arial"/>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PMingLiU">
    <w:altName w:val="新細明體"/>
    <w:panose1 w:val="02010601000101010101"/>
    <w:charset w:val="88"/>
    <w:family w:val="auto"/>
    <w:notTrueType/>
    <w:pitch w:val="variable"/>
    <w:sig w:usb0="00000001" w:usb1="08080000" w:usb2="00000010" w:usb3="00000000" w:csb0="00100000"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744FCD" w14:textId="77777777" w:rsidR="003B58BF" w:rsidRDefault="003B58BF" w:rsidP="001010C0">
    <w:pPr>
      <w:pStyle w:val="Footer"/>
      <w:jc w:val="center"/>
    </w:pPr>
    <w:r>
      <w:rPr>
        <w:noProof/>
        <w:lang w:val="en-US" w:eastAsia="en-US"/>
      </w:rPr>
      <mc:AlternateContent>
        <mc:Choice Requires="wps">
          <w:drawing>
            <wp:anchor distT="0" distB="0" distL="114300" distR="114300" simplePos="0" relativeHeight="251651584" behindDoc="0" locked="0" layoutInCell="1" allowOverlap="1" wp14:anchorId="0B6AD82D" wp14:editId="1CF3FC1C">
              <wp:simplePos x="0" y="0"/>
              <wp:positionH relativeFrom="column">
                <wp:posOffset>-793750</wp:posOffset>
              </wp:positionH>
              <wp:positionV relativeFrom="paragraph">
                <wp:posOffset>281305</wp:posOffset>
              </wp:positionV>
              <wp:extent cx="800100" cy="457200"/>
              <wp:effectExtent l="0" t="0" r="12700" b="0"/>
              <wp:wrapNone/>
              <wp:docPr id="5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DED7F0" w14:textId="3F636D9D" w:rsidR="003B58BF" w:rsidRPr="004E5E00" w:rsidRDefault="003B58BF" w:rsidP="00972936">
                          <w:pPr>
                            <w:pStyle w:val="Footer"/>
                          </w:pPr>
                          <w:r>
                            <w:fldChar w:fldCharType="begin"/>
                          </w:r>
                          <w:r>
                            <w:instrText xml:space="preserve"> PAGE </w:instrText>
                          </w:r>
                          <w:r>
                            <w:fldChar w:fldCharType="separate"/>
                          </w:r>
                          <w:r w:rsidR="00AC452E">
                            <w:rPr>
                              <w:noProof/>
                            </w:rPr>
                            <w:t>4</w:t>
                          </w:r>
                          <w:r>
                            <w:rPr>
                              <w:noProof/>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B6AD82D" id="_x0000_t202" coordsize="21600,21600" o:spt="202" path="m,l,21600r21600,l21600,xe">
              <v:stroke joinstyle="miter"/>
              <v:path gradientshapeok="t" o:connecttype="rect"/>
            </v:shapetype>
            <v:shape id="Text Box 1" o:spid="_x0000_s1028" type="#_x0000_t202" style="position:absolute;left:0;text-align:left;margin-left:-62.5pt;margin-top:22.15pt;width:63pt;height:36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" filled="f" stroked="f">
              <v:textbox inset="0,0,0,0">
                <w:txbxContent>
                  <w:p w14:paraId="5EDED7F0" w14:textId="3F636D9D" w:rsidR="003B58BF" w:rsidRPr="004E5E00" w:rsidRDefault="003B58BF" w:rsidP="00972936">
                    <w:pPr>
                      <w:pStyle w:val="Footer"/>
                    </w:pPr>
                    <w:r>
                      <w:fldChar w:fldCharType="begin"/>
                    </w:r>
                    <w:r>
                      <w:instrText xml:space="preserve"> PAGE </w:instrText>
                    </w:r>
                    <w:r>
                      <w:fldChar w:fldCharType="separate"/>
                    </w:r>
                    <w:r w:rsidR="00AC452E">
                      <w:rPr>
                        <w:noProof/>
                      </w:rPr>
                      <w:t>4</w:t>
                    </w:r>
                    <w:r>
                      <w:rPr>
                        <w:noProof/>
                      </w:rPr>
                      <w:fldChar w:fldCharType="end"/>
                    </w:r>
                  </w:p>
                </w:txbxContent>
              </v:textbox>
            </v:shape>
          </w:pict>
        </mc:Fallback>
      </mc:AlternateContent>
    </w:r>
    <w:r>
      <w:rPr>
        <w:noProof/>
        <w:lang w:val="en-US" w:eastAsia="en-US"/>
      </w:rPr>
      <w:drawing>
        <wp:anchor distT="0" distB="0" distL="114300" distR="114300" simplePos="0" relativeHeight="251654656" behindDoc="0" locked="0" layoutInCell="1" allowOverlap="1" wp14:anchorId="571B75C5" wp14:editId="5381D7DD">
          <wp:simplePos x="0" y="0"/>
          <wp:positionH relativeFrom="column">
            <wp:posOffset>4905375</wp:posOffset>
          </wp:positionH>
          <wp:positionV relativeFrom="paragraph">
            <wp:posOffset>-151130</wp:posOffset>
          </wp:positionV>
          <wp:extent cx="1428750" cy="894080"/>
          <wp:effectExtent l="0" t="0" r="0" b="1270"/>
          <wp:wrapNone/>
          <wp:docPr id="68" name="Picture 2" descr="Logo 300slrrv;;;;;vvrog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300slrrv;;;;;vvroga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8750" cy="894080"/>
                  </a:xfrm>
                  <a:prstGeom prst="rect">
                    <a:avLst/>
                  </a:prstGeom>
                  <a:noFill/>
                </pic:spPr>
              </pic:pic>
            </a:graphicData>
          </a:graphic>
        </wp:anchor>
      </w:drawing>
    </w:r>
  </w:p>
  <w:p w14:paraId="5E2647B5" w14:textId="77777777" w:rsidR="003B58BF" w:rsidRPr="004E5E00" w:rsidRDefault="003B58BF" w:rsidP="001010C0">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BF4DC2" w14:textId="77777777" w:rsidR="0063716A" w:rsidRDefault="0063716A">
      <w:r>
        <w:separator/>
      </w:r>
    </w:p>
  </w:footnote>
  <w:footnote w:type="continuationSeparator" w:id="0">
    <w:p w14:paraId="5C6DE5D6" w14:textId="77777777" w:rsidR="0063716A" w:rsidRDefault="006371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FFF363" w14:textId="77777777" w:rsidR="003B58BF" w:rsidRDefault="003B58BF">
    <w:r>
      <w:rPr>
        <w:noProof/>
        <w:lang w:val="en-US" w:eastAsia="en-US"/>
      </w:rPr>
      <mc:AlternateContent>
        <mc:Choice Requires="wps">
          <w:drawing>
            <wp:anchor distT="0" distB="0" distL="114300" distR="114300" simplePos="0" relativeHeight="251660800" behindDoc="0" locked="0" layoutInCell="1" allowOverlap="1" wp14:anchorId="0993E0B1" wp14:editId="091FA6F8">
              <wp:simplePos x="0" y="0"/>
              <wp:positionH relativeFrom="column">
                <wp:posOffset>-113879</wp:posOffset>
              </wp:positionH>
              <wp:positionV relativeFrom="paragraph">
                <wp:posOffset>-247229</wp:posOffset>
              </wp:positionV>
              <wp:extent cx="5919849" cy="457200"/>
              <wp:effectExtent l="0" t="0" r="0" b="0"/>
              <wp:wrapNone/>
              <wp:docPr id="5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9849"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1B497C" w14:textId="75C24B30" w:rsidR="003B58BF" w:rsidRPr="004E7226" w:rsidRDefault="0063716A" w:rsidP="00E54A76">
                          <w:pPr>
                            <w:jc w:val="right"/>
                            <w:rPr>
                              <w:rFonts w:ascii="Arial Black" w:hAnsi="Arial Black"/>
                              <w:color w:val="FFFFFF"/>
                              <w:sz w:val="24"/>
                            </w:rPr>
                          </w:pPr>
                          <w:sdt>
                            <w:sdtPr>
                              <w:rPr>
                                <w:rFonts w:ascii="Arial Black" w:hAnsi="Arial Black"/>
                                <w:color w:val="FFFFFF"/>
                                <w:sz w:val="24"/>
                              </w:rPr>
                              <w:alias w:val="Title"/>
                              <w:tag w:val=""/>
                              <w:id w:val="-1686353962"/>
                              <w:placeholder>
                                <w:docPart w:val="C2F8271FBF9D4D4BB8FBA7BE96F26B20"/>
                              </w:placeholder>
                              <w:dataBinding w:prefixMappings="xmlns:ns0='http://purl.org/dc/elements/1.1/' xmlns:ns1='http://schemas.openxmlformats.org/package/2006/metadata/core-properties' " w:xpath="/ns1:coreProperties[1]/ns0:title[1]" w:storeItemID="{6C3C8BC8-F283-45AE-878A-BAB7291924A1}"/>
                              <w:text/>
                            </w:sdtPr>
                            <w:sdtEndPr/>
                            <w:sdtContent>
                              <w:r w:rsidR="000175A1">
                                <w:rPr>
                                  <w:rFonts w:ascii="Arial Black" w:hAnsi="Arial Black"/>
                                  <w:color w:val="FFFFFF"/>
                                  <w:sz w:val="24"/>
                                </w:rPr>
                                <w:t>App2App</w:t>
                              </w:r>
                            </w:sdtContent>
                          </w:sdt>
                          <w:r w:rsidR="003B58BF">
                            <w:rPr>
                              <w:rFonts w:ascii="Arial Black" w:hAnsi="Arial Black"/>
                              <w:color w:val="FFFFFF"/>
                              <w:sz w:val="24"/>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993E0B1" id="_x0000_t202" coordsize="21600,21600" o:spt="202" path="m,l,21600r21600,l21600,xe">
              <v:stroke joinstyle="miter"/>
              <v:path gradientshapeok="t" o:connecttype="rect"/>
            </v:shapetype>
            <v:shape id="Text Box 4" o:spid="_x0000_s1027" type="#_x0000_t202" style="position:absolute;margin-left:-8.95pt;margin-top:-19.45pt;width:466.15pt;height:36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" filled="f" stroked="f">
              <v:textbox>
                <w:txbxContent>
                  <w:p w14:paraId="111B497C" w14:textId="75C24B30" w:rsidR="003B58BF" w:rsidRPr="004E7226" w:rsidRDefault="003C1866" w:rsidP="00E54A76">
                    <w:pPr>
                      <w:jc w:val="right"/>
                      <w:rPr>
                        <w:rFonts w:ascii="Arial Black" w:hAnsi="Arial Black"/>
                        <w:color w:val="FFFFFF"/>
                        <w:sz w:val="24"/>
                      </w:rPr>
                    </w:pPr>
                    <w:sdt>
                      <w:sdtPr>
                        <w:rPr>
                          <w:rFonts w:ascii="Arial Black" w:hAnsi="Arial Black"/>
                          <w:color w:val="FFFFFF"/>
                          <w:sz w:val="24"/>
                        </w:rPr>
                        <w:alias w:val="Title"/>
                        <w:tag w:val=""/>
                        <w:id w:val="-1686353962"/>
                        <w:placeholder>
                          <w:docPart w:val="C2F8271FBF9D4D4BB8FBA7BE96F26B20"/>
                        </w:placeholder>
                        <w:dataBinding w:prefixMappings="xmlns:ns0='http://purl.org/dc/elements/1.1/' xmlns:ns1='http://schemas.openxmlformats.org/package/2006/metadata/core-properties' " w:xpath="/ns1:coreProperties[1]/ns0:title[1]" w:storeItemID="{6C3C8BC8-F283-45AE-878A-BAB7291924A1}"/>
                        <w:text/>
                      </w:sdtPr>
                      <w:sdtEndPr/>
                      <w:sdtContent>
                        <w:r w:rsidR="000175A1">
                          <w:rPr>
                            <w:rFonts w:ascii="Arial Black" w:hAnsi="Arial Black"/>
                            <w:color w:val="FFFFFF"/>
                            <w:sz w:val="24"/>
                          </w:rPr>
                          <w:t>App2App</w:t>
                        </w:r>
                      </w:sdtContent>
                    </w:sdt>
                    <w:r w:rsidR="003B58BF">
                      <w:rPr>
                        <w:rFonts w:ascii="Arial Black" w:hAnsi="Arial Black"/>
                        <w:color w:val="FFFFFF"/>
                        <w:sz w:val="24"/>
                      </w:rPr>
                      <w:t xml:space="preserve"> </w:t>
                    </w:r>
                  </w:p>
                </w:txbxContent>
              </v:textbox>
            </v:shape>
          </w:pict>
        </mc:Fallback>
      </mc:AlternateContent>
    </w:r>
    <w:r>
      <w:rPr>
        <w:noProof/>
        <w:lang w:val="en-US" w:eastAsia="en-US"/>
      </w:rPr>
      <mc:AlternateContent>
        <mc:Choice Requires="wps">
          <w:drawing>
            <wp:anchor distT="0" distB="0" distL="114300" distR="114300" simplePos="0" relativeHeight="251657728" behindDoc="0" locked="0" layoutInCell="1" allowOverlap="1" wp14:anchorId="1E552235" wp14:editId="430E01E0">
              <wp:simplePos x="0" y="0"/>
              <mc:AlternateContent>
                <mc:Choice Requires="wp14">
                  <wp:positionH relativeFrom="page">
                    <wp14:pctPosHOffset>0</wp14:pctPosHOffset>
                  </wp:positionH>
                </mc:Choice>
                <mc:Fallback>
                  <wp:positionH relativeFrom="page">
                    <wp:posOffset>0</wp:posOffset>
                  </wp:positionH>
                </mc:Fallback>
              </mc:AlternateContent>
              <mc:AlternateContent>
                <mc:Choice Requires="wp14">
                  <wp:positionV relativeFrom="page">
                    <wp14:pctPosVOffset>0</wp14:pctPosVOffset>
                  </wp:positionV>
                </mc:Choice>
                <mc:Fallback>
                  <wp:positionV relativeFrom="page">
                    <wp:posOffset>0</wp:posOffset>
                  </wp:positionV>
                </mc:Fallback>
              </mc:AlternateContent>
              <wp:extent cx="7557654" cy="457200"/>
              <wp:effectExtent l="0" t="0" r="2540" b="0"/>
              <wp:wrapNone/>
              <wp:docPr id="5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57654" cy="457200"/>
                      </a:xfrm>
                      <a:prstGeom prst="rect">
                        <a:avLst/>
                      </a:prstGeom>
                      <a:solidFill>
                        <a:srgbClr val="95ADCA"/>
                      </a:solidFill>
                      <a:ln>
                        <a:noFill/>
                      </a:ln>
                      <a:extLst/>
                    </wps:spPr>
                    <wps:bodyPr rot="0" vert="horz" wrap="square" lIns="91440" tIns="45720" rIns="91440" bIns="45720" anchor="t" anchorCtr="0" upright="1">
                      <a:noAutofit/>
                    </wps:bodyPr>
                  </wps:wsp>
                </a:graphicData>
              </a:graphic>
              <wp14:sizeRelH relativeFrom="page">
                <wp14:pctWidth>100000</wp14:pctWidth>
              </wp14:sizeRelH>
              <wp14:sizeRelV relativeFrom="page">
                <wp14:pctHeight>0</wp14:pctHeight>
              </wp14:sizeRelV>
            </wp:anchor>
          </w:drawing>
        </mc:Choice>
        <mc:Fallback>
          <w:pict>
            <v:rect w14:anchorId="0312CA93" id="Rectangle 3" o:spid="_x0000_s1026" style="position:absolute;margin-left:0;margin-top:0;width:595.1pt;height:36pt;z-index:251657728;visibility:visible;mso-wrap-style:square;mso-width-percent:1000;mso-height-percent:0;mso-left-percent:0;mso-top-percent:0;mso-wrap-distance-left:9pt;mso-wrap-distance-top:0;mso-wrap-distance-right:9pt;mso-wrap-distance-bottom:0;mso-position-horizontal-relative:page;mso-position-vertical-relative:page;mso-width-percent:1000;mso-height-percent:0;mso-left-percent:0;mso-top-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" fillcolor="#95adca" stroked="f">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8A4531" w14:textId="77777777" w:rsidR="003B58BF" w:rsidRDefault="003B58BF">
    <w:r>
      <w:rPr>
        <w:noProof/>
        <w:lang w:val="en-US" w:eastAsia="en-US"/>
      </w:rPr>
      <mc:AlternateContent>
        <mc:Choice Requires="wpg">
          <w:drawing>
            <wp:anchor distT="0" distB="0" distL="114300" distR="114300" simplePos="0" relativeHeight="251666944" behindDoc="0" locked="0" layoutInCell="1" allowOverlap="1" wp14:anchorId="37431632" wp14:editId="23B75EFF">
              <wp:simplePos x="0" y="0"/>
              <wp:positionH relativeFrom="column">
                <wp:posOffset>-1118235</wp:posOffset>
              </wp:positionH>
              <wp:positionV relativeFrom="paragraph">
                <wp:posOffset>5354955</wp:posOffset>
              </wp:positionV>
              <wp:extent cx="3889375" cy="3898900"/>
              <wp:effectExtent l="0" t="0" r="0" b="63500"/>
              <wp:wrapNone/>
              <wp:docPr id="4"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89375" cy="3898900"/>
                        <a:chOff x="11" y="8721"/>
                        <a:chExt cx="6125" cy="6140"/>
                      </a:xfrm>
                    </wpg:grpSpPr>
                    <wpg:grpSp>
                      <wpg:cNvPr id="5" name="Group 10"/>
                      <wpg:cNvGrpSpPr>
                        <a:grpSpLocks/>
                      </wpg:cNvGrpSpPr>
                      <wpg:grpSpPr bwMode="auto">
                        <a:xfrm>
                          <a:off x="11" y="8721"/>
                          <a:ext cx="6125" cy="6120"/>
                          <a:chOff x="11" y="8361"/>
                          <a:chExt cx="6125" cy="6120"/>
                        </a:xfrm>
                      </wpg:grpSpPr>
                      <pic:pic xmlns:pic="http://schemas.openxmlformats.org/drawingml/2006/picture">
                        <pic:nvPicPr>
                          <pic:cNvPr id="6" name="Picture 11" descr="cube_2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3176" y="11751"/>
                            <a:ext cx="630" cy="78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7" name="Picture 12" descr="cube_0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3181" y="8361"/>
                            <a:ext cx="2955" cy="103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9" name="Picture 13" descr="cube_0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14" y="8361"/>
                            <a:ext cx="3165" cy="103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0" name="Picture 14" descr="cube_0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16" y="9396"/>
                            <a:ext cx="780" cy="10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1" name="Picture 15" descr="cube_0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796" y="9395"/>
                            <a:ext cx="825" cy="10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2" name="Picture 16" descr="cube_0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1616" y="9381"/>
                            <a:ext cx="765" cy="102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3" name="Picture 17" descr="cube_0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2376" y="9396"/>
                            <a:ext cx="810" cy="10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4" name="Picture 18" descr="cube_0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3186" y="9396"/>
                            <a:ext cx="630" cy="10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5" name="Picture 19" descr="cube_0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3816" y="9396"/>
                            <a:ext cx="750" cy="10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6" name="Picture 20" descr="cube_0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4566" y="9396"/>
                            <a:ext cx="645" cy="10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7" name="Picture 21" descr="cube_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5204" y="9396"/>
                            <a:ext cx="930" cy="10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8" name="Picture 22" descr="cube_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6" y="10401"/>
                            <a:ext cx="780" cy="7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9" name="Picture 23" descr="cube_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4" y="10401"/>
                            <a:ext cx="825" cy="7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0" name="Picture 24" descr="cube_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1619" y="10401"/>
                            <a:ext cx="750" cy="7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1" name="Picture 25" descr="cube_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2369" y="10401"/>
                            <a:ext cx="810" cy="7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2" name="Picture 26" descr="cube_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3179" y="10401"/>
                            <a:ext cx="630" cy="7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3" name="Picture 27" descr="cube_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5204" y="10401"/>
                            <a:ext cx="930" cy="7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4" name="Picture 28" descr="cube_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4559" y="10401"/>
                            <a:ext cx="645" cy="7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5" name="Picture 29" descr="cube_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3810" y="10400"/>
                            <a:ext cx="750" cy="7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6" name="Picture 30" descr="cube_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29" y="11106"/>
                            <a:ext cx="780" cy="76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7" name="Picture 31" descr="cube_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809" y="11106"/>
                            <a:ext cx="810" cy="76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8" name="Picture 32" descr="cube_2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619" y="11106"/>
                            <a:ext cx="750" cy="76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9" name="Picture 33" descr="cube_2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2369" y="11091"/>
                            <a:ext cx="810" cy="78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0" name="Picture 34" descr="cube_2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3179" y="11106"/>
                            <a:ext cx="630" cy="64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1" name="Picture 35" descr="cube_2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3809" y="11106"/>
                            <a:ext cx="750" cy="64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2" name="Picture 36" descr="cube_2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4559" y="11106"/>
                            <a:ext cx="645" cy="64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3" name="Picture 37" descr="cube_2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5204" y="11106"/>
                            <a:ext cx="930" cy="64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4" name="Picture 38" descr="cube_3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5201" y="11751"/>
                            <a:ext cx="930" cy="78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5" name="Picture 39" descr="cube_2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4556" y="11751"/>
                            <a:ext cx="645" cy="78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6" name="Picture 40" descr="cube_2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806" y="11751"/>
                            <a:ext cx="750" cy="78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7" name="Picture 41" descr="cube_3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2366" y="11871"/>
                            <a:ext cx="810" cy="66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8" name="Picture 42" descr="cube_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1616" y="11871"/>
                            <a:ext cx="750" cy="66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9" name="Picture 43" descr="cube_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791" y="11871"/>
                            <a:ext cx="825" cy="66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0" name="Picture 44" descr="cube_3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11" y="11871"/>
                            <a:ext cx="780" cy="66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1" name="Picture 45" descr="cube_3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11" y="12531"/>
                            <a:ext cx="1605" cy="195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2" name="Picture 46" descr="cube_3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1616" y="12531"/>
                            <a:ext cx="750" cy="84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3" name="Picture 47" descr="cube_3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2366" y="12531"/>
                            <a:ext cx="810" cy="84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4" name="Picture 48" descr="cube_3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3176" y="12531"/>
                            <a:ext cx="630" cy="84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5" name="Picture 49" descr="cube_3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3806" y="12531"/>
                            <a:ext cx="750" cy="84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6" name="Picture 50" descr="cube_40"/>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4556" y="12531"/>
                            <a:ext cx="495" cy="84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7" name="Picture 51" descr="cube_4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5051" y="12531"/>
                            <a:ext cx="1080" cy="84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8" name="Picture 52" descr="cube_4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1631" y="13371"/>
                            <a:ext cx="1560" cy="109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9" name="Picture 53" descr="cube_4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3173" y="13365"/>
                            <a:ext cx="1395" cy="1110"/>
                          </a:xfrm>
                          <a:prstGeom prst="rect">
                            <a:avLst/>
                          </a:prstGeom>
                          <a:noFill/>
                          <a:extLst>
                            <a:ext uri="{909E8E84-426E-40DD-AFC4-6F175D3DCCD1}">
                              <a14:hiddenFill xmlns:a14="http://schemas.microsoft.com/office/drawing/2010/main">
                                <a:solidFill>
                                  <a:srgbClr val="FFFFFF"/>
                                </a:solidFill>
                              </a14:hiddenFill>
                            </a:ext>
                          </a:extLst>
                        </pic:spPr>
                      </pic:pic>
                    </wpg:grpSp>
                    <wps:wsp>
                      <wps:cNvPr id="50" name="Line 54"/>
                      <wps:cNvCnPr/>
                      <wps:spPr bwMode="auto">
                        <a:xfrm rot="21480000" flipH="1">
                          <a:off x="3011" y="12341"/>
                          <a:ext cx="3000" cy="2520"/>
                        </a:xfrm>
                        <a:prstGeom prst="line">
                          <a:avLst/>
                        </a:prstGeom>
                        <a:noFill/>
                        <a:ln w="28575">
                          <a:solidFill>
                            <a:srgbClr val="FFFFFF"/>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2C519E8" id="Group 9" o:spid="_x0000_s1026" style="position:absolute;margin-left:-88.05pt;margin-top:421.65pt;width:306.25pt;height:307pt;z-index:251666944" coordorigin="11,8721" coordsize="6125,614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cHkjjF3YKP8T72ATw6qzKoqx66SaKT9Dq3+&#10;sffipHHrSujcD1k966v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Qaf6//ABv2adBnrxsPp70OvDr1hb/H37r3n8uvW976917/AAvx7917r3v3XuuSs62KsR/S&#10;x96oD1YMRwPU2HJVUX0csB+Cfx/sfdGiQ9Opcyp546dYM6eBMv8AsR7Za39OliX5/GOnaHKUstrP&#10;pJ/B9smJx0qS6ifzz1OV0b9LKf8AWI90II49PhlPA9c/eurde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">
              <v:group id="Group 10" o:spid="_x0000_s1027" style="position:absolute;left:11;top:8721;width:6125;height:6120" coordorigin="11,8361" coordsize="6125,61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s1028" type="#_x0000_t75" alt="cube_27" style="position:absolute;left:3176;top:11751;width:630;height:78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">
                  <v:imagedata r:id="rId44" o:title="cube_27"/>
                </v:shape>
                <v:shape id="Picture 12" o:spid="_x0000_s1029" type="#_x0000_t75" alt="cube_02" style="position:absolute;left:3181;top:8361;width:2955;height:103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9yY7bDAAAA2gAAAA8AAABkcnMvZG93bnJldi54bWxEj0FrwkAUhO8F/8PyhN7qRsUqqZsggiJS&#10;KFov3p7Z1ySYfRt3tzH9992C0OMwM98wy7w3jejI+dqygvEoAUFcWF1zqeD0uXlZgPABWWNjmRT8&#10;kIc8GzwtMdX2zgfqjqEUEcI+RQVVCG0qpS8qMuhHtiWO3pd1BkOUrpTa4T3CTSMnSfIqDdYcFyps&#10;aV1RcT1+GwW1ez/r+W11uG0n+9nU8Ue47Dqlnof96g1EoD78hx/tnVYwh78r8QbI7B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73JjtsMAAADaAAAADwAAAAAAAAAAAAAAAACf&#10;AgAAZHJzL2Rvd25yZXYueG1sUEsFBgAAAAAEAAQA9wAAAI8DAAAAAA==&#10;">
                  <v:imagedata r:id="rId45" o:title="cube_02"/>
                </v:shape>
                <v:shape id="Picture 13" o:spid="_x0000_s1030" type="#_x0000_t75" alt="cube_01" style="position:absolute;left:14;top:8361;width:3165;height:103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DDdV7FAAAA2gAAAA8AAABkcnMvZG93bnJldi54bWxEj0FrwkAUhO+C/2F5Qm9m00JFo6uIbaGg&#10;BTUe9PbIPpPQ7NuQ3Wrir3eFgsdhZr5hZovWVOJCjSstK3iNYhDEmdUl5woO6ddwDMJ5ZI2VZVLQ&#10;kYPFvN+bYaLtlXd02ftcBAi7BBUU3teJlC4ryKCLbE0cvLNtDPogm1zqBq8Bbir5FscjabDksFBg&#10;TauCst/9n1Gwtcvx57qL0251XG9Om5/0Nnn/UOpl0C6nIDy1/hn+b39rBRN4XAk3QM7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gw3VexQAAANoAAAAPAAAAAAAAAAAAAAAA&#10;AJ8CAABkcnMvZG93bnJldi54bWxQSwUGAAAAAAQABAD3AAAAkQMAAAAA&#10;">
                  <v:imagedata r:id="rId46" o:title="cube_01"/>
                </v:shape>
                <v:shape id="Picture 14" o:spid="_x0000_s1031" type="#_x0000_t75" alt="cube_03" style="position:absolute;left:16;top:9396;width:780;height:100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baISXCAAAA2wAAAA8AAABkcnMvZG93bnJldi54bWxEj09rwzAMxe+DfQejwW6Ls0LGyOqWsTHo&#10;sf/YriJW45BYDrbbZN++OhR6k3hP7/20XM9+UBeKqQts4LUoQRE3wXbcGjgefl7eQaWMbHEITAb+&#10;KcF69fiwxNqGiXd02edWSQinGg24nMda69Q48piKMBKLdgrRY5Y1ttpGnCTcD3pRlm/aY8fS4HCk&#10;L0dNvz97A2eqXP+X2u02Vv14mo7f1fB7MOb5af78AJVpznfz7XpjBV/o5RcZQK+u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m2iElwgAAANsAAAAPAAAAAAAAAAAAAAAAAJ8C&#10;AABkcnMvZG93bnJldi54bWxQSwUGAAAAAAQABAD3AAAAjgMAAAAA&#10;">
                  <v:imagedata r:id="rId47" o:title="cube_03"/>
                </v:shape>
                <v:shape id="Picture 15" o:spid="_x0000_s1032" type="#_x0000_t75" alt="cube_04" style="position:absolute;left:796;top:9395;width:825;height:100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RU5sfCAAAA2wAAAA8AAABkcnMvZG93bnJldi54bWxET02LwjAQvS/4H8IIXhabKsui1SgiCh6E&#10;1Sp4HZqxLTaT0kRt/fWbhQVv83ifM1+2phIPalxpWcEoikEQZ1aXnCs4n7bDCQjnkTVWlklBRw6W&#10;i97HHBNtn3ykR+pzEULYJaig8L5OpHRZQQZdZGviwF1tY9AH2ORSN/gM4aaS4zj+lgZLDg0F1rQu&#10;KLuld6PATF/3r3Sz15ef9edhsjqkLu86pQb9djUD4an1b/G/e6fD/BH8/RIOkIt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EVObHwgAAANsAAAAPAAAAAAAAAAAAAAAAAJ8C&#10;AABkcnMvZG93bnJldi54bWxQSwUGAAAAAAQABAD3AAAAjgMAAAAA&#10;">
                  <v:imagedata r:id="rId48" o:title="cube_04"/>
                </v:shape>
                <v:shape id="Picture 16" o:spid="_x0000_s1033" type="#_x0000_t75" alt="cube_05" style="position:absolute;left:1616;top:9381;width:765;height:102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KUr5PDAAAA2wAAAA8AAABkcnMvZG93bnJldi54bWxET81qwkAQvhf6DssIvYjZ1EOp0VVsi6S9&#10;BIw+wJAdk2h2Ns1uTOrTu4VCb/Px/c5qM5pGXKlztWUFz1EMgriwuuZSwfGwm72CcB5ZY2OZFPyQ&#10;g8368WGFibYD7+ma+1KEEHYJKqi8bxMpXVGRQRfZljhwJ9sZ9AF2pdQdDiHcNHIexy/SYM2hocKW&#10;3isqLnlvFKRSprdz3H9P+3Ix/XozWfaxy5R6mozbJQhPo/8X/7k/dZg/h99fwgFyfQ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wpSvk8MAAADbAAAADwAAAAAAAAAAAAAAAACf&#10;AgAAZHJzL2Rvd25yZXYueG1sUEsFBgAAAAAEAAQA9wAAAI8DAAAAAA==&#10;">
                  <v:imagedata r:id="rId49" o:title="cube_05"/>
                </v:shape>
                <v:shape id="Picture 17" o:spid="_x0000_s1034" type="#_x0000_t75" alt="cube_06" style="position:absolute;left:2376;top:9396;width:810;height:100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">
                  <v:imagedata r:id="rId50" o:title="cube_06"/>
                </v:shape>
                <v:shape id="Picture 18" o:spid="_x0000_s1035" type="#_x0000_t75" alt="cube_07" style="position:absolute;left:3186;top:9396;width:630;height:100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vuZbi/AAAA2wAAAA8AAABkcnMvZG93bnJldi54bWxET02LwjAQvQv+hzCCN02tIlKNRQTBgyyo&#10;C3sdm7EtNpPaRNv11xthYW/zeJ+zSjtTiSc1rrSsYDKOQBBnVpecK/g+70YLEM4ja6wsk4JfcpCu&#10;+70VJtq2fKTnyecihLBLUEHhfZ1I6bKCDLqxrYkDd7WNQR9gk0vdYBvCTSXjKJpLgyWHhgJr2haU&#10;3U4Po+B8uMwP95evXPujKfuiqXvFrNRw0G2WIDx1/l/8597rMH8Gn1/CAXL9Bg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BL7mW4vwAAANsAAAAPAAAAAAAAAAAAAAAAAJ8CAABk&#10;cnMvZG93bnJldi54bWxQSwUGAAAAAAQABAD3AAAAiwMAAAAA&#10;">
                  <v:imagedata r:id="rId51" o:title="cube_07"/>
                </v:shape>
                <v:shape id="Picture 19" o:spid="_x0000_s1036" type="#_x0000_t75" alt="cube_08" style="position:absolute;left:3816;top:9396;width:750;height:100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Z4cFDDAAAA2wAAAA8AAABkcnMvZG93bnJldi54bWxET01rwkAQvQv+h2UEL1I3KhWJrhIExRQs&#10;qG31OGTHJJidDdlV03/fLRR6m8f7nMWqNZV4UONKywpGwwgEcWZ1ybmCj9PmZQbCeWSNlWVS8E0O&#10;VstuZ4Gxtk8+0OPocxFC2MWooPC+jqV0WUEG3dDWxIG72sagD7DJpW7wGcJNJcdRNJUGSw4NBda0&#10;Lii7He9GweebTM5mtq++cD8ZbA9pmlzeU6X6vTaZg/DU+n/xn3unw/xX+P0lHCCX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nhwUMMAAADbAAAADwAAAAAAAAAAAAAAAACf&#10;AgAAZHJzL2Rvd25yZXYueG1sUEsFBgAAAAAEAAQA9wAAAI8DAAAAAA==&#10;">
                  <v:imagedata r:id="rId52" o:title="cube_08"/>
                </v:shape>
                <v:shape id="Picture 20" o:spid="_x0000_s1037" type="#_x0000_t75" alt="cube_09" style="position:absolute;left:4566;top:9396;width:645;height:100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mBwQnBAAAA2wAAAA8AAABkcnMvZG93bnJldi54bWxET01rAjEQvRf8D2GE3mpWi7qsRhGhpR56&#10;qIrgbdiMm8XNZEnSdf33Rij0No/3Oct1bxvRkQ+1YwXjUQaCuHS65krB8fDxloMIEVlj45gU3CnA&#10;ejV4WWKh3Y1/qNvHSqQQDgUqMDG2hZShNGQxjFxLnLiL8xZjgr6S2uMthdtGTrJsJi3WnBoMtrQ1&#10;VF73v1bB+3mbd9bnZjo/3WPd7ab+83un1Ouw3yxAROrjv/jP/aXT/Bk8f0kHyNUD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FmBwQnBAAAA2wAAAA8AAAAAAAAAAAAAAAAAnwIA&#10;AGRycy9kb3ducmV2LnhtbFBLBQYAAAAABAAEAPcAAACNAwAAAAA=&#10;">
                  <v:imagedata r:id="rId53" o:title="cube_09"/>
                </v:shape>
                <v:shape id="Picture 21" o:spid="_x0000_s1038" type="#_x0000_t75" alt="cube_10" style="position:absolute;left:5204;top:9396;width:930;height:100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L9ODAAAAA2wAAAA8AAABkcnMvZG93bnJldi54bWxEj80KwjAQhO+C7xBW8KapIirVKCIIgh78&#10;e4C1WdtisylNrNWnN4LgbZeZ+XZ2vmxMIWqqXG5ZwaAfgSBOrM45VXA5b3pTEM4jaywsk4IXOVgu&#10;2q05xto++Uj1yaciQNjFqCDzvoyldElGBl3flsRBu9nKoA9rlUpd4TPATSGHUTSWBnMOFzIsaZ1R&#10;cj89TKDshlys80H9jkar/fZxnRxSe1Wq22lWMxCeGv83/9JbHepP4PtLGEAuPg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6kv04MAAAADbAAAADwAAAAAAAAAAAAAAAACfAgAA&#10;ZHJzL2Rvd25yZXYueG1sUEsFBgAAAAAEAAQA9wAAAIwDAAAAAA==&#10;">
                  <v:imagedata r:id="rId54" o:title="cube_10"/>
                </v:shape>
                <v:shape id="Picture 22" o:spid="_x0000_s1039" type="#_x0000_t75" alt="cube_11" style="position:absolute;left:16;top:10401;width:780;height:70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C8Hu7FAAAA2wAAAA8AAABkcnMvZG93bnJldi54bWxEj09rAkEMxe8Fv8MQwVudbZHSro5SC6K0&#10;WPDfwVucibuLO5llZ9Ttt28Ohd4S3st7v0xmna/VjdpYBTbwNMxAEdvgKi4M7HeLx1dQMSE7rAOT&#10;gR+KMJv2HiaYu3DnDd22qVASwjFHA2VKTa51tCV5jMPQEIt2Dq3HJGtbaNfiXcJ9rZ+z7EV7rFga&#10;SmzooyR72V69gcPoc72cn46rb8JN+FpWdr1/s8YM+t37GFSiLv2b/65XTvAFVn6RAfT0F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AvB7uxQAAANsAAAAPAAAAAAAAAAAAAAAA&#10;AJ8CAABkcnMvZG93bnJldi54bWxQSwUGAAAAAAQABAD3AAAAkQMAAAAA&#10;">
                  <v:imagedata r:id="rId55" o:title="cube_11"/>
                </v:shape>
                <v:shape id="Picture 23" o:spid="_x0000_s1040" type="#_x0000_t75" alt="cube_12" style="position:absolute;left:794;top:10401;width:825;height:70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4fwbCAAAA2wAAAA8AAABkcnMvZG93bnJldi54bWxET81qwkAQvhd8h2UKvRTdWKs0qauIUBAP&#10;BaMPMM2OSTA7G3bXmPr0riB4m4/vd+bL3jSiI+drywrGowQEcWF1zaWCw/5n+AXCB2SNjWVS8E8e&#10;lovByxwzbS+8oy4PpYgh7DNUUIXQZlL6oiKDfmRb4sgdrTMYInSl1A4vMdw08iNJZtJgzbGhwpbW&#10;FRWn/GwUuP64m54/t7/vft9NJmnqT9e/Qqm31371DSJQH57ih3uj4/wU7r/EA+TiBg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8uH8GwgAAANsAAAAPAAAAAAAAAAAAAAAAAJ8C&#10;AABkcnMvZG93bnJldi54bWxQSwUGAAAAAAQABAD3AAAAjgMAAAAA&#10;">
                  <v:imagedata r:id="rId56" o:title="cube_12"/>
                </v:shape>
                <v:shape id="Picture 24" o:spid="_x0000_s1041" type="#_x0000_t75" alt="cube_13" style="position:absolute;left:1619;top:10401;width:750;height:70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9uLOvCAAAA2wAAAA8AAABkcnMvZG93bnJldi54bWxET89rwjAUvg/8H8ITdpvpOjZcNYoI2wRF&#10;bOfB46N5tmXNS0mytvvvzUHY8eP7vVyPphU9Od9YVvA8S0AQl1Y3XCk4f388zUH4gKyxtUwK/sjD&#10;ejV5WGKm7cA59UWoRAxhn6GCOoQuk9KXNRn0M9sRR+5qncEQoaukdjjEcNPKNEnepMGGY0ONHW1r&#10;Kn+KX6Pgc8x3A17e7RcdXvfF8eQOL36v1ON03CxABBrDv/ju3mkFaVwfv8QfIFc3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vbizrwgAAANsAAAAPAAAAAAAAAAAAAAAAAJ8C&#10;AABkcnMvZG93bnJldi54bWxQSwUGAAAAAAQABAD3AAAAjgMAAAAA&#10;">
                  <v:imagedata r:id="rId57" o:title="cube_13"/>
                </v:shape>
                <v:shape id="Picture 25" o:spid="_x0000_s1042" type="#_x0000_t75" alt="cube_14" style="position:absolute;left:2369;top:10401;width:810;height:70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e2QV/CAAAA2wAAAA8AAABkcnMvZG93bnJldi54bWxEj09rAjEUxO9Cv0N4BW+aVVqR1exixYrX&#10;2j/nx+a5Wbp5WZOoaz99Iwgeh5n5DbMse9uKM/nQOFYwGWcgiCunG64VfH2+j+YgQkTW2DomBVcK&#10;UBZPgyXm2l34g877WIsE4ZCjAhNjl0sZKkMWw9h1xMk7OG8xJulrqT1eEty2cpplM2mx4bRgsKO1&#10;oep3f7IKdtvjt3mjv+bH+Lnfrjbx9UVrpYbP/WoBIlIfH+F7e6cVTCdw+5J+gCz+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XtkFfwgAAANsAAAAPAAAAAAAAAAAAAAAAAJ8C&#10;AABkcnMvZG93bnJldi54bWxQSwUGAAAAAAQABAD3AAAAjgMAAAAA&#10;">
                  <v:imagedata r:id="rId58" o:title="cube_14"/>
                </v:shape>
                <v:shape id="Picture 26" o:spid="_x0000_s1043" type="#_x0000_t75" alt="cube_15" style="position:absolute;left:3179;top:10401;width:630;height:70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ntNDjFAAAA2wAAAA8AAABkcnMvZG93bnJldi54bWxEj91qAjEUhO8LvkM4gnc16yIiq1FEkQpC&#10;/S3Su8PmdHfp5mSbRN2+fVMQvBxm5htmOm9NLW7kfGVZwaCfgCDOra64UHA+rV/HIHxA1lhbJgW/&#10;5GE+67xMMdP2zge6HUMhIoR9hgrKEJpMSp+XZND3bUMcvS/rDIYoXSG1w3uEm1qmSTKSBiuOCyU2&#10;tCwp/z5ejYL98Ody/bjsRp/vbrVrFm96L7daqV63XUxABGrDM/xob7SCNIX/L/EHyNk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J7TQ4xQAAANsAAAAPAAAAAAAAAAAAAAAA&#10;AJ8CAABkcnMvZG93bnJldi54bWxQSwUGAAAAAAQABAD3AAAAkQMAAAAA&#10;">
                  <v:imagedata r:id="rId59" o:title="cube_15"/>
                </v:shape>
                <v:shape id="Picture 27" o:spid="_x0000_s1044" type="#_x0000_t75" alt="cube_18" style="position:absolute;left:5204;top:10401;width:930;height:70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ZtKSTDAAAA2wAAAA8AAABkcnMvZG93bnJldi54bWxEj0FrAjEUhO8F/0N4greaVaGVrVFUKAie&#10;tIo9Pjavu9vdvIRNGnf/vSkUehxm5htmtelNKyJ1vrasYDbNQBAXVtdcKrh8vD8vQfiArLG1TAoG&#10;8rBZj55WmGt75xPFcyhFgrDPUUEVgsul9EVFBv3UOuLkfdnOYEiyK6Xu8J7gppXzLHuRBmtOCxU6&#10;2ldUNOcfo6Bxw/dxwM/Xa7a7FZdDjM3RRaUm4377BiJQH/7Df+2DVjBfwO+X9APk+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lm0pJMMAAADbAAAADwAAAAAAAAAAAAAAAACf&#10;AgAAZHJzL2Rvd25yZXYueG1sUEsFBgAAAAAEAAQA9wAAAI8DAAAAAA==&#10;">
                  <v:imagedata r:id="rId60" o:title="cube_18"/>
                </v:shape>
                <v:shape id="Picture 28" o:spid="_x0000_s1045" type="#_x0000_t75" alt="cube_17" style="position:absolute;left:4559;top:10401;width:645;height:70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DJXJTEAAAA2wAAAA8AAABkcnMvZG93bnJldi54bWxEj0FrwkAUhO+C/2F5Qi9SN41abHSVEiwK&#10;PTWK50f2NYlm34bsGtN/3xUEj8PMfMOsNr2pRUetqywreJtEIIhzqysuFBwPX68LEM4ja6wtk4I/&#10;crBZDwcrTLS98Q91mS9EgLBLUEHpfZNI6fKSDLqJbYiD92tbgz7ItpC6xVuAm1rGUfQuDVYcFkps&#10;KC0pv2RXo2Abd3o+Xkw/ztftye3O3+k0KlKlXkb95xKEp94/w4/2XiuIZ3D/En6AXP8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HDJXJTEAAAA2wAAAA8AAAAAAAAAAAAAAAAA&#10;nwIAAGRycy9kb3ducmV2LnhtbFBLBQYAAAAABAAEAPcAAACQAwAAAAA=&#10;">
                  <v:imagedata r:id="rId61" o:title="cube_17"/>
                </v:shape>
                <v:shape id="Picture 29" o:spid="_x0000_s1046" type="#_x0000_t75" alt="cube_16" style="position:absolute;left:3810;top:10400;width:750;height:70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Rt7XbBAAAA2wAAAA8AAABkcnMvZG93bnJldi54bWxEj0+LwjAUxO8LfofwBG9rupUt0jXKIiqy&#10;N+uf86N5NmWbl9JErd/eCILHYWZ+w8wWvW3ElTpfO1bwNU5AEJdO11wpOOzXn1MQPiBrbByTgjt5&#10;WMwHHzPMtbvxjq5FqESEsM9RgQmhzaX0pSGLfuxa4uidXWcxRNlVUnd4i3DbyDRJMmmx5rhgsKWl&#10;ofK/uFgFk2xSpBszPR3/ss352NQrZp0oNRr2vz8gAvXhHX61t1pB+g3PL/EHyPkD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ORt7XbBAAAA2wAAAA8AAAAAAAAAAAAAAAAAnwIA&#10;AGRycy9kb3ducmV2LnhtbFBLBQYAAAAABAAEAPcAAACNAwAAAAA=&#10;">
                  <v:imagedata r:id="rId62" o:title="cube_16"/>
                </v:shape>
                <v:shape id="Picture 30" o:spid="_x0000_s1047" type="#_x0000_t75" alt="cube_19" style="position:absolute;left:29;top:11106;width:780;height:76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OMmE3AAAAA2wAAAA8AAABkcnMvZG93bnJldi54bWxEj1GLwjAQhN8P/A9hBd/OVBGRnlFUOCj6&#10;pL0fsDRrW2w2odnT+u+NcHCPw8x8w6y3g+vUnfrYejYwm2agiCtvW64N/JTfnytQUZAtdp7JwJMi&#10;bDejjzXm1j/4TPeL1CpBOOZooBEJudaxashhnPpAnLyr7x1Kkn2tbY+PBHednmfZUjtsOS00GOjQ&#10;UHW7/DoDpY1yOgbZt3TMFuWu6EIRZ8ZMxsPuC5TQIP/hv3ZhDcyX8P6SfoDevA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Q4yYTcAAAADbAAAADwAAAAAAAAAAAAAAAACfAgAA&#10;ZHJzL2Rvd25yZXYueG1sUEsFBgAAAAAEAAQA9wAAAIwDAAAAAA==&#10;">
                  <v:imagedata r:id="rId63" o:title="cube_19"/>
                </v:shape>
                <v:shape id="Picture 31" o:spid="_x0000_s1048" type="#_x0000_t75" alt="cube_20" style="position:absolute;left:809;top:11106;width:810;height:76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mrdOPDAAAA2wAAAA8AAABkcnMvZG93bnJldi54bWxEj0GLwjAUhO8L/ofwBC+LpnrQpRpFREEv&#10;St3+gGfzbGubl9JErf/eCAt7HGbmG2ax6kwtHtS60rKC8SgCQZxZXXKuIP3dDX9AOI+ssbZMCl7k&#10;YLXsfS0w1vbJCT3OPhcBwi5GBYX3TSylywoy6Ea2IQ7e1bYGfZBtLnWLzwA3tZxE0VQaLDksFNjQ&#10;pqCsOt+Ngvx0TDo//p4l6S3bVtUhvbhqq9Sg363nIDx1/j/8195rBZMZfL6EHyCXb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mat048MAAADbAAAADwAAAAAAAAAAAAAAAACf&#10;AgAAZHJzL2Rvd25yZXYueG1sUEsFBgAAAAAEAAQA9wAAAI8DAAAAAA==&#10;">
                  <v:imagedata r:id="rId64" o:title="cube_20"/>
                </v:shape>
                <v:shape id="Picture 32" o:spid="_x0000_s1049" type="#_x0000_t75" alt="cube_21" style="position:absolute;left:1619;top:11106;width:750;height:76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rJk7G/AAAA2wAAAA8AAABkcnMvZG93bnJldi54bWxET8tqAjEU3Rf8h3ALbopmtCAyNYpIBcGV&#10;L3B5ndxOhk5uQpKO49+bRcHl4bwXq962oqMQG8cKJuMCBHHldMO1gvNpO5qDiAlZY+uYFDwowmo5&#10;eFtgqd2dD9QdUy1yCMcSFZiUfCllrAxZjGPniTP344LFlGGopQ54z+G2ldOimEmLDecGg542hqrf&#10;459VMD9/3/z6sP/AyYk/OxMu/ooXpYbv/foLRKI+vcT/7p1WMM1j85f8A+TyCQ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B6yZOxvwAAANsAAAAPAAAAAAAAAAAAAAAAAJ8CAABk&#10;cnMvZG93bnJldi54bWxQSwUGAAAAAAQABAD3AAAAiwMAAAAA&#10;">
                  <v:imagedata r:id="rId65" o:title="cube_21"/>
                </v:shape>
                <v:shape id="Picture 33" o:spid="_x0000_s1050" type="#_x0000_t75" alt="cube_22" style="position:absolute;left:2369;top:11091;width:810;height:78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VydLCAAAA2wAAAA8AAABkcnMvZG93bnJldi54bWxEj0FrwkAUhO8F/8PyhN7qRkFpo6uoUPEk&#10;1gpeH9lnsph9G7KvJv333YLgcZiZb5jFqve1ulMbXWAD41EGirgI1nFp4Pz9+fYOKgqyxTowGfil&#10;CKvl4GWBuQ0df9H9JKVKEI45GqhEmlzrWFTkMY5CQ5y8a2g9SpJtqW2LXYL7Wk+ybKY9Ok4LFTa0&#10;rai4nX68gcMF5biR6fiwnx2bjtHtrltnzOuwX89BCfXyDD/ae2tg8gH/X9IP0Ms/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XFcnSwgAAANsAAAAPAAAAAAAAAAAAAAAAAJ8C&#10;AABkcnMvZG93bnJldi54bWxQSwUGAAAAAAQABAD3AAAAjgMAAAAA&#10;">
                  <v:imagedata r:id="rId66" o:title="cube_22"/>
                </v:shape>
                <v:shape id="Picture 34" o:spid="_x0000_s1051" type="#_x0000_t75" alt="cube_23" style="position:absolute;left:3179;top:11106;width:630;height:64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d6I4PBAAAA2wAAAA8AAABkcnMvZG93bnJldi54bWxET81OAjEQvpP4Ds2YcIOuEg1ZKQQlEKLG&#10;BPQBJtuxXdlO122B5e2dgwnHL9//bNGHRp2oS3VkA3fjAhRxFW3NzsDX53o0BZUyssUmMhm4UILF&#10;/GYww9LGM+/otM9OSQinEg34nNtS61R5CpjGsSUW7jt2AbPAzmnb4VnCQ6Pvi+JRB6xZGjy29OKp&#10;OuyPQUqWzhX+fbP7eDhMn383lxW/vf4YM7ztl0+gMvX5Kv53b62BiayXL/ID9PwP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Fd6I4PBAAAA2wAAAA8AAAAAAAAAAAAAAAAAnwIA&#10;AGRycy9kb3ducmV2LnhtbFBLBQYAAAAABAAEAPcAAACNAwAAAAA=&#10;">
                  <v:imagedata r:id="rId67" o:title="cube_23"/>
                </v:shape>
                <v:shape id="Picture 35" o:spid="_x0000_s1052" type="#_x0000_t75" alt="cube_24" style="position:absolute;left:3809;top:11106;width:750;height:64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v6OsjEAAAA2wAAAA8AAABkcnMvZG93bnJldi54bWxEj0trwkAUhfcF/8NwBXd1ooJK6ii29CG6&#10;sWohy2vmmsRk7oTMVOO/7whCl4fz+DizRWsqcaHGFZYVDPoRCOLU6oIzBYf9x/MUhPPIGivLpOBG&#10;DhbzztMMY22v/E2Xnc9EGGEXo4Lc+zqW0qU5GXR9WxMH72Qbgz7IJpO6wWsYN5UcRtFYGiw4EHKs&#10;6S2ntNz9msDdvpeloZ/PRB+Hq6/NJDm/rhOlet12+QLCU+v/w4/2SisYDeD+JfwAOf8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Pv6OsjEAAAA2wAAAA8AAAAAAAAAAAAAAAAA&#10;nwIAAGRycy9kb3ducmV2LnhtbFBLBQYAAAAABAAEAPcAAACQAwAAAAA=&#10;">
                  <v:imagedata r:id="rId68" o:title="cube_24"/>
                </v:shape>
                <v:shape id="Picture 36" o:spid="_x0000_s1053" type="#_x0000_t75" alt="cube_25" style="position:absolute;left:4559;top:11106;width:645;height:64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NtPLFAAAA2wAAAA8AAABkcnMvZG93bnJldi54bWxEj1trwkAUhN8L/Q/LKfhWN40gEl2l9dpK&#10;ffDS90P2mASzZ0N2TVJ/vVsQ+jjMzDfMZNaZUjRUu8Kygrd+BII4tbrgTMHpuHodgXAeWWNpmRT8&#10;koPZ9Plpgom2Le+pOfhMBAi7BBXk3leJlC7NyaDr24o4eGdbG/RB1pnUNbYBbkoZR9FQGiw4LORY&#10;0Tyn9HK4GgWX3Wr50f3sbl/xevi92WZN6xdnpXov3fsYhKfO/4cf7U+tYBDD35fwA+T0D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jbTyxQAAANsAAAAPAAAAAAAAAAAAAAAA&#10;AJ8CAABkcnMvZG93bnJldi54bWxQSwUGAAAAAAQABAD3AAAAkQMAAAAA&#10;">
                  <v:imagedata r:id="rId69" o:title="cube_25"/>
                </v:shape>
                <v:shape id="Picture 37" o:spid="_x0000_s1054" type="#_x0000_t75" alt="cube_26" style="position:absolute;left:5204;top:11106;width:930;height:64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xdnDEAAAA2wAAAA8AAABkcnMvZG93bnJldi54bWxEj9FqAjEURN8F/yFcwRfRbCtYWY0i0opQ&#10;Qbv6AdfN7e7Szc2aRN3+fVMQfBxm5gwzX7amFjdyvrKs4GWUgCDOra64UHA6fgynIHxA1lhbJgW/&#10;5GG56HbmmGp75y+6ZaEQEcI+RQVlCE0qpc9LMuhHtiGO3rd1BkOUrpDa4T3CTS1fk2QiDVYcF0ps&#10;aF1S/pNdjYJ97t3lU79tKNkN3s8nczjuLgel+r12NQMRqA3P8KO91QrGY/j/En+AXPw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7xdnDEAAAA2wAAAA8AAAAAAAAAAAAAAAAA&#10;nwIAAGRycy9kb3ducmV2LnhtbFBLBQYAAAAABAAEAPcAAACQAwAAAAA=&#10;">
                  <v:imagedata r:id="rId70" o:title="cube_26"/>
                </v:shape>
                <v:shape id="Picture 38" o:spid="_x0000_s1055" type="#_x0000_t75" alt="cube_30" style="position:absolute;left:5201;top:11751;width:930;height:78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MpznjGAAAA2wAAAA8AAABkcnMvZG93bnJldi54bWxEj0FrwkAUhO8F/8PyBC+lbqpFSnSVthjJ&#10;oRCqUujtmX0mwezbmN1o/PduodDjMDPfMItVb2pxodZVlhU8jyMQxLnVFRcK9rvk6RWE88gaa8uk&#10;4EYOVsvBwwJjba/8RZetL0SAsItRQel9E0vp8pIMurFtiIN3tK1BH2RbSN3iNcBNLSdRNJMGKw4L&#10;JTb0UVJ+2nZGwfp9kx320U/iA+o7++wfzzrtlBoN+7c5CE+9/w//tVOtYPoCv1/CD5DLO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UynOeMYAAADbAAAADwAAAAAAAAAAAAAA&#10;AACfAgAAZHJzL2Rvd25yZXYueG1sUEsFBgAAAAAEAAQA9wAAAJIDAAAAAA==&#10;">
                  <v:imagedata r:id="rId71" o:title="cube_30"/>
                </v:shape>
                <v:shape id="Picture 39" o:spid="_x0000_s1056" type="#_x0000_t75" alt="cube_29" style="position:absolute;left:4556;top:11751;width:645;height:78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pkHc7EAAAA2wAAAA8AAABkcnMvZG93bnJldi54bWxEj1FrwkAQhN8L/Q/HFvpWL1UsJXpKqBRK&#10;HyzG/oAltybR3F7Irebsr+8JhT4OM/MNs1xH16kLDaH1bOB5koEirrxtuTbwvX9/egUVBNli55kM&#10;XCnAenV/t8Tc+pF3dCmlVgnCIUcDjUifax2qhhyGie+Jk3fwg0NJcqi1HXBMcNfpaZa9aIctp4UG&#10;e3prqDqVZ2eg2MpPG+c7mclXcfwM8TpupqUxjw+xWIASivIf/mt/WAOzOdy+pB+gV7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HpkHc7EAAAA2wAAAA8AAAAAAAAAAAAAAAAA&#10;nwIAAGRycy9kb3ducmV2LnhtbFBLBQYAAAAABAAEAPcAAACQAwAAAAA=&#10;">
                  <v:imagedata r:id="rId72" o:title="cube_29"/>
                </v:shape>
                <v:shape id="Picture 40" o:spid="_x0000_s1057" type="#_x0000_t75" alt="cube_28" style="position:absolute;left:3806;top:11751;width:750;height:78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yG9iTAAAAA2wAAAA8AAABkcnMvZG93bnJldi54bWxEj0GLwjAUhO+C/yE8wZumKuhajSIuC+7R&#10;btHro3mmxealNFHrvzcLgsdhZr5h1tvO1uJOra8cK5iMExDEhdMVGwX538/oC4QPyBprx6TgSR62&#10;m35vjal2Dz7SPQtGRAj7FBWUITSplL4oyaIfu4Y4ehfXWgxRtkbqFh8Rbms5TZK5tFhxXCixoX1J&#10;xTW7WQW3ZPltMt/t8svvIjzPzuQnZ5QaDrrdCkSgLnzC7/ZBK5jN4f9L/AFy8wI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fIb2JMAAAADbAAAADwAAAAAAAAAAAAAAAACfAgAA&#10;ZHJzL2Rvd25yZXYueG1sUEsFBgAAAAAEAAQA9wAAAIwDAAAAAA==&#10;">
                  <v:imagedata r:id="rId73" o:title="cube_28"/>
                </v:shape>
                <v:shape id="Picture 41" o:spid="_x0000_s1058" type="#_x0000_t75" alt="cube_34" style="position:absolute;left:2366;top:11871;width:810;height:6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65fHFAAAA2wAAAA8AAABkcnMvZG93bnJldi54bWxEj09rwkAUxO+C32F5Qm+66R9ija5iC4L0&#10;UDAWvT6yzyQ0+zbdXWPy7buFgsdhZn7DrDa9aURHzteWFTzOEhDEhdU1lwq+jrvpKwgfkDU2lknB&#10;QB426/FohZm2Nz5Ql4dSRAj7DBVUIbSZlL6oyKCf2ZY4ehfrDIYoXSm1w1uEm0Y+JUkqDdYcFyps&#10;6b2i4ju/GgXb7kTnxctn3nTD3H0MaXq5vv0o9TDpt0sQgfpwD/+391rB8xz+vsQfINe/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h+uXxxQAAANsAAAAPAAAAAAAAAAAAAAAA&#10;AJ8CAABkcnMvZG93bnJldi54bWxQSwUGAAAAAAQABAD3AAAAkQMAAAAA&#10;">
                  <v:imagedata r:id="rId74" o:title="cube_34"/>
                </v:shape>
                <v:shape id="Picture 42" o:spid="_x0000_s1059" type="#_x0000_t75" alt="cube_33" style="position:absolute;left:1616;top:11871;width:750;height:6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">
                  <v:imagedata r:id="rId75" o:title="cube_33"/>
                </v:shape>
                <v:shape id="Picture 43" o:spid="_x0000_s1060" type="#_x0000_t75" alt="cube_32" style="position:absolute;left:791;top:11871;width:825;height:6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R+LnbFAAAA2wAAAA8AAABkcnMvZG93bnJldi54bWxEj0FrwkAUhO8F/8PyhN7qrhVEU1cRbaEW&#10;elBT8fjMPpNo9m3IbmP677uFgsdhZr5hZovOVqKlxpeONQwHCgRx5kzJuYZ0//Y0AeEDssHKMWn4&#10;IQ+Lee9hholxN95Suwu5iBD2CWooQqgTKX1WkEU/cDVx9M6usRiibHJpGrxFuK3ks1JjabHkuFBg&#10;TauCsuvu22o4HNZfVr1ejm12PW3SSf75MVJB68d+t3wBEagL9/B/+91oGE3h70v8AXL+C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kfi52xQAAANsAAAAPAAAAAAAAAAAAAAAA&#10;AJ8CAABkcnMvZG93bnJldi54bWxQSwUGAAAAAAQABAD3AAAAkQMAAAAA&#10;">
                  <v:imagedata r:id="rId76" o:title="cube_32"/>
                </v:shape>
                <v:shape id="Picture 44" o:spid="_x0000_s1061" type="#_x0000_t75" alt="cube_31" style="position:absolute;left:11;top:11871;width:780;height:6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rPlBW9AAAA2wAAAA8AAABkcnMvZG93bnJldi54bWxET8kKwjAQvQv+QxjBm6YuiFSjiCIo6MEF&#10;vY7N2BabSWmi1r83B8Hj4+3TeW0K8aLK5ZYV9LoRCOLE6pxTBefTujMG4TyyxsIyKfiQg/ms2Zhi&#10;rO2bD/Q6+lSEEHYxKsi8L2MpXZKRQde1JXHg7rYy6AOsUqkrfIdwU8h+FI2kwZxDQ4YlLTNKHsen&#10;UTDa5Nvh7bnD1WVf0AAf1wPfBkq1W/ViAsJT7f/in3ujFQzD+vAl/AA5+wI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Ws+UFb0AAADbAAAADwAAAAAAAAAAAAAAAACfAgAAZHJz&#10;L2Rvd25yZXYueG1sUEsFBgAAAAAEAAQA9wAAAIkDAAAAAA==&#10;">
                  <v:imagedata r:id="rId77" o:title="cube_31"/>
                </v:shape>
                <v:shape id="Picture 45" o:spid="_x0000_s1062" type="#_x0000_t75" alt="cube_35" style="position:absolute;left:11;top:12531;width:1605;height:195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HsJGHGAAAA2wAAAA8AAABkcnMvZG93bnJldi54bWxEj09rwkAUxO+FfoflFXopuol/qqSuIoFQ&#10;L4K1en9kX5O02bdpdpvEb+8KQo/DzPyGWW0GU4uOWldZVhCPIxDEudUVFwpOn9loCcJ5ZI21ZVJw&#10;IQeb9ePDChNte/6g7ugLESDsElRQet8kUrq8JINubBvi4H3Z1qAPsi2kbrEPcFPLSRS9SoMVh4US&#10;G0pLyn+Of0ZBdPid7r+z5Xy+TWO9eH/JUj85K/X8NGzfQHga/H/43t5pBbMYbl/CD5DrK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sewkYcYAAADbAAAADwAAAAAAAAAAAAAA&#10;AACfAgAAZHJzL2Rvd25yZXYueG1sUEsFBgAAAAAEAAQA9wAAAJIDAAAAAA==&#10;">
                  <v:imagedata r:id="rId78" o:title="cube_35"/>
                </v:shape>
                <v:shape id="Picture 46" o:spid="_x0000_s1063" type="#_x0000_t75" alt="cube_36" style="position:absolute;left:1616;top:12531;width:750;height:84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a1sv7FAAAA2wAAAA8AAABkcnMvZG93bnJldi54bWxEj0uLwkAQhO+C/2FoYW9mYlxciY6yD5Zd&#10;lD34QPDWZNokmOkJmYnGf78jCB6LqvqKmi87U4kLNa60rGAUxSCIM6tLzhXsd9/DKQjnkTVWlknB&#10;jRwsF/3eHFNtr7yhy9bnIkDYpaig8L5OpXRZQQZdZGvi4J1sY9AH2eRSN3gNcFPJJI4n0mDJYaHA&#10;mj4Lys7b1ij4OpifanWc3JI3/BuPPmS7Hp9bpV4G3fsMhKfOP8OP9q9W8JrA/Uv4AXLxD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2tbL+xQAAANsAAAAPAAAAAAAAAAAAAAAA&#10;AJ8CAABkcnMvZG93bnJldi54bWxQSwUGAAAAAAQABAD3AAAAkQMAAAAA&#10;">
                  <v:imagedata r:id="rId79" o:title="cube_36"/>
                </v:shape>
                <v:shape id="Picture 47" o:spid="_x0000_s1064" type="#_x0000_t75" alt="cube_37" style="position:absolute;left:2366;top:12531;width:810;height:84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snqEbCAAAA2wAAAA8AAABkcnMvZG93bnJldi54bWxEj82KAjEQhO+C7xBa8CJr4g8is0ZZZEW9&#10;COo+QDPpnRmcdGaTrI5vbwTBY1FVX1GLVWtrcSUfKscaRkMFgjh3puJCw8958zEHESKywdoxabhT&#10;gNWy21lgZtyNj3Q9xUIkCIcMNZQxNpmUIS/JYhi6hjh5v85bjEn6QhqPtwS3tRwrNZMWK04LJTa0&#10;Lim/nP6tBjX327/D3s78cTzwji7qe9oorfu99usTRKQ2vsOv9s5omE7g+SX9ALl8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bJ6hGwgAAANsAAAAPAAAAAAAAAAAAAAAAAJ8C&#10;AABkcnMvZG93bnJldi54bWxQSwUGAAAAAAQABAD3AAAAjgMAAAAA&#10;">
                  <v:imagedata r:id="rId80" o:title="cube_37"/>
                </v:shape>
                <v:shape id="Picture 48" o:spid="_x0000_s1065" type="#_x0000_t75" alt="cube_38" style="position:absolute;left:3176;top:12531;width:630;height:84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GDniLBAAAA2wAAAA8AAABkcnMvZG93bnJldi54bWxEj82KAjEQhO8LvkNoYS+LJisiMhplFBSP&#10;/l28NZN2ZnDSGZKsjm+/EQSPRXV91TVfdrYRd/Khdqzhd6hAEBfO1FxqOJ82gymIEJENNo5Jw5MC&#10;LBe9rzlmxj34QPdjLEWCcMhQQxVjm0kZiooshqFriZN3dd5iTNKX0nh8JLht5EipibRYc2qosKV1&#10;RcXt+GfTGyu/pZ+NOa9yeVF1F/PnTu21/u53+QxEpC5+jt/pndEwHsNrSwKAXPwD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JGDniLBAAAA2wAAAA8AAAAAAAAAAAAAAAAAnwIA&#10;AGRycy9kb3ducmV2LnhtbFBLBQYAAAAABAAEAPcAAACNAwAAAAA=&#10;">
                  <v:imagedata r:id="rId81" o:title="cube_38"/>
                </v:shape>
                <v:shape id="Picture 49" o:spid="_x0000_s1066" type="#_x0000_t75" alt="cube_39" style="position:absolute;left:3806;top:12531;width:750;height:84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abO06/AAAA2wAAAA8AAABkcnMvZG93bnJldi54bWxEj0trAjEUhfcF/0O4Qnc1o2iR0Sg+odv6&#10;2F8m15no5GZIojP11zdCocvDeXyc+bKztXiQD8axguEgA0FcOG24VHA67j+mIEJE1lg7JgU/FGC5&#10;6L3NMdeu5W96HGIp0giHHBVUMTa5lKGoyGIYuIY4eRfnLcYkfSm1xzaN21qOsuxTWjScCBU2tKmo&#10;uB3uNkGCfbbF2Zrz1u+C4TZrruudUu/9bjUDEamL/+G/9pdWMJ7A60v6AXLxCw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BmmztOvwAAANsAAAAPAAAAAAAAAAAAAAAAAJ8CAABk&#10;cnMvZG93bnJldi54bWxQSwUGAAAAAAQABAD3AAAAiwMAAAAA&#10;">
                  <v:imagedata r:id="rId82" o:title="cube_39"/>
                </v:shape>
                <v:shape id="Picture 50" o:spid="_x0000_s1067" type="#_x0000_t75" alt="cube_40" style="position:absolute;left:4556;top:12531;width:495;height:84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phAf7DAAAA2wAAAA8AAABkcnMvZG93bnJldi54bWxEj92KwjAUhO+FfYdwFrzTVJEi1ShFdkUW&#10;RHRX8PLQnP5oc1KaqN23N4Lg5TAz3zDzZWdqcaPWVZYVjIYRCOLM6ooLBX+/34MpCOeRNdaWScE/&#10;OVguPnpzTLS9855uB1+IAGGXoILS+yaR0mUlGXRD2xAHL7etQR9kW0jd4j3ATS3HURRLgxWHhRIb&#10;WpWUXQ5Xo+BndzXZKT4fN+m2We+/KD+nuVSq/9mlMxCeOv8Ov9obrWASw/NL+AFy8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umEB/sMAAADbAAAADwAAAAAAAAAAAAAAAACf&#10;AgAAZHJzL2Rvd25yZXYueG1sUEsFBgAAAAAEAAQA9wAAAI8DAAAAAA==&#10;">
                  <v:imagedata r:id="rId83" o:title="cube_40"/>
                </v:shape>
                <v:shape id="Picture 51" o:spid="_x0000_s1068" type="#_x0000_t75" alt="cube_41" style="position:absolute;left:5051;top:12531;width:1080;height:84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5suNnEAAAA2wAAAA8AAABkcnMvZG93bnJldi54bWxEj81qwkAUhfcF32G4Qnd1YrBWoqNIQEwX&#10;XVS7cXfJXJNg5k6cmZj07TuFQpeH8/NxNrvRtOJBzjeWFcxnCQji0uqGKwVf58PLCoQPyBpby6Tg&#10;mzzstpOnDWbaDvxJj1OoRBxhn6GCOoQuk9KXNRn0M9sRR+9qncEQpaukdjjEcdPKNEmW0mDDkVBj&#10;R3lN5e3Um8iter/M3Ucx70xa5rfF5f1+fFXqeTru1yACjeE//NcutILFG/x+iT9Abn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E5suNnEAAAA2wAAAA8AAAAAAAAAAAAAAAAA&#10;nwIAAGRycy9kb3ducmV2LnhtbFBLBQYAAAAABAAEAPcAAACQAwAAAAA=&#10;">
                  <v:imagedata r:id="rId84" o:title="cube_41"/>
                </v:shape>
                <v:shape id="Picture 52" o:spid="_x0000_s1069" type="#_x0000_t75" alt="cube_42" style="position:absolute;left:1631;top:13371;width:1560;height:10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6hHLLCAAAA2wAAAA8AAABkcnMvZG93bnJldi54bWxET8luwjAQvVfqP1hTqbfiFFWIBgwqUBYJ&#10;DmX5gCGeJlHjcRqbkP5954DE8ent42nnKtVSE0rPBl57CSjizNuScwOn4/JlCCpEZIuVZzLwRwGm&#10;k8eHMabWX3lP7SHmSkI4pGigiLFOtQ5ZQQ5Dz9fEwn37xmEU2OTaNniVcFfpfpIMtMOSpaHAmuYF&#10;ZT+Hi5OSz8FsvfrdJnl5XrivTbsL78edMc9P3ccIVKQu3sU398YaeJOx8kV+gJ78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uoRyywgAAANsAAAAPAAAAAAAAAAAAAAAAAJ8C&#10;AABkcnMvZG93bnJldi54bWxQSwUGAAAAAAQABAD3AAAAjgMAAAAA&#10;">
                  <v:imagedata r:id="rId85" o:title="cube_42"/>
                </v:shape>
                <v:shape id="Picture 53" o:spid="_x0000_s1070" type="#_x0000_t75" alt="cube_43" style="position:absolute;left:3173;top:13365;width:1395;height:111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r0JtbBAAAA2wAAAA8AAABkcnMvZG93bnJldi54bWxEj0FrwkAUhO+C/2F5hd5001CCRlexhUIv&#10;Hozx/sg+N8Hs25hdY/rvu4LgcZiZb5j1drStGKj3jWMFH/MEBHHldMNGQXn8mS1A+ICssXVMCv7I&#10;w3Yznawx1+7OBxqKYESEsM9RQR1Cl0vpq5os+rnriKN3dr3FEGVvpO7xHuG2lWmSZNJiw3Ghxo6+&#10;a6ouxc0q4DQ7fR2vOjU4NOFmZdntz6VS72/jbgUi0Bhe4Wf7Vyv4XMLjS/wBcvMP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Lr0JtbBAAAA2wAAAA8AAAAAAAAAAAAAAAAAnwIA&#10;AGRycy9kb3ducmV2LnhtbFBLBQYAAAAABAAEAPcAAACNAwAAAAA=&#10;">
                  <v:imagedata r:id="rId86" o:title="cube_43"/>
                </v:shape>
              </v:group>
              <v:line id="Line 54" o:spid="_x0000_s1071" style="position:absolute;rotation:2;flip:x;visibility:visible;mso-wrap-style:square" from="3011,12341" to="6011,148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hBtmsEAAADbAAAADwAAAGRycy9kb3ducmV2LnhtbERPTYvCMBC9C/6HMII3TV1Zka5RRFgU&#10;Fw9VF/Y424xttZnUJtr6781B8Ph437NFa0pxp9oVlhWMhhEI4tTqgjMFx8P3YArCeWSNpWVS8CAH&#10;i3m3M8NY24YTuu99JkIIuxgV5N5XsZQuzcmgG9qKOHAnWxv0AdaZ1DU2IdyU8iOKJtJgwaEhx4pW&#10;OaWX/c0o+H0cxo3/27pTQrvx/3XdXs4/iVL9Xrv8AuGp9W/xy73RCj7D+vAl/AA5fw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EG2awQAAANsAAAAPAAAAAAAAAAAAAAAA&#10;AKECAABkcnMvZG93bnJldi54bWxQSwUGAAAAAAQABAD5AAAAjwMAAAAA&#10;" strokecolor="white" strokeweight="2.25pt"/>
            </v:group>
          </w:pict>
        </mc:Fallback>
      </mc:AlternateContent>
    </w:r>
    <w:r>
      <w:rPr>
        <w:noProof/>
        <w:lang w:val="en-US" w:eastAsia="en-US"/>
      </w:rPr>
      <w:drawing>
        <wp:anchor distT="0" distB="0" distL="114300" distR="114300" simplePos="0" relativeHeight="251664896" behindDoc="0" locked="0" layoutInCell="1" allowOverlap="1" wp14:anchorId="4CC42684" wp14:editId="1C06738B">
          <wp:simplePos x="0" y="0"/>
          <wp:positionH relativeFrom="column">
            <wp:posOffset>3920490</wp:posOffset>
          </wp:positionH>
          <wp:positionV relativeFrom="paragraph">
            <wp:posOffset>-177165</wp:posOffset>
          </wp:positionV>
          <wp:extent cx="2162175" cy="895350"/>
          <wp:effectExtent l="0" t="0" r="9525" b="0"/>
          <wp:wrapNone/>
          <wp:docPr id="76" name="Picture 76" descr="Logo 300 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ogo 300 Blue"/>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2162175" cy="895350"/>
                  </a:xfrm>
                  <a:prstGeom prst="rect">
                    <a:avLst/>
                  </a:prstGeom>
                  <a:noFill/>
                </pic:spPr>
              </pic:pic>
            </a:graphicData>
          </a:graphic>
        </wp:anchor>
      </w:drawing>
    </w:r>
    <w:r>
      <w:rPr>
        <w:noProof/>
        <w:lang w:val="en-US" w:eastAsia="en-US"/>
      </w:rPr>
      <mc:AlternateContent>
        <mc:Choice Requires="wps">
          <w:drawing>
            <wp:anchor distT="0" distB="0" distL="114300" distR="114300" simplePos="0" relativeHeight="251671040" behindDoc="1" locked="0" layoutInCell="1" allowOverlap="1" wp14:anchorId="3E8B49F4" wp14:editId="00A0E0CC">
              <wp:simplePos x="0" y="0"/>
              <wp:positionH relativeFrom="column">
                <wp:posOffset>-1137285</wp:posOffset>
              </wp:positionH>
              <wp:positionV relativeFrom="paragraph">
                <wp:posOffset>-405765</wp:posOffset>
              </wp:positionV>
              <wp:extent cx="7572375" cy="1295400"/>
              <wp:effectExtent l="0" t="0" r="22225" b="25400"/>
              <wp:wrapNone/>
              <wp:docPr id="3"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72375" cy="1295400"/>
                      </a:xfrm>
                      <a:prstGeom prst="rect">
                        <a:avLst/>
                      </a:prstGeom>
                      <a:solidFill>
                        <a:srgbClr val="95ADCA"/>
                      </a:solidFill>
                      <a:ln w="9525">
                        <a:solidFill>
                          <a:srgbClr val="95ADCA"/>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5B29DF" id="Rectangle 7" o:spid="_x0000_s1026" style="position:absolute;margin-left:-89.55pt;margin-top:-31.95pt;width:596.25pt;height:102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" fillcolor="#95adca" strokecolor="#95adca"/>
          </w:pict>
        </mc:Fallback>
      </mc:AlternateContent>
    </w:r>
    <w:r>
      <w:rPr>
        <w:noProof/>
        <w:lang w:val="en-US" w:eastAsia="en-US"/>
      </w:rPr>
      <mc:AlternateContent>
        <mc:Choice Requires="wps">
          <w:drawing>
            <wp:anchor distT="0" distB="0" distL="114300" distR="114300" simplePos="0" relativeHeight="251662848" behindDoc="0" locked="0" layoutInCell="1" allowOverlap="1" wp14:anchorId="36DCACB4" wp14:editId="4ADA50E1">
              <wp:simplePos x="0" y="0"/>
              <wp:positionH relativeFrom="column">
                <wp:posOffset>1495425</wp:posOffset>
              </wp:positionH>
              <wp:positionV relativeFrom="paragraph">
                <wp:posOffset>9307830</wp:posOffset>
              </wp:positionV>
              <wp:extent cx="4457700" cy="800100"/>
              <wp:effectExtent l="0" t="0" r="0" b="12700"/>
              <wp:wrapNone/>
              <wp:docPr id="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7700" cy="800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0EED61" w14:textId="77777777" w:rsidR="003B58BF" w:rsidRPr="00082C35" w:rsidRDefault="003B58BF" w:rsidP="001010C0">
                          <w:pPr>
                            <w:autoSpaceDE w:val="0"/>
                            <w:autoSpaceDN w:val="0"/>
                            <w:adjustRightInd w:val="0"/>
                            <w:jc w:val="right"/>
                            <w:rPr>
                              <w:rFonts w:cs="Arial"/>
                              <w:color w:val="FFFFFF"/>
                              <w:sz w:val="14"/>
                              <w:szCs w:val="14"/>
                            </w:rPr>
                          </w:pPr>
                          <w:r w:rsidRPr="00082C35">
                            <w:rPr>
                              <w:rFonts w:cs="Arial"/>
                              <w:color w:val="FFFFFF"/>
                              <w:sz w:val="14"/>
                              <w:szCs w:val="14"/>
                            </w:rPr>
                            <w:t>Information in this document is subject to change without notice.</w:t>
                          </w:r>
                        </w:p>
                        <w:p w14:paraId="25B557E4" w14:textId="77777777" w:rsidR="003B58BF" w:rsidRPr="00082C35" w:rsidRDefault="003B58BF" w:rsidP="00423137">
                          <w:pPr>
                            <w:autoSpaceDE w:val="0"/>
                            <w:autoSpaceDN w:val="0"/>
                            <w:adjustRightInd w:val="0"/>
                            <w:jc w:val="right"/>
                            <w:rPr>
                              <w:rFonts w:cs="Arial"/>
                              <w:color w:val="FFFFFF"/>
                              <w:sz w:val="14"/>
                              <w:szCs w:val="14"/>
                            </w:rPr>
                          </w:pPr>
                          <w:r w:rsidRPr="00082C35">
                            <w:rPr>
                              <w:rFonts w:cs="Arial"/>
                              <w:color w:val="FFFFFF"/>
                              <w:sz w:val="14"/>
                              <w:szCs w:val="14"/>
                            </w:rPr>
                            <w:t>No part of this document may be reproduced or transmitted in any form or by any means, for any purpose, without the express written permission of TEMENOS HEADQUARTERS SA.</w:t>
                          </w:r>
                        </w:p>
                        <w:p w14:paraId="38F97B67" w14:textId="77777777" w:rsidR="003B58BF" w:rsidRPr="00082C35" w:rsidRDefault="003B58BF" w:rsidP="001010C0">
                          <w:pPr>
                            <w:jc w:val="right"/>
                            <w:rPr>
                              <w:rFonts w:cs="Arial"/>
                              <w:color w:val="FFFFFF"/>
                              <w:sz w:val="14"/>
                              <w:szCs w:val="14"/>
                            </w:rPr>
                          </w:pPr>
                          <w:r w:rsidRPr="00082C35">
                            <w:rPr>
                              <w:rFonts w:cs="Arial"/>
                              <w:color w:val="FFFFFF"/>
                              <w:sz w:val="14"/>
                              <w:szCs w:val="14"/>
                            </w:rPr>
                            <w:t>COPYRIGHT</w:t>
                          </w:r>
                          <w:r>
                            <w:rPr>
                              <w:rFonts w:cs="Arial"/>
                              <w:color w:val="FFFFFF"/>
                              <w:sz w:val="14"/>
                              <w:szCs w:val="14"/>
                            </w:rPr>
                            <w:t xml:space="preserve"> </w:t>
                          </w:r>
                          <w:r w:rsidRPr="00082F39">
                            <w:rPr>
                              <w:color w:val="FFFFFF" w:themeColor="background1"/>
                              <w:sz w:val="16"/>
                              <w:szCs w:val="16"/>
                            </w:rPr>
                            <w:t>©</w:t>
                          </w:r>
                          <w:r w:rsidRPr="00082F39">
                            <w:rPr>
                              <w:rFonts w:cs="Arial"/>
                              <w:color w:val="FFFFFF" w:themeColor="background1"/>
                              <w:sz w:val="16"/>
                              <w:szCs w:val="16"/>
                            </w:rPr>
                            <w:t xml:space="preserve"> </w:t>
                          </w:r>
                          <w:r w:rsidRPr="00082C35">
                            <w:rPr>
                              <w:rFonts w:cs="Arial"/>
                              <w:color w:val="FFFFFF"/>
                              <w:sz w:val="14"/>
                              <w:szCs w:val="14"/>
                            </w:rPr>
                            <w:t>2007</w:t>
                          </w:r>
                          <w:r>
                            <w:rPr>
                              <w:rFonts w:cs="Arial"/>
                              <w:color w:val="FFFFFF"/>
                              <w:sz w:val="14"/>
                              <w:szCs w:val="14"/>
                            </w:rPr>
                            <w:t xml:space="preserve"> - 2014</w:t>
                          </w:r>
                          <w:r w:rsidRPr="00082C35">
                            <w:rPr>
                              <w:rFonts w:cs="Arial"/>
                              <w:color w:val="FFFFFF"/>
                              <w:sz w:val="14"/>
                              <w:szCs w:val="14"/>
                            </w:rPr>
                            <w:t xml:space="preserve"> TEMENOS HEADQUARTERS SA. All rights reserved.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6DCACB4" id="_x0000_t202" coordsize="21600,21600" o:spt="202" path="m,l,21600r21600,l21600,xe">
              <v:stroke joinstyle="miter"/>
              <v:path gradientshapeok="t" o:connecttype="rect"/>
            </v:shapetype>
            <v:shape id="Text Box 6" o:spid="_x0000_s1029" type="#_x0000_t202" style="position:absolute;margin-left:117.75pt;margin-top:732.9pt;width:351pt;height:63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" filled="f" stroked="f">
              <v:textbox>
                <w:txbxContent>
                  <w:p w14:paraId="260EED61" w14:textId="77777777" w:rsidR="003B58BF" w:rsidRPr="00082C35" w:rsidRDefault="003B58BF" w:rsidP="001010C0">
                    <w:pPr>
                      <w:autoSpaceDE w:val="0"/>
                      <w:autoSpaceDN w:val="0"/>
                      <w:adjustRightInd w:val="0"/>
                      <w:jc w:val="right"/>
                      <w:rPr>
                        <w:rFonts w:cs="Arial"/>
                        <w:color w:val="FFFFFF"/>
                        <w:sz w:val="14"/>
                        <w:szCs w:val="14"/>
                      </w:rPr>
                    </w:pPr>
                    <w:r w:rsidRPr="00082C35">
                      <w:rPr>
                        <w:rFonts w:cs="Arial"/>
                        <w:color w:val="FFFFFF"/>
                        <w:sz w:val="14"/>
                        <w:szCs w:val="14"/>
                      </w:rPr>
                      <w:t>Information in this document is subject to change without notice.</w:t>
                    </w:r>
                  </w:p>
                  <w:p w14:paraId="25B557E4" w14:textId="77777777" w:rsidR="003B58BF" w:rsidRPr="00082C35" w:rsidRDefault="003B58BF" w:rsidP="00423137">
                    <w:pPr>
                      <w:autoSpaceDE w:val="0"/>
                      <w:autoSpaceDN w:val="0"/>
                      <w:adjustRightInd w:val="0"/>
                      <w:jc w:val="right"/>
                      <w:rPr>
                        <w:rFonts w:cs="Arial"/>
                        <w:color w:val="FFFFFF"/>
                        <w:sz w:val="14"/>
                        <w:szCs w:val="14"/>
                      </w:rPr>
                    </w:pPr>
                    <w:r w:rsidRPr="00082C35">
                      <w:rPr>
                        <w:rFonts w:cs="Arial"/>
                        <w:color w:val="FFFFFF"/>
                        <w:sz w:val="14"/>
                        <w:szCs w:val="14"/>
                      </w:rPr>
                      <w:t>No part of this document may be reproduced or transmitted in any form or by any means, for any purpose, without the express written permission of TEMENOS HEADQUARTERS SA.</w:t>
                    </w:r>
                  </w:p>
                  <w:p w14:paraId="38F97B67" w14:textId="77777777" w:rsidR="003B58BF" w:rsidRPr="00082C35" w:rsidRDefault="003B58BF" w:rsidP="001010C0">
                    <w:pPr>
                      <w:jc w:val="right"/>
                      <w:rPr>
                        <w:rFonts w:cs="Arial"/>
                        <w:color w:val="FFFFFF"/>
                        <w:sz w:val="14"/>
                        <w:szCs w:val="14"/>
                      </w:rPr>
                    </w:pPr>
                    <w:r w:rsidRPr="00082C35">
                      <w:rPr>
                        <w:rFonts w:cs="Arial"/>
                        <w:color w:val="FFFFFF"/>
                        <w:sz w:val="14"/>
                        <w:szCs w:val="14"/>
                      </w:rPr>
                      <w:t>COPYRIGHT</w:t>
                    </w:r>
                    <w:r>
                      <w:rPr>
                        <w:rFonts w:cs="Arial"/>
                        <w:color w:val="FFFFFF"/>
                        <w:sz w:val="14"/>
                        <w:szCs w:val="14"/>
                      </w:rPr>
                      <w:t xml:space="preserve"> </w:t>
                    </w:r>
                    <w:r w:rsidRPr="00082F39">
                      <w:rPr>
                        <w:color w:val="FFFFFF" w:themeColor="background1"/>
                        <w:sz w:val="16"/>
                        <w:szCs w:val="16"/>
                      </w:rPr>
                      <w:t>©</w:t>
                    </w:r>
                    <w:r w:rsidRPr="00082F39">
                      <w:rPr>
                        <w:rFonts w:cs="Arial"/>
                        <w:color w:val="FFFFFF" w:themeColor="background1"/>
                        <w:sz w:val="16"/>
                        <w:szCs w:val="16"/>
                      </w:rPr>
                      <w:t xml:space="preserve"> </w:t>
                    </w:r>
                    <w:r w:rsidRPr="00082C35">
                      <w:rPr>
                        <w:rFonts w:cs="Arial"/>
                        <w:color w:val="FFFFFF"/>
                        <w:sz w:val="14"/>
                        <w:szCs w:val="14"/>
                      </w:rPr>
                      <w:t>2007</w:t>
                    </w:r>
                    <w:r>
                      <w:rPr>
                        <w:rFonts w:cs="Arial"/>
                        <w:color w:val="FFFFFF"/>
                        <w:sz w:val="14"/>
                        <w:szCs w:val="14"/>
                      </w:rPr>
                      <w:t xml:space="preserve"> - 2014</w:t>
                    </w:r>
                    <w:r w:rsidRPr="00082C35">
                      <w:rPr>
                        <w:rFonts w:cs="Arial"/>
                        <w:color w:val="FFFFFF"/>
                        <w:sz w:val="14"/>
                        <w:szCs w:val="14"/>
                      </w:rPr>
                      <w:t xml:space="preserve"> TEMENOS HEADQUARTERS SA. All rights reserved.</w:t>
                    </w:r>
                  </w:p>
                </w:txbxContent>
              </v:textbox>
            </v:shape>
          </w:pict>
        </mc:Fallback>
      </mc:AlternateContent>
    </w:r>
    <w:r>
      <w:rPr>
        <w:noProof/>
        <w:lang w:val="en-US" w:eastAsia="en-US"/>
      </w:rPr>
      <mc:AlternateContent>
        <mc:Choice Requires="wps">
          <w:drawing>
            <wp:anchor distT="0" distB="0" distL="114300" distR="114300" simplePos="0" relativeHeight="251668992" behindDoc="1" locked="0" layoutInCell="1" allowOverlap="1" wp14:anchorId="345DA4BA" wp14:editId="07853702">
              <wp:simplePos x="0" y="0"/>
              <wp:positionH relativeFrom="column">
                <wp:posOffset>-1247775</wp:posOffset>
              </wp:positionH>
              <wp:positionV relativeFrom="paragraph">
                <wp:posOffset>9307830</wp:posOffset>
              </wp:positionV>
              <wp:extent cx="7772400" cy="1028700"/>
              <wp:effectExtent l="0" t="0" r="0" b="12700"/>
              <wp:wrapNone/>
              <wp:docPr id="1"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1028700"/>
                      </a:xfrm>
                      <a:prstGeom prst="rect">
                        <a:avLst/>
                      </a:prstGeom>
                      <a:solidFill>
                        <a:srgbClr val="9DBB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1E9AF6" id="Rectangle 5" o:spid="_x0000_s1026" style="position:absolute;margin-left:-98.25pt;margin-top:732.9pt;width:612pt;height:81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" fillcolor="#9dbbd7" stroked="f"/>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6D4EDA" w14:textId="77777777" w:rsidR="003B58BF" w:rsidRDefault="003B58BF"/>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057FE"/>
    <w:multiLevelType w:val="multilevel"/>
    <w:tmpl w:val="0E0E7F94"/>
    <w:lvl w:ilvl="0">
      <w:start w:val="3"/>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 w15:restartNumberingAfterBreak="0">
    <w:nsid w:val="06232406"/>
    <w:multiLevelType w:val="hybridMultilevel"/>
    <w:tmpl w:val="61F8BD0A"/>
    <w:lvl w:ilvl="0" w:tplc="E8FA83D0">
      <w:start w:val="1"/>
      <w:numFmt w:val="bullet"/>
      <w:pStyle w:val="Bullet2"/>
      <w:lvlText w:val="-"/>
      <w:lvlJc w:val="left"/>
      <w:pPr>
        <w:tabs>
          <w:tab w:val="num" w:pos="1985"/>
        </w:tabs>
        <w:ind w:left="1985" w:hanging="284"/>
      </w:pPr>
      <w:rPr>
        <w:rFonts w:ascii="Arial" w:hAnsi="Arial" w:hint="default"/>
        <w:color w:val="8DB1C7"/>
      </w:rPr>
    </w:lvl>
    <w:lvl w:ilvl="1" w:tplc="08090003" w:tentative="1">
      <w:start w:val="1"/>
      <w:numFmt w:val="bullet"/>
      <w:lvlText w:val="o"/>
      <w:lvlJc w:val="left"/>
      <w:pPr>
        <w:tabs>
          <w:tab w:val="num" w:pos="1462"/>
        </w:tabs>
        <w:ind w:left="1462" w:hanging="360"/>
      </w:pPr>
      <w:rPr>
        <w:rFonts w:ascii="Courier New" w:hAnsi="Courier New" w:cs="Courier New" w:hint="default"/>
      </w:rPr>
    </w:lvl>
    <w:lvl w:ilvl="2" w:tplc="08090005" w:tentative="1">
      <w:start w:val="1"/>
      <w:numFmt w:val="bullet"/>
      <w:lvlText w:val=""/>
      <w:lvlJc w:val="left"/>
      <w:pPr>
        <w:tabs>
          <w:tab w:val="num" w:pos="2182"/>
        </w:tabs>
        <w:ind w:left="2182" w:hanging="360"/>
      </w:pPr>
      <w:rPr>
        <w:rFonts w:ascii="Wingdings" w:hAnsi="Wingdings" w:hint="default"/>
      </w:rPr>
    </w:lvl>
    <w:lvl w:ilvl="3" w:tplc="08090001" w:tentative="1">
      <w:start w:val="1"/>
      <w:numFmt w:val="bullet"/>
      <w:lvlText w:val=""/>
      <w:lvlJc w:val="left"/>
      <w:pPr>
        <w:tabs>
          <w:tab w:val="num" w:pos="2902"/>
        </w:tabs>
        <w:ind w:left="2902" w:hanging="360"/>
      </w:pPr>
      <w:rPr>
        <w:rFonts w:ascii="Symbol" w:hAnsi="Symbol" w:hint="default"/>
      </w:rPr>
    </w:lvl>
    <w:lvl w:ilvl="4" w:tplc="08090003" w:tentative="1">
      <w:start w:val="1"/>
      <w:numFmt w:val="bullet"/>
      <w:lvlText w:val="o"/>
      <w:lvlJc w:val="left"/>
      <w:pPr>
        <w:tabs>
          <w:tab w:val="num" w:pos="3622"/>
        </w:tabs>
        <w:ind w:left="3622" w:hanging="360"/>
      </w:pPr>
      <w:rPr>
        <w:rFonts w:ascii="Courier New" w:hAnsi="Courier New" w:cs="Courier New" w:hint="default"/>
      </w:rPr>
    </w:lvl>
    <w:lvl w:ilvl="5" w:tplc="08090005" w:tentative="1">
      <w:start w:val="1"/>
      <w:numFmt w:val="bullet"/>
      <w:lvlText w:val=""/>
      <w:lvlJc w:val="left"/>
      <w:pPr>
        <w:tabs>
          <w:tab w:val="num" w:pos="4342"/>
        </w:tabs>
        <w:ind w:left="4342" w:hanging="360"/>
      </w:pPr>
      <w:rPr>
        <w:rFonts w:ascii="Wingdings" w:hAnsi="Wingdings" w:hint="default"/>
      </w:rPr>
    </w:lvl>
    <w:lvl w:ilvl="6" w:tplc="08090001" w:tentative="1">
      <w:start w:val="1"/>
      <w:numFmt w:val="bullet"/>
      <w:lvlText w:val=""/>
      <w:lvlJc w:val="left"/>
      <w:pPr>
        <w:tabs>
          <w:tab w:val="num" w:pos="5062"/>
        </w:tabs>
        <w:ind w:left="5062" w:hanging="360"/>
      </w:pPr>
      <w:rPr>
        <w:rFonts w:ascii="Symbol" w:hAnsi="Symbol" w:hint="default"/>
      </w:rPr>
    </w:lvl>
    <w:lvl w:ilvl="7" w:tplc="08090003" w:tentative="1">
      <w:start w:val="1"/>
      <w:numFmt w:val="bullet"/>
      <w:lvlText w:val="o"/>
      <w:lvlJc w:val="left"/>
      <w:pPr>
        <w:tabs>
          <w:tab w:val="num" w:pos="5782"/>
        </w:tabs>
        <w:ind w:left="5782" w:hanging="360"/>
      </w:pPr>
      <w:rPr>
        <w:rFonts w:ascii="Courier New" w:hAnsi="Courier New" w:cs="Courier New" w:hint="default"/>
      </w:rPr>
    </w:lvl>
    <w:lvl w:ilvl="8" w:tplc="08090005" w:tentative="1">
      <w:start w:val="1"/>
      <w:numFmt w:val="bullet"/>
      <w:lvlText w:val=""/>
      <w:lvlJc w:val="left"/>
      <w:pPr>
        <w:tabs>
          <w:tab w:val="num" w:pos="6502"/>
        </w:tabs>
        <w:ind w:left="6502" w:hanging="360"/>
      </w:pPr>
      <w:rPr>
        <w:rFonts w:ascii="Wingdings" w:hAnsi="Wingdings" w:hint="default"/>
      </w:rPr>
    </w:lvl>
  </w:abstractNum>
  <w:abstractNum w:abstractNumId="2" w15:restartNumberingAfterBreak="0">
    <w:nsid w:val="06603615"/>
    <w:multiLevelType w:val="hybridMultilevel"/>
    <w:tmpl w:val="DC0083C6"/>
    <w:lvl w:ilvl="0" w:tplc="0C207FC2">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3" w15:restartNumberingAfterBreak="0">
    <w:nsid w:val="06837B51"/>
    <w:multiLevelType w:val="hybridMultilevel"/>
    <w:tmpl w:val="03B0F3C6"/>
    <w:lvl w:ilvl="0" w:tplc="B8A87452">
      <w:numFmt w:val="bullet"/>
      <w:lvlText w:val="-"/>
      <w:lvlJc w:val="left"/>
      <w:pPr>
        <w:ind w:left="360" w:hanging="360"/>
      </w:pPr>
      <w:rPr>
        <w:rFonts w:ascii="Arial" w:eastAsia="Times New Roman" w:hAnsi="Arial" w:cs="Aria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7531B98"/>
    <w:multiLevelType w:val="hybridMultilevel"/>
    <w:tmpl w:val="F5B821C8"/>
    <w:lvl w:ilvl="0" w:tplc="0409000F">
      <w:start w:val="1"/>
      <w:numFmt w:val="decimal"/>
      <w:lvlText w:val="%1."/>
      <w:lvlJc w:val="left"/>
      <w:pPr>
        <w:ind w:left="936" w:hanging="360"/>
      </w:pPr>
      <w:rPr>
        <w:rFonts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5" w15:restartNumberingAfterBreak="0">
    <w:nsid w:val="09A001C7"/>
    <w:multiLevelType w:val="hybridMultilevel"/>
    <w:tmpl w:val="A058F800"/>
    <w:lvl w:ilvl="0" w:tplc="060EB57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A633D2"/>
    <w:multiLevelType w:val="hybridMultilevel"/>
    <w:tmpl w:val="DC0083C6"/>
    <w:lvl w:ilvl="0" w:tplc="0C207FC2">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7" w15:restartNumberingAfterBreak="0">
    <w:nsid w:val="1BB51E75"/>
    <w:multiLevelType w:val="multilevel"/>
    <w:tmpl w:val="FE5A5522"/>
    <w:lvl w:ilvl="0">
      <w:start w:val="1"/>
      <w:numFmt w:val="decimal"/>
      <w:lvlText w:val="%1."/>
      <w:lvlJc w:val="left"/>
      <w:pPr>
        <w:ind w:left="432" w:hanging="432"/>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2306442B"/>
    <w:multiLevelType w:val="hybridMultilevel"/>
    <w:tmpl w:val="ADC63584"/>
    <w:lvl w:ilvl="0" w:tplc="04090003">
      <w:start w:val="1"/>
      <w:numFmt w:val="bullet"/>
      <w:lvlText w:val="o"/>
      <w:lvlJc w:val="left"/>
      <w:pPr>
        <w:ind w:left="774" w:hanging="360"/>
      </w:pPr>
      <w:rPr>
        <w:rFonts w:ascii="Courier New" w:hAnsi="Courier New" w:cs="Courier New"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9" w15:restartNumberingAfterBreak="0">
    <w:nsid w:val="27244F78"/>
    <w:multiLevelType w:val="hybridMultilevel"/>
    <w:tmpl w:val="FCD28B4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7C5744"/>
    <w:multiLevelType w:val="hybridMultilevel"/>
    <w:tmpl w:val="E974959E"/>
    <w:lvl w:ilvl="0" w:tplc="6EA41A08">
      <w:start w:val="2"/>
      <w:numFmt w:val="bullet"/>
      <w:lvlText w:val="-"/>
      <w:lvlJc w:val="left"/>
      <w:pPr>
        <w:ind w:left="1080" w:hanging="360"/>
      </w:pPr>
      <w:rPr>
        <w:rFonts w:ascii="Arial" w:eastAsia="Times New Roman"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C8B7DD4"/>
    <w:multiLevelType w:val="hybridMultilevel"/>
    <w:tmpl w:val="44A603E0"/>
    <w:lvl w:ilvl="0" w:tplc="D228E69A">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2" w15:restartNumberingAfterBreak="0">
    <w:nsid w:val="34FF68C3"/>
    <w:multiLevelType w:val="hybridMultilevel"/>
    <w:tmpl w:val="8592961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3E4BA1"/>
    <w:multiLevelType w:val="hybridMultilevel"/>
    <w:tmpl w:val="5406BE06"/>
    <w:lvl w:ilvl="0" w:tplc="129E9B60">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4" w15:restartNumberingAfterBreak="0">
    <w:nsid w:val="3B1421DC"/>
    <w:multiLevelType w:val="singleLevel"/>
    <w:tmpl w:val="03A63E4A"/>
    <w:lvl w:ilvl="0">
      <w:start w:val="1"/>
      <w:numFmt w:val="bullet"/>
      <w:pStyle w:val="Bullet1"/>
      <w:lvlText w:val=""/>
      <w:lvlJc w:val="left"/>
      <w:pPr>
        <w:tabs>
          <w:tab w:val="num" w:pos="1418"/>
        </w:tabs>
        <w:ind w:left="1418" w:hanging="284"/>
      </w:pPr>
      <w:rPr>
        <w:rFonts w:ascii="Wingdings" w:hAnsi="Wingdings" w:hint="default"/>
        <w:b w:val="0"/>
        <w:i w:val="0"/>
        <w:color w:val="8DB1C7"/>
        <w:sz w:val="20"/>
      </w:rPr>
    </w:lvl>
  </w:abstractNum>
  <w:abstractNum w:abstractNumId="15" w15:restartNumberingAfterBreak="0">
    <w:nsid w:val="409B4435"/>
    <w:multiLevelType w:val="hybridMultilevel"/>
    <w:tmpl w:val="819CBF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5160EF7"/>
    <w:multiLevelType w:val="hybridMultilevel"/>
    <w:tmpl w:val="2FBA657E"/>
    <w:lvl w:ilvl="0" w:tplc="2DC8DE84">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7" w15:restartNumberingAfterBreak="0">
    <w:nsid w:val="478A3590"/>
    <w:multiLevelType w:val="hybridMultilevel"/>
    <w:tmpl w:val="3F02B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853853"/>
    <w:multiLevelType w:val="hybridMultilevel"/>
    <w:tmpl w:val="7B4C9D10"/>
    <w:lvl w:ilvl="0" w:tplc="BB8C92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DFA3579"/>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15:restartNumberingAfterBreak="0">
    <w:nsid w:val="4F357AFF"/>
    <w:multiLevelType w:val="multilevel"/>
    <w:tmpl w:val="301AB754"/>
    <w:styleLink w:val="Numbered"/>
    <w:lvl w:ilvl="0">
      <w:start w:val="1"/>
      <w:numFmt w:val="decimal"/>
      <w:lvlText w:val="%1."/>
      <w:lvlJc w:val="left"/>
      <w:pPr>
        <w:tabs>
          <w:tab w:val="num" w:pos="360"/>
        </w:tabs>
        <w:ind w:left="1080" w:hanging="360"/>
      </w:pPr>
      <w:rPr>
        <w:rFonts w:ascii="Arial" w:hAnsi="Arial" w:hint="default"/>
        <w:color w:val="000000"/>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 w15:restartNumberingAfterBreak="0">
    <w:nsid w:val="553D4DEB"/>
    <w:multiLevelType w:val="multilevel"/>
    <w:tmpl w:val="FD9E43C4"/>
    <w:lvl w:ilvl="0">
      <w:start w:val="2"/>
      <w:numFmt w:val="decimal"/>
      <w:lvlText w:val="%1."/>
      <w:lvlJc w:val="left"/>
      <w:pPr>
        <w:ind w:left="552" w:hanging="55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2" w15:restartNumberingAfterBreak="0">
    <w:nsid w:val="57356414"/>
    <w:multiLevelType w:val="hybridMultilevel"/>
    <w:tmpl w:val="B3F080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8212103"/>
    <w:multiLevelType w:val="hybridMultilevel"/>
    <w:tmpl w:val="8CD09F6E"/>
    <w:lvl w:ilvl="0" w:tplc="725EEBAA">
      <w:start w:val="1"/>
      <w:numFmt w:val="decimal"/>
      <w:lvlText w:val="%1."/>
      <w:lvlJc w:val="left"/>
      <w:pPr>
        <w:ind w:left="1077" w:hanging="360"/>
      </w:pPr>
      <w:rPr>
        <w:rFonts w:hint="default"/>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24" w15:restartNumberingAfterBreak="0">
    <w:nsid w:val="5AC63A51"/>
    <w:multiLevelType w:val="hybridMultilevel"/>
    <w:tmpl w:val="7B4C9D10"/>
    <w:lvl w:ilvl="0" w:tplc="BB8C92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BA503B4"/>
    <w:multiLevelType w:val="hybridMultilevel"/>
    <w:tmpl w:val="6352B502"/>
    <w:lvl w:ilvl="0" w:tplc="04090005">
      <w:start w:val="1"/>
      <w:numFmt w:val="bullet"/>
      <w:lvlText w:val=""/>
      <w:lvlJc w:val="left"/>
      <w:pPr>
        <w:ind w:left="1152" w:hanging="360"/>
      </w:pPr>
      <w:rPr>
        <w:rFonts w:ascii="Wingdings" w:hAnsi="Wingdings"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6" w15:restartNumberingAfterBreak="0">
    <w:nsid w:val="62022D9E"/>
    <w:multiLevelType w:val="hybridMultilevel"/>
    <w:tmpl w:val="64EAD4C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A3128AA"/>
    <w:multiLevelType w:val="hybridMultilevel"/>
    <w:tmpl w:val="594AE8D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BA311EE"/>
    <w:multiLevelType w:val="hybridMultilevel"/>
    <w:tmpl w:val="0CA8CBA0"/>
    <w:lvl w:ilvl="0" w:tplc="2AE06008">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23B05B0"/>
    <w:multiLevelType w:val="hybridMultilevel"/>
    <w:tmpl w:val="C5363E4A"/>
    <w:lvl w:ilvl="0" w:tplc="D23E3F9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4"/>
  </w:num>
  <w:num w:numId="2">
    <w:abstractNumId w:val="20"/>
  </w:num>
  <w:num w:numId="3">
    <w:abstractNumId w:val="1"/>
  </w:num>
  <w:num w:numId="4">
    <w:abstractNumId w:val="7"/>
  </w:num>
  <w:num w:numId="5">
    <w:abstractNumId w:val="3"/>
  </w:num>
  <w:num w:numId="6">
    <w:abstractNumId w:val="28"/>
  </w:num>
  <w:num w:numId="7">
    <w:abstractNumId w:val="21"/>
  </w:num>
  <w:num w:numId="8">
    <w:abstractNumId w:val="5"/>
  </w:num>
  <w:num w:numId="9">
    <w:abstractNumId w:val="0"/>
  </w:num>
  <w:num w:numId="10">
    <w:abstractNumId w:val="19"/>
  </w:num>
  <w:num w:numId="11">
    <w:abstractNumId w:val="15"/>
  </w:num>
  <w:num w:numId="12">
    <w:abstractNumId w:val="25"/>
  </w:num>
  <w:num w:numId="13">
    <w:abstractNumId w:val="9"/>
  </w:num>
  <w:num w:numId="14">
    <w:abstractNumId w:val="12"/>
  </w:num>
  <w:num w:numId="15">
    <w:abstractNumId w:val="26"/>
  </w:num>
  <w:num w:numId="16">
    <w:abstractNumId w:val="22"/>
  </w:num>
  <w:num w:numId="17">
    <w:abstractNumId w:val="8"/>
  </w:num>
  <w:num w:numId="18">
    <w:abstractNumId w:val="23"/>
  </w:num>
  <w:num w:numId="19">
    <w:abstractNumId w:val="29"/>
  </w:num>
  <w:num w:numId="20">
    <w:abstractNumId w:val="10"/>
  </w:num>
  <w:num w:numId="21">
    <w:abstractNumId w:val="4"/>
  </w:num>
  <w:num w:numId="22">
    <w:abstractNumId w:val="11"/>
  </w:num>
  <w:num w:numId="23">
    <w:abstractNumId w:val="17"/>
  </w:num>
  <w:num w:numId="24">
    <w:abstractNumId w:val="27"/>
  </w:num>
  <w:num w:numId="25">
    <w:abstractNumId w:val="6"/>
  </w:num>
  <w:num w:numId="26">
    <w:abstractNumId w:val="16"/>
  </w:num>
  <w:num w:numId="27">
    <w:abstractNumId w:val="2"/>
  </w:num>
  <w:num w:numId="28">
    <w:abstractNumId w:val="13"/>
  </w:num>
  <w:num w:numId="29">
    <w:abstractNumId w:val="24"/>
  </w:num>
  <w:num w:numId="30">
    <w:abstractNumId w:val="1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efaultTableStyle w:val="TableGrid1"/>
  <w:drawingGridHorizontalSpacing w:val="115"/>
  <w:drawingGridVerticalSpacing w:val="115"/>
  <w:characterSpacingControl w:val="doNotCompress"/>
  <w:hdrShapeDefaults>
    <o:shapedefaults v:ext="edit" spidmax="2049">
      <o:colormru v:ext="edit" colors="#95adca"/>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625D"/>
    <w:rsid w:val="000023E4"/>
    <w:rsid w:val="00002E1E"/>
    <w:rsid w:val="000039BF"/>
    <w:rsid w:val="00005467"/>
    <w:rsid w:val="00006448"/>
    <w:rsid w:val="00006A95"/>
    <w:rsid w:val="000077D9"/>
    <w:rsid w:val="00007B0A"/>
    <w:rsid w:val="00007B57"/>
    <w:rsid w:val="00010353"/>
    <w:rsid w:val="000112BD"/>
    <w:rsid w:val="00011474"/>
    <w:rsid w:val="00011820"/>
    <w:rsid w:val="00012F5C"/>
    <w:rsid w:val="00013191"/>
    <w:rsid w:val="00013F30"/>
    <w:rsid w:val="00014A5F"/>
    <w:rsid w:val="00014AC4"/>
    <w:rsid w:val="00014E67"/>
    <w:rsid w:val="00016AB9"/>
    <w:rsid w:val="00016F1F"/>
    <w:rsid w:val="00017525"/>
    <w:rsid w:val="000175A1"/>
    <w:rsid w:val="00017834"/>
    <w:rsid w:val="00017968"/>
    <w:rsid w:val="00020A34"/>
    <w:rsid w:val="00020A95"/>
    <w:rsid w:val="00020C92"/>
    <w:rsid w:val="000222A1"/>
    <w:rsid w:val="000244D8"/>
    <w:rsid w:val="00024514"/>
    <w:rsid w:val="00025E39"/>
    <w:rsid w:val="000261EC"/>
    <w:rsid w:val="00026715"/>
    <w:rsid w:val="000268EF"/>
    <w:rsid w:val="00026C89"/>
    <w:rsid w:val="00026F71"/>
    <w:rsid w:val="000275E7"/>
    <w:rsid w:val="00027C1C"/>
    <w:rsid w:val="00027F75"/>
    <w:rsid w:val="00031726"/>
    <w:rsid w:val="00031F24"/>
    <w:rsid w:val="000326A5"/>
    <w:rsid w:val="0003299F"/>
    <w:rsid w:val="00032B32"/>
    <w:rsid w:val="0003360C"/>
    <w:rsid w:val="00033EAF"/>
    <w:rsid w:val="000344BB"/>
    <w:rsid w:val="000349A0"/>
    <w:rsid w:val="00034B61"/>
    <w:rsid w:val="000359A3"/>
    <w:rsid w:val="00036484"/>
    <w:rsid w:val="000364B6"/>
    <w:rsid w:val="0003652F"/>
    <w:rsid w:val="00036DF4"/>
    <w:rsid w:val="0003740F"/>
    <w:rsid w:val="000375E1"/>
    <w:rsid w:val="000401C5"/>
    <w:rsid w:val="00041328"/>
    <w:rsid w:val="00042BF2"/>
    <w:rsid w:val="00042DBE"/>
    <w:rsid w:val="00043063"/>
    <w:rsid w:val="00045132"/>
    <w:rsid w:val="00046020"/>
    <w:rsid w:val="000464E2"/>
    <w:rsid w:val="00046559"/>
    <w:rsid w:val="00046760"/>
    <w:rsid w:val="0005006E"/>
    <w:rsid w:val="0005037F"/>
    <w:rsid w:val="00050E32"/>
    <w:rsid w:val="00051300"/>
    <w:rsid w:val="00052963"/>
    <w:rsid w:val="00052F5E"/>
    <w:rsid w:val="00053F6F"/>
    <w:rsid w:val="00054193"/>
    <w:rsid w:val="00054EE7"/>
    <w:rsid w:val="0005544E"/>
    <w:rsid w:val="00055587"/>
    <w:rsid w:val="00056672"/>
    <w:rsid w:val="00056D82"/>
    <w:rsid w:val="0005722B"/>
    <w:rsid w:val="00057FEB"/>
    <w:rsid w:val="00061661"/>
    <w:rsid w:val="0006205F"/>
    <w:rsid w:val="000624DD"/>
    <w:rsid w:val="00062959"/>
    <w:rsid w:val="00062B80"/>
    <w:rsid w:val="00062D07"/>
    <w:rsid w:val="00064618"/>
    <w:rsid w:val="00064AB2"/>
    <w:rsid w:val="000653EB"/>
    <w:rsid w:val="0006737D"/>
    <w:rsid w:val="00067820"/>
    <w:rsid w:val="00067900"/>
    <w:rsid w:val="00067D0D"/>
    <w:rsid w:val="00067D1E"/>
    <w:rsid w:val="00071536"/>
    <w:rsid w:val="00071585"/>
    <w:rsid w:val="000728E0"/>
    <w:rsid w:val="00072F97"/>
    <w:rsid w:val="0007364C"/>
    <w:rsid w:val="0007389C"/>
    <w:rsid w:val="00075886"/>
    <w:rsid w:val="00075F71"/>
    <w:rsid w:val="000763E7"/>
    <w:rsid w:val="00076A97"/>
    <w:rsid w:val="00077226"/>
    <w:rsid w:val="000773CE"/>
    <w:rsid w:val="00077511"/>
    <w:rsid w:val="00077FDB"/>
    <w:rsid w:val="00077FFE"/>
    <w:rsid w:val="0008036D"/>
    <w:rsid w:val="00080AFD"/>
    <w:rsid w:val="00081B02"/>
    <w:rsid w:val="000828F4"/>
    <w:rsid w:val="00082C45"/>
    <w:rsid w:val="00082F39"/>
    <w:rsid w:val="000836E7"/>
    <w:rsid w:val="000837D9"/>
    <w:rsid w:val="000842E8"/>
    <w:rsid w:val="0008523D"/>
    <w:rsid w:val="000859E6"/>
    <w:rsid w:val="00085FEA"/>
    <w:rsid w:val="00086461"/>
    <w:rsid w:val="00086ADE"/>
    <w:rsid w:val="00090758"/>
    <w:rsid w:val="000945DF"/>
    <w:rsid w:val="00095393"/>
    <w:rsid w:val="00096D73"/>
    <w:rsid w:val="000972EC"/>
    <w:rsid w:val="000A00A8"/>
    <w:rsid w:val="000A0179"/>
    <w:rsid w:val="000A0580"/>
    <w:rsid w:val="000A082B"/>
    <w:rsid w:val="000A0CAF"/>
    <w:rsid w:val="000A13BB"/>
    <w:rsid w:val="000A1646"/>
    <w:rsid w:val="000A1EB6"/>
    <w:rsid w:val="000A221C"/>
    <w:rsid w:val="000A22C0"/>
    <w:rsid w:val="000A30D1"/>
    <w:rsid w:val="000A344E"/>
    <w:rsid w:val="000A41D9"/>
    <w:rsid w:val="000A487C"/>
    <w:rsid w:val="000A5727"/>
    <w:rsid w:val="000A6802"/>
    <w:rsid w:val="000A6D6E"/>
    <w:rsid w:val="000A6E6D"/>
    <w:rsid w:val="000B2186"/>
    <w:rsid w:val="000B25D0"/>
    <w:rsid w:val="000B2867"/>
    <w:rsid w:val="000B361F"/>
    <w:rsid w:val="000B46FC"/>
    <w:rsid w:val="000B4E5A"/>
    <w:rsid w:val="000B58F5"/>
    <w:rsid w:val="000B599A"/>
    <w:rsid w:val="000B5CF3"/>
    <w:rsid w:val="000B75B8"/>
    <w:rsid w:val="000B763C"/>
    <w:rsid w:val="000B78EE"/>
    <w:rsid w:val="000B7AD9"/>
    <w:rsid w:val="000B7BAD"/>
    <w:rsid w:val="000B7D57"/>
    <w:rsid w:val="000C0548"/>
    <w:rsid w:val="000C0662"/>
    <w:rsid w:val="000C1474"/>
    <w:rsid w:val="000C1660"/>
    <w:rsid w:val="000C20FD"/>
    <w:rsid w:val="000C26D6"/>
    <w:rsid w:val="000C442F"/>
    <w:rsid w:val="000C5382"/>
    <w:rsid w:val="000C54C8"/>
    <w:rsid w:val="000C6639"/>
    <w:rsid w:val="000C72AA"/>
    <w:rsid w:val="000C7D33"/>
    <w:rsid w:val="000D00D2"/>
    <w:rsid w:val="000D1319"/>
    <w:rsid w:val="000D1FAC"/>
    <w:rsid w:val="000D2F02"/>
    <w:rsid w:val="000D312E"/>
    <w:rsid w:val="000D323E"/>
    <w:rsid w:val="000D33FA"/>
    <w:rsid w:val="000D3C5D"/>
    <w:rsid w:val="000D3E61"/>
    <w:rsid w:val="000D4A65"/>
    <w:rsid w:val="000D760D"/>
    <w:rsid w:val="000D76BB"/>
    <w:rsid w:val="000E09EC"/>
    <w:rsid w:val="000E0F71"/>
    <w:rsid w:val="000E1100"/>
    <w:rsid w:val="000E2AE7"/>
    <w:rsid w:val="000E2C9B"/>
    <w:rsid w:val="000E37BF"/>
    <w:rsid w:val="000E3E2A"/>
    <w:rsid w:val="000E4FAC"/>
    <w:rsid w:val="000E771C"/>
    <w:rsid w:val="000F051E"/>
    <w:rsid w:val="000F0F80"/>
    <w:rsid w:val="000F1FD0"/>
    <w:rsid w:val="000F20C7"/>
    <w:rsid w:val="000F39CF"/>
    <w:rsid w:val="000F3E4B"/>
    <w:rsid w:val="000F54A2"/>
    <w:rsid w:val="000F59FC"/>
    <w:rsid w:val="000F5B2E"/>
    <w:rsid w:val="000F5B78"/>
    <w:rsid w:val="000F5D74"/>
    <w:rsid w:val="000F67B0"/>
    <w:rsid w:val="000F6A4C"/>
    <w:rsid w:val="000F7422"/>
    <w:rsid w:val="000F7763"/>
    <w:rsid w:val="00100426"/>
    <w:rsid w:val="001005D7"/>
    <w:rsid w:val="0010084E"/>
    <w:rsid w:val="001010C0"/>
    <w:rsid w:val="00101958"/>
    <w:rsid w:val="00102793"/>
    <w:rsid w:val="001037D2"/>
    <w:rsid w:val="00106E1F"/>
    <w:rsid w:val="00107D7E"/>
    <w:rsid w:val="00107DCB"/>
    <w:rsid w:val="00110250"/>
    <w:rsid w:val="001118A2"/>
    <w:rsid w:val="00111C05"/>
    <w:rsid w:val="00111E5F"/>
    <w:rsid w:val="00112206"/>
    <w:rsid w:val="001131F6"/>
    <w:rsid w:val="001138EA"/>
    <w:rsid w:val="00115AF8"/>
    <w:rsid w:val="00115B66"/>
    <w:rsid w:val="00116388"/>
    <w:rsid w:val="0011685A"/>
    <w:rsid w:val="00116929"/>
    <w:rsid w:val="00120174"/>
    <w:rsid w:val="001201A2"/>
    <w:rsid w:val="00120CF7"/>
    <w:rsid w:val="00121238"/>
    <w:rsid w:val="00121592"/>
    <w:rsid w:val="00121FA7"/>
    <w:rsid w:val="0012208F"/>
    <w:rsid w:val="00122122"/>
    <w:rsid w:val="001221F3"/>
    <w:rsid w:val="00122B43"/>
    <w:rsid w:val="00122E1E"/>
    <w:rsid w:val="00123A50"/>
    <w:rsid w:val="001248E8"/>
    <w:rsid w:val="00124FBE"/>
    <w:rsid w:val="001259DC"/>
    <w:rsid w:val="00126BAA"/>
    <w:rsid w:val="0012742D"/>
    <w:rsid w:val="00130362"/>
    <w:rsid w:val="00130376"/>
    <w:rsid w:val="0013056F"/>
    <w:rsid w:val="00131495"/>
    <w:rsid w:val="00131F19"/>
    <w:rsid w:val="00131F4B"/>
    <w:rsid w:val="00132073"/>
    <w:rsid w:val="001321E4"/>
    <w:rsid w:val="00133EA0"/>
    <w:rsid w:val="001344EF"/>
    <w:rsid w:val="001347B2"/>
    <w:rsid w:val="001365CA"/>
    <w:rsid w:val="00136C59"/>
    <w:rsid w:val="00140BDD"/>
    <w:rsid w:val="0014105C"/>
    <w:rsid w:val="00141D55"/>
    <w:rsid w:val="0014282D"/>
    <w:rsid w:val="00143E18"/>
    <w:rsid w:val="00144862"/>
    <w:rsid w:val="00145030"/>
    <w:rsid w:val="00145AD3"/>
    <w:rsid w:val="00145D55"/>
    <w:rsid w:val="00145DD2"/>
    <w:rsid w:val="001460CE"/>
    <w:rsid w:val="0014666A"/>
    <w:rsid w:val="00146BF9"/>
    <w:rsid w:val="00147613"/>
    <w:rsid w:val="001476C7"/>
    <w:rsid w:val="001503FE"/>
    <w:rsid w:val="001506F7"/>
    <w:rsid w:val="001511F0"/>
    <w:rsid w:val="0015128B"/>
    <w:rsid w:val="00151451"/>
    <w:rsid w:val="00151763"/>
    <w:rsid w:val="00151978"/>
    <w:rsid w:val="00152809"/>
    <w:rsid w:val="00153ADF"/>
    <w:rsid w:val="00153C1C"/>
    <w:rsid w:val="00153E4F"/>
    <w:rsid w:val="00155906"/>
    <w:rsid w:val="001559E1"/>
    <w:rsid w:val="001562C2"/>
    <w:rsid w:val="001565FE"/>
    <w:rsid w:val="001608CE"/>
    <w:rsid w:val="00160E96"/>
    <w:rsid w:val="0016152A"/>
    <w:rsid w:val="00162F5D"/>
    <w:rsid w:val="001633E4"/>
    <w:rsid w:val="001635F7"/>
    <w:rsid w:val="00163B77"/>
    <w:rsid w:val="00163DCE"/>
    <w:rsid w:val="001645A9"/>
    <w:rsid w:val="0016522A"/>
    <w:rsid w:val="001659EF"/>
    <w:rsid w:val="00165F69"/>
    <w:rsid w:val="0016717F"/>
    <w:rsid w:val="001678A9"/>
    <w:rsid w:val="00167FE7"/>
    <w:rsid w:val="0017053D"/>
    <w:rsid w:val="0017082E"/>
    <w:rsid w:val="001708C7"/>
    <w:rsid w:val="001709A3"/>
    <w:rsid w:val="00170D9E"/>
    <w:rsid w:val="00171BFD"/>
    <w:rsid w:val="00172306"/>
    <w:rsid w:val="00172565"/>
    <w:rsid w:val="001728D2"/>
    <w:rsid w:val="00172E4E"/>
    <w:rsid w:val="0017393A"/>
    <w:rsid w:val="001749E8"/>
    <w:rsid w:val="00175E48"/>
    <w:rsid w:val="001771A6"/>
    <w:rsid w:val="00177739"/>
    <w:rsid w:val="00177A06"/>
    <w:rsid w:val="00177E58"/>
    <w:rsid w:val="00177FC0"/>
    <w:rsid w:val="00180446"/>
    <w:rsid w:val="00181B8C"/>
    <w:rsid w:val="00182D30"/>
    <w:rsid w:val="00182D7A"/>
    <w:rsid w:val="00182E58"/>
    <w:rsid w:val="0018364F"/>
    <w:rsid w:val="00183F77"/>
    <w:rsid w:val="00184233"/>
    <w:rsid w:val="00184570"/>
    <w:rsid w:val="001845D7"/>
    <w:rsid w:val="00184DDF"/>
    <w:rsid w:val="00185089"/>
    <w:rsid w:val="00185A23"/>
    <w:rsid w:val="00186152"/>
    <w:rsid w:val="00186B04"/>
    <w:rsid w:val="00186DE9"/>
    <w:rsid w:val="001875E6"/>
    <w:rsid w:val="00187752"/>
    <w:rsid w:val="00190092"/>
    <w:rsid w:val="001909D4"/>
    <w:rsid w:val="00190A0C"/>
    <w:rsid w:val="00191792"/>
    <w:rsid w:val="00192AD0"/>
    <w:rsid w:val="00193AF8"/>
    <w:rsid w:val="0019517E"/>
    <w:rsid w:val="00195DD5"/>
    <w:rsid w:val="0019662E"/>
    <w:rsid w:val="001968A5"/>
    <w:rsid w:val="00196A66"/>
    <w:rsid w:val="001A07D3"/>
    <w:rsid w:val="001A162B"/>
    <w:rsid w:val="001A3816"/>
    <w:rsid w:val="001A3BF4"/>
    <w:rsid w:val="001A40B2"/>
    <w:rsid w:val="001A4251"/>
    <w:rsid w:val="001A4494"/>
    <w:rsid w:val="001A48F3"/>
    <w:rsid w:val="001A5B8C"/>
    <w:rsid w:val="001A5DEE"/>
    <w:rsid w:val="001A627E"/>
    <w:rsid w:val="001A6422"/>
    <w:rsid w:val="001A6466"/>
    <w:rsid w:val="001A66CF"/>
    <w:rsid w:val="001A6A6C"/>
    <w:rsid w:val="001A6F19"/>
    <w:rsid w:val="001A761A"/>
    <w:rsid w:val="001A7B24"/>
    <w:rsid w:val="001B0263"/>
    <w:rsid w:val="001B078C"/>
    <w:rsid w:val="001B128A"/>
    <w:rsid w:val="001B1358"/>
    <w:rsid w:val="001B1624"/>
    <w:rsid w:val="001B17F5"/>
    <w:rsid w:val="001B1F2E"/>
    <w:rsid w:val="001B2628"/>
    <w:rsid w:val="001B284C"/>
    <w:rsid w:val="001B2C84"/>
    <w:rsid w:val="001B2CE7"/>
    <w:rsid w:val="001B40DD"/>
    <w:rsid w:val="001B425D"/>
    <w:rsid w:val="001B43C5"/>
    <w:rsid w:val="001B44A2"/>
    <w:rsid w:val="001B4747"/>
    <w:rsid w:val="001B5607"/>
    <w:rsid w:val="001B6294"/>
    <w:rsid w:val="001C1282"/>
    <w:rsid w:val="001C3103"/>
    <w:rsid w:val="001C319B"/>
    <w:rsid w:val="001C34A3"/>
    <w:rsid w:val="001C399B"/>
    <w:rsid w:val="001C3AAB"/>
    <w:rsid w:val="001C4F87"/>
    <w:rsid w:val="001C6802"/>
    <w:rsid w:val="001D0D45"/>
    <w:rsid w:val="001D0D7E"/>
    <w:rsid w:val="001D1045"/>
    <w:rsid w:val="001D12BB"/>
    <w:rsid w:val="001D22F8"/>
    <w:rsid w:val="001D234C"/>
    <w:rsid w:val="001D2FE4"/>
    <w:rsid w:val="001D39FD"/>
    <w:rsid w:val="001D3E4F"/>
    <w:rsid w:val="001D3E6D"/>
    <w:rsid w:val="001D459D"/>
    <w:rsid w:val="001D5A1C"/>
    <w:rsid w:val="001D5B76"/>
    <w:rsid w:val="001D5DA4"/>
    <w:rsid w:val="001D7728"/>
    <w:rsid w:val="001D7F2C"/>
    <w:rsid w:val="001E0016"/>
    <w:rsid w:val="001E0A23"/>
    <w:rsid w:val="001E0E7E"/>
    <w:rsid w:val="001E1591"/>
    <w:rsid w:val="001E21E1"/>
    <w:rsid w:val="001E248B"/>
    <w:rsid w:val="001E2576"/>
    <w:rsid w:val="001E2670"/>
    <w:rsid w:val="001E2853"/>
    <w:rsid w:val="001E30A9"/>
    <w:rsid w:val="001E3AD1"/>
    <w:rsid w:val="001E3BE9"/>
    <w:rsid w:val="001E43F9"/>
    <w:rsid w:val="001E44C1"/>
    <w:rsid w:val="001E4680"/>
    <w:rsid w:val="001E4979"/>
    <w:rsid w:val="001E5793"/>
    <w:rsid w:val="001E58D0"/>
    <w:rsid w:val="001E625D"/>
    <w:rsid w:val="001E66AB"/>
    <w:rsid w:val="001E6AB5"/>
    <w:rsid w:val="001E6B22"/>
    <w:rsid w:val="001F04B8"/>
    <w:rsid w:val="001F04DF"/>
    <w:rsid w:val="001F115E"/>
    <w:rsid w:val="001F134B"/>
    <w:rsid w:val="001F1FA4"/>
    <w:rsid w:val="001F21CF"/>
    <w:rsid w:val="001F249B"/>
    <w:rsid w:val="001F2B4F"/>
    <w:rsid w:val="001F32F2"/>
    <w:rsid w:val="001F37A6"/>
    <w:rsid w:val="001F46C2"/>
    <w:rsid w:val="001F71C7"/>
    <w:rsid w:val="00201C3B"/>
    <w:rsid w:val="00202B18"/>
    <w:rsid w:val="00202F24"/>
    <w:rsid w:val="00203B8A"/>
    <w:rsid w:val="00204EE1"/>
    <w:rsid w:val="00205044"/>
    <w:rsid w:val="002054E9"/>
    <w:rsid w:val="00207091"/>
    <w:rsid w:val="00207195"/>
    <w:rsid w:val="00207A78"/>
    <w:rsid w:val="00210E6F"/>
    <w:rsid w:val="002111A6"/>
    <w:rsid w:val="00211303"/>
    <w:rsid w:val="002118F5"/>
    <w:rsid w:val="00211D7C"/>
    <w:rsid w:val="00211DB9"/>
    <w:rsid w:val="0021224A"/>
    <w:rsid w:val="002123C4"/>
    <w:rsid w:val="00212505"/>
    <w:rsid w:val="00212A2E"/>
    <w:rsid w:val="00212EE9"/>
    <w:rsid w:val="00214DD5"/>
    <w:rsid w:val="0021504C"/>
    <w:rsid w:val="00215B2E"/>
    <w:rsid w:val="00215DED"/>
    <w:rsid w:val="00216116"/>
    <w:rsid w:val="00216986"/>
    <w:rsid w:val="0021770A"/>
    <w:rsid w:val="00217F82"/>
    <w:rsid w:val="002203DB"/>
    <w:rsid w:val="00220ABE"/>
    <w:rsid w:val="00220F84"/>
    <w:rsid w:val="00221304"/>
    <w:rsid w:val="00221DCD"/>
    <w:rsid w:val="00221F9B"/>
    <w:rsid w:val="0022285B"/>
    <w:rsid w:val="00222871"/>
    <w:rsid w:val="00222E35"/>
    <w:rsid w:val="00223192"/>
    <w:rsid w:val="002233ED"/>
    <w:rsid w:val="002239C4"/>
    <w:rsid w:val="002239CE"/>
    <w:rsid w:val="00223D18"/>
    <w:rsid w:val="002242E3"/>
    <w:rsid w:val="00224CE9"/>
    <w:rsid w:val="00224D8D"/>
    <w:rsid w:val="00224DC9"/>
    <w:rsid w:val="002259D1"/>
    <w:rsid w:val="002271C4"/>
    <w:rsid w:val="00227257"/>
    <w:rsid w:val="00227551"/>
    <w:rsid w:val="00230A48"/>
    <w:rsid w:val="002312DE"/>
    <w:rsid w:val="002335FC"/>
    <w:rsid w:val="002342AC"/>
    <w:rsid w:val="0023579F"/>
    <w:rsid w:val="0023706B"/>
    <w:rsid w:val="002374B5"/>
    <w:rsid w:val="00240B86"/>
    <w:rsid w:val="00240F8E"/>
    <w:rsid w:val="0024140C"/>
    <w:rsid w:val="0024181B"/>
    <w:rsid w:val="00241A4E"/>
    <w:rsid w:val="00243735"/>
    <w:rsid w:val="00244022"/>
    <w:rsid w:val="002447BE"/>
    <w:rsid w:val="002458A4"/>
    <w:rsid w:val="00246425"/>
    <w:rsid w:val="002464EF"/>
    <w:rsid w:val="00246558"/>
    <w:rsid w:val="002466B2"/>
    <w:rsid w:val="002467B9"/>
    <w:rsid w:val="00247A35"/>
    <w:rsid w:val="00247B2B"/>
    <w:rsid w:val="00247E90"/>
    <w:rsid w:val="002503B3"/>
    <w:rsid w:val="002510EC"/>
    <w:rsid w:val="002520A0"/>
    <w:rsid w:val="002520BC"/>
    <w:rsid w:val="0025218C"/>
    <w:rsid w:val="0025356C"/>
    <w:rsid w:val="00254878"/>
    <w:rsid w:val="00255A61"/>
    <w:rsid w:val="00255CDB"/>
    <w:rsid w:val="002564AC"/>
    <w:rsid w:val="00256E58"/>
    <w:rsid w:val="00256ED3"/>
    <w:rsid w:val="00257714"/>
    <w:rsid w:val="0026095C"/>
    <w:rsid w:val="00261C36"/>
    <w:rsid w:val="00262989"/>
    <w:rsid w:val="00263FFA"/>
    <w:rsid w:val="00264195"/>
    <w:rsid w:val="00264DF0"/>
    <w:rsid w:val="00265CF5"/>
    <w:rsid w:val="00266578"/>
    <w:rsid w:val="002669EC"/>
    <w:rsid w:val="00266FE6"/>
    <w:rsid w:val="0026757A"/>
    <w:rsid w:val="00270182"/>
    <w:rsid w:val="0027069E"/>
    <w:rsid w:val="00271895"/>
    <w:rsid w:val="00271E6C"/>
    <w:rsid w:val="002721B7"/>
    <w:rsid w:val="0027238D"/>
    <w:rsid w:val="00272CEC"/>
    <w:rsid w:val="00273EB9"/>
    <w:rsid w:val="0027531F"/>
    <w:rsid w:val="0027547F"/>
    <w:rsid w:val="00275BD4"/>
    <w:rsid w:val="002771B2"/>
    <w:rsid w:val="00281391"/>
    <w:rsid w:val="0028218D"/>
    <w:rsid w:val="00283C0F"/>
    <w:rsid w:val="002840AB"/>
    <w:rsid w:val="00284C30"/>
    <w:rsid w:val="00284DB5"/>
    <w:rsid w:val="00284ECD"/>
    <w:rsid w:val="00284EED"/>
    <w:rsid w:val="00285A58"/>
    <w:rsid w:val="00285E52"/>
    <w:rsid w:val="00285E70"/>
    <w:rsid w:val="00286977"/>
    <w:rsid w:val="0028699B"/>
    <w:rsid w:val="00287E05"/>
    <w:rsid w:val="002901E5"/>
    <w:rsid w:val="00290BD9"/>
    <w:rsid w:val="00290E91"/>
    <w:rsid w:val="002916C1"/>
    <w:rsid w:val="00292B1A"/>
    <w:rsid w:val="00292D1C"/>
    <w:rsid w:val="00292F2E"/>
    <w:rsid w:val="00293429"/>
    <w:rsid w:val="0029370B"/>
    <w:rsid w:val="002939C5"/>
    <w:rsid w:val="002944A3"/>
    <w:rsid w:val="00294D25"/>
    <w:rsid w:val="002950F5"/>
    <w:rsid w:val="0029559F"/>
    <w:rsid w:val="00295AEC"/>
    <w:rsid w:val="0029616A"/>
    <w:rsid w:val="00296373"/>
    <w:rsid w:val="00296686"/>
    <w:rsid w:val="002A0511"/>
    <w:rsid w:val="002A071C"/>
    <w:rsid w:val="002A08FC"/>
    <w:rsid w:val="002A0B04"/>
    <w:rsid w:val="002A0B05"/>
    <w:rsid w:val="002A2E4F"/>
    <w:rsid w:val="002A32DE"/>
    <w:rsid w:val="002A35AA"/>
    <w:rsid w:val="002A366C"/>
    <w:rsid w:val="002A3840"/>
    <w:rsid w:val="002A39FF"/>
    <w:rsid w:val="002A5900"/>
    <w:rsid w:val="002A6279"/>
    <w:rsid w:val="002A6EBD"/>
    <w:rsid w:val="002A7007"/>
    <w:rsid w:val="002A71FE"/>
    <w:rsid w:val="002B01AA"/>
    <w:rsid w:val="002B0BA7"/>
    <w:rsid w:val="002B0E36"/>
    <w:rsid w:val="002B0F48"/>
    <w:rsid w:val="002B19A8"/>
    <w:rsid w:val="002B2C60"/>
    <w:rsid w:val="002B2E9A"/>
    <w:rsid w:val="002B3394"/>
    <w:rsid w:val="002B39FF"/>
    <w:rsid w:val="002B3FC2"/>
    <w:rsid w:val="002B417C"/>
    <w:rsid w:val="002B4A33"/>
    <w:rsid w:val="002B4EA3"/>
    <w:rsid w:val="002B54CF"/>
    <w:rsid w:val="002B5500"/>
    <w:rsid w:val="002B56FA"/>
    <w:rsid w:val="002B5D60"/>
    <w:rsid w:val="002B61FC"/>
    <w:rsid w:val="002B6323"/>
    <w:rsid w:val="002B6CCE"/>
    <w:rsid w:val="002B76AD"/>
    <w:rsid w:val="002B786A"/>
    <w:rsid w:val="002B7D29"/>
    <w:rsid w:val="002B7D8D"/>
    <w:rsid w:val="002C0C85"/>
    <w:rsid w:val="002C2B38"/>
    <w:rsid w:val="002C38E6"/>
    <w:rsid w:val="002C4F9D"/>
    <w:rsid w:val="002C5A6A"/>
    <w:rsid w:val="002C5DD5"/>
    <w:rsid w:val="002C6598"/>
    <w:rsid w:val="002C67F5"/>
    <w:rsid w:val="002C73B7"/>
    <w:rsid w:val="002D090B"/>
    <w:rsid w:val="002D0BE6"/>
    <w:rsid w:val="002D0F69"/>
    <w:rsid w:val="002D14D6"/>
    <w:rsid w:val="002D172C"/>
    <w:rsid w:val="002D1BDC"/>
    <w:rsid w:val="002D5BB5"/>
    <w:rsid w:val="002D5F22"/>
    <w:rsid w:val="002D662B"/>
    <w:rsid w:val="002D7080"/>
    <w:rsid w:val="002D7542"/>
    <w:rsid w:val="002D77B1"/>
    <w:rsid w:val="002E01F5"/>
    <w:rsid w:val="002E05EF"/>
    <w:rsid w:val="002E0FE9"/>
    <w:rsid w:val="002E1CC1"/>
    <w:rsid w:val="002E2017"/>
    <w:rsid w:val="002E2BF3"/>
    <w:rsid w:val="002E36D3"/>
    <w:rsid w:val="002E386B"/>
    <w:rsid w:val="002E3BFA"/>
    <w:rsid w:val="002E520F"/>
    <w:rsid w:val="002E5768"/>
    <w:rsid w:val="002E611D"/>
    <w:rsid w:val="002E6635"/>
    <w:rsid w:val="002E6C7E"/>
    <w:rsid w:val="002E6EB5"/>
    <w:rsid w:val="002E70FC"/>
    <w:rsid w:val="002E7C45"/>
    <w:rsid w:val="002F0ABF"/>
    <w:rsid w:val="002F10BF"/>
    <w:rsid w:val="002F1FB1"/>
    <w:rsid w:val="002F2BEF"/>
    <w:rsid w:val="002F311D"/>
    <w:rsid w:val="002F3851"/>
    <w:rsid w:val="002F43AB"/>
    <w:rsid w:val="002F5371"/>
    <w:rsid w:val="002F693A"/>
    <w:rsid w:val="0030039F"/>
    <w:rsid w:val="00302679"/>
    <w:rsid w:val="00302B95"/>
    <w:rsid w:val="00302F19"/>
    <w:rsid w:val="003052D3"/>
    <w:rsid w:val="00305A04"/>
    <w:rsid w:val="0030640E"/>
    <w:rsid w:val="003067FC"/>
    <w:rsid w:val="00307CC0"/>
    <w:rsid w:val="0031042F"/>
    <w:rsid w:val="00310837"/>
    <w:rsid w:val="003108AA"/>
    <w:rsid w:val="0031160D"/>
    <w:rsid w:val="00312F83"/>
    <w:rsid w:val="00312FCD"/>
    <w:rsid w:val="00313330"/>
    <w:rsid w:val="00314936"/>
    <w:rsid w:val="00314EB4"/>
    <w:rsid w:val="003168CC"/>
    <w:rsid w:val="0031706B"/>
    <w:rsid w:val="003170BE"/>
    <w:rsid w:val="0031713C"/>
    <w:rsid w:val="00320BEE"/>
    <w:rsid w:val="00322474"/>
    <w:rsid w:val="00322AFB"/>
    <w:rsid w:val="00322F0A"/>
    <w:rsid w:val="00322F2F"/>
    <w:rsid w:val="00323A50"/>
    <w:rsid w:val="00323E40"/>
    <w:rsid w:val="00324243"/>
    <w:rsid w:val="00324B6B"/>
    <w:rsid w:val="00324EF4"/>
    <w:rsid w:val="00326551"/>
    <w:rsid w:val="00326FEF"/>
    <w:rsid w:val="00327C58"/>
    <w:rsid w:val="00327E00"/>
    <w:rsid w:val="00330E04"/>
    <w:rsid w:val="00331E7D"/>
    <w:rsid w:val="003321F2"/>
    <w:rsid w:val="00332455"/>
    <w:rsid w:val="00332622"/>
    <w:rsid w:val="0033360E"/>
    <w:rsid w:val="00334296"/>
    <w:rsid w:val="00335262"/>
    <w:rsid w:val="0033657C"/>
    <w:rsid w:val="00337FDD"/>
    <w:rsid w:val="003402B7"/>
    <w:rsid w:val="003405B9"/>
    <w:rsid w:val="00340BD3"/>
    <w:rsid w:val="00340D30"/>
    <w:rsid w:val="00342047"/>
    <w:rsid w:val="003424F0"/>
    <w:rsid w:val="00343815"/>
    <w:rsid w:val="00344ADC"/>
    <w:rsid w:val="00345DA2"/>
    <w:rsid w:val="003468A9"/>
    <w:rsid w:val="00346FF0"/>
    <w:rsid w:val="00347811"/>
    <w:rsid w:val="00350B24"/>
    <w:rsid w:val="00351516"/>
    <w:rsid w:val="00351928"/>
    <w:rsid w:val="00351DB4"/>
    <w:rsid w:val="00351F15"/>
    <w:rsid w:val="0035264F"/>
    <w:rsid w:val="0035277B"/>
    <w:rsid w:val="00354A57"/>
    <w:rsid w:val="003556BE"/>
    <w:rsid w:val="00355AF5"/>
    <w:rsid w:val="00355C6F"/>
    <w:rsid w:val="003561F9"/>
    <w:rsid w:val="00356EF2"/>
    <w:rsid w:val="00357A67"/>
    <w:rsid w:val="00357BDD"/>
    <w:rsid w:val="00357D38"/>
    <w:rsid w:val="00360360"/>
    <w:rsid w:val="00360D4D"/>
    <w:rsid w:val="00361DAC"/>
    <w:rsid w:val="003629DA"/>
    <w:rsid w:val="00362B1D"/>
    <w:rsid w:val="00363695"/>
    <w:rsid w:val="00364079"/>
    <w:rsid w:val="003642A3"/>
    <w:rsid w:val="003650AE"/>
    <w:rsid w:val="0036558F"/>
    <w:rsid w:val="00365F5D"/>
    <w:rsid w:val="00366F4F"/>
    <w:rsid w:val="003671DB"/>
    <w:rsid w:val="00367649"/>
    <w:rsid w:val="00367FD6"/>
    <w:rsid w:val="003708EA"/>
    <w:rsid w:val="00370987"/>
    <w:rsid w:val="00370CE3"/>
    <w:rsid w:val="00371313"/>
    <w:rsid w:val="0037139B"/>
    <w:rsid w:val="003719E5"/>
    <w:rsid w:val="00371C6F"/>
    <w:rsid w:val="00372A50"/>
    <w:rsid w:val="00372F1D"/>
    <w:rsid w:val="00373C92"/>
    <w:rsid w:val="00374008"/>
    <w:rsid w:val="0037523B"/>
    <w:rsid w:val="003754CC"/>
    <w:rsid w:val="00376933"/>
    <w:rsid w:val="0038096A"/>
    <w:rsid w:val="0038145A"/>
    <w:rsid w:val="00382A14"/>
    <w:rsid w:val="00382E30"/>
    <w:rsid w:val="003836EC"/>
    <w:rsid w:val="00383CB0"/>
    <w:rsid w:val="00384D61"/>
    <w:rsid w:val="003854F0"/>
    <w:rsid w:val="00385FF1"/>
    <w:rsid w:val="00386F99"/>
    <w:rsid w:val="0038771D"/>
    <w:rsid w:val="00387986"/>
    <w:rsid w:val="003904DC"/>
    <w:rsid w:val="00391C48"/>
    <w:rsid w:val="00391CF5"/>
    <w:rsid w:val="00391D26"/>
    <w:rsid w:val="00391F90"/>
    <w:rsid w:val="0039359A"/>
    <w:rsid w:val="00393D31"/>
    <w:rsid w:val="003943BA"/>
    <w:rsid w:val="00394C40"/>
    <w:rsid w:val="00395B83"/>
    <w:rsid w:val="00395E22"/>
    <w:rsid w:val="003968E7"/>
    <w:rsid w:val="00396A83"/>
    <w:rsid w:val="00397E81"/>
    <w:rsid w:val="003A017B"/>
    <w:rsid w:val="003A1004"/>
    <w:rsid w:val="003A20A9"/>
    <w:rsid w:val="003A3A88"/>
    <w:rsid w:val="003A422E"/>
    <w:rsid w:val="003A4A77"/>
    <w:rsid w:val="003A51DA"/>
    <w:rsid w:val="003A5603"/>
    <w:rsid w:val="003A5663"/>
    <w:rsid w:val="003A6C85"/>
    <w:rsid w:val="003B14E2"/>
    <w:rsid w:val="003B1577"/>
    <w:rsid w:val="003B22BE"/>
    <w:rsid w:val="003B272F"/>
    <w:rsid w:val="003B2925"/>
    <w:rsid w:val="003B2EB4"/>
    <w:rsid w:val="003B3D64"/>
    <w:rsid w:val="003B58BF"/>
    <w:rsid w:val="003B5D00"/>
    <w:rsid w:val="003B6EDF"/>
    <w:rsid w:val="003B7C4E"/>
    <w:rsid w:val="003B7F18"/>
    <w:rsid w:val="003C01DA"/>
    <w:rsid w:val="003C0EBE"/>
    <w:rsid w:val="003C0EF5"/>
    <w:rsid w:val="003C12B3"/>
    <w:rsid w:val="003C1866"/>
    <w:rsid w:val="003C2948"/>
    <w:rsid w:val="003C33DA"/>
    <w:rsid w:val="003C3601"/>
    <w:rsid w:val="003C36C5"/>
    <w:rsid w:val="003C4618"/>
    <w:rsid w:val="003C463B"/>
    <w:rsid w:val="003C4F8B"/>
    <w:rsid w:val="003C6FF6"/>
    <w:rsid w:val="003C7165"/>
    <w:rsid w:val="003C77D9"/>
    <w:rsid w:val="003D15B9"/>
    <w:rsid w:val="003D1C59"/>
    <w:rsid w:val="003D1EB3"/>
    <w:rsid w:val="003D2691"/>
    <w:rsid w:val="003D2A02"/>
    <w:rsid w:val="003D3AC1"/>
    <w:rsid w:val="003D53A9"/>
    <w:rsid w:val="003D548C"/>
    <w:rsid w:val="003D55AC"/>
    <w:rsid w:val="003D6010"/>
    <w:rsid w:val="003D632F"/>
    <w:rsid w:val="003D68AE"/>
    <w:rsid w:val="003D6ADE"/>
    <w:rsid w:val="003D734A"/>
    <w:rsid w:val="003D79D7"/>
    <w:rsid w:val="003E0B8F"/>
    <w:rsid w:val="003E1ABE"/>
    <w:rsid w:val="003E358F"/>
    <w:rsid w:val="003E3C16"/>
    <w:rsid w:val="003E3E15"/>
    <w:rsid w:val="003E6226"/>
    <w:rsid w:val="003E6AC4"/>
    <w:rsid w:val="003E745E"/>
    <w:rsid w:val="003F01BE"/>
    <w:rsid w:val="003F0768"/>
    <w:rsid w:val="003F078A"/>
    <w:rsid w:val="003F0CF1"/>
    <w:rsid w:val="003F1403"/>
    <w:rsid w:val="003F19FA"/>
    <w:rsid w:val="003F212E"/>
    <w:rsid w:val="003F2167"/>
    <w:rsid w:val="003F2AE0"/>
    <w:rsid w:val="003F2D10"/>
    <w:rsid w:val="003F34F2"/>
    <w:rsid w:val="003F3A3B"/>
    <w:rsid w:val="003F40C3"/>
    <w:rsid w:val="003F40E3"/>
    <w:rsid w:val="003F4595"/>
    <w:rsid w:val="003F479E"/>
    <w:rsid w:val="003F6914"/>
    <w:rsid w:val="003F714A"/>
    <w:rsid w:val="00400358"/>
    <w:rsid w:val="0040069D"/>
    <w:rsid w:val="004012C7"/>
    <w:rsid w:val="00401435"/>
    <w:rsid w:val="00401863"/>
    <w:rsid w:val="004024D7"/>
    <w:rsid w:val="00402850"/>
    <w:rsid w:val="004029A9"/>
    <w:rsid w:val="004029F0"/>
    <w:rsid w:val="00402ECF"/>
    <w:rsid w:val="004033DC"/>
    <w:rsid w:val="004040B1"/>
    <w:rsid w:val="00404368"/>
    <w:rsid w:val="00406690"/>
    <w:rsid w:val="004068DA"/>
    <w:rsid w:val="00406C3E"/>
    <w:rsid w:val="00406C87"/>
    <w:rsid w:val="00406DAB"/>
    <w:rsid w:val="00407115"/>
    <w:rsid w:val="0040746B"/>
    <w:rsid w:val="00407A84"/>
    <w:rsid w:val="00407CB2"/>
    <w:rsid w:val="00407CF3"/>
    <w:rsid w:val="00407F36"/>
    <w:rsid w:val="00407F79"/>
    <w:rsid w:val="00410062"/>
    <w:rsid w:val="00410C94"/>
    <w:rsid w:val="00411224"/>
    <w:rsid w:val="00411AC6"/>
    <w:rsid w:val="00411CB5"/>
    <w:rsid w:val="00412249"/>
    <w:rsid w:val="00412963"/>
    <w:rsid w:val="0041309B"/>
    <w:rsid w:val="00413528"/>
    <w:rsid w:val="00413865"/>
    <w:rsid w:val="00413DAB"/>
    <w:rsid w:val="0041436E"/>
    <w:rsid w:val="004143C6"/>
    <w:rsid w:val="004144B7"/>
    <w:rsid w:val="00415050"/>
    <w:rsid w:val="00415065"/>
    <w:rsid w:val="0041583C"/>
    <w:rsid w:val="00415C2D"/>
    <w:rsid w:val="00416ED1"/>
    <w:rsid w:val="004173B2"/>
    <w:rsid w:val="004179B5"/>
    <w:rsid w:val="00417B73"/>
    <w:rsid w:val="00420274"/>
    <w:rsid w:val="00422EBC"/>
    <w:rsid w:val="0042306C"/>
    <w:rsid w:val="00423137"/>
    <w:rsid w:val="00423825"/>
    <w:rsid w:val="004249AA"/>
    <w:rsid w:val="00424ED3"/>
    <w:rsid w:val="0042518C"/>
    <w:rsid w:val="00425858"/>
    <w:rsid w:val="00427FDA"/>
    <w:rsid w:val="00430299"/>
    <w:rsid w:val="00430768"/>
    <w:rsid w:val="00430AEF"/>
    <w:rsid w:val="00430D14"/>
    <w:rsid w:val="00431591"/>
    <w:rsid w:val="00433508"/>
    <w:rsid w:val="00433F1B"/>
    <w:rsid w:val="004341FC"/>
    <w:rsid w:val="00434D65"/>
    <w:rsid w:val="0043574B"/>
    <w:rsid w:val="00435840"/>
    <w:rsid w:val="00436D5B"/>
    <w:rsid w:val="00437C1B"/>
    <w:rsid w:val="0044015C"/>
    <w:rsid w:val="00440721"/>
    <w:rsid w:val="00440796"/>
    <w:rsid w:val="0044157B"/>
    <w:rsid w:val="004422E8"/>
    <w:rsid w:val="004423BD"/>
    <w:rsid w:val="00442ADC"/>
    <w:rsid w:val="004432D2"/>
    <w:rsid w:val="004442BD"/>
    <w:rsid w:val="00444A68"/>
    <w:rsid w:val="00444B24"/>
    <w:rsid w:val="00445212"/>
    <w:rsid w:val="00445AF3"/>
    <w:rsid w:val="00446015"/>
    <w:rsid w:val="0044627B"/>
    <w:rsid w:val="00447B63"/>
    <w:rsid w:val="00447B9B"/>
    <w:rsid w:val="004501DA"/>
    <w:rsid w:val="00450BDB"/>
    <w:rsid w:val="00450EFE"/>
    <w:rsid w:val="00451343"/>
    <w:rsid w:val="004532CB"/>
    <w:rsid w:val="0045372E"/>
    <w:rsid w:val="0045385B"/>
    <w:rsid w:val="0045516A"/>
    <w:rsid w:val="00455FD4"/>
    <w:rsid w:val="004573AB"/>
    <w:rsid w:val="00460D77"/>
    <w:rsid w:val="004624CD"/>
    <w:rsid w:val="00462C51"/>
    <w:rsid w:val="00463968"/>
    <w:rsid w:val="00463F99"/>
    <w:rsid w:val="00464489"/>
    <w:rsid w:val="00464C38"/>
    <w:rsid w:val="00465160"/>
    <w:rsid w:val="004651CB"/>
    <w:rsid w:val="00465363"/>
    <w:rsid w:val="00465517"/>
    <w:rsid w:val="00465683"/>
    <w:rsid w:val="00465AC7"/>
    <w:rsid w:val="0046637E"/>
    <w:rsid w:val="00467740"/>
    <w:rsid w:val="00467B2E"/>
    <w:rsid w:val="00467D86"/>
    <w:rsid w:val="00467DCA"/>
    <w:rsid w:val="00470F0E"/>
    <w:rsid w:val="00470F6C"/>
    <w:rsid w:val="00471444"/>
    <w:rsid w:val="004718FC"/>
    <w:rsid w:val="00472663"/>
    <w:rsid w:val="00472A95"/>
    <w:rsid w:val="00472B2C"/>
    <w:rsid w:val="00473342"/>
    <w:rsid w:val="00473E0A"/>
    <w:rsid w:val="00475095"/>
    <w:rsid w:val="00475ABE"/>
    <w:rsid w:val="00475AFA"/>
    <w:rsid w:val="004763ED"/>
    <w:rsid w:val="00476CBC"/>
    <w:rsid w:val="00477046"/>
    <w:rsid w:val="004772CC"/>
    <w:rsid w:val="004776AD"/>
    <w:rsid w:val="00477D30"/>
    <w:rsid w:val="00480143"/>
    <w:rsid w:val="004808F0"/>
    <w:rsid w:val="00482C4C"/>
    <w:rsid w:val="00482D7B"/>
    <w:rsid w:val="0048378C"/>
    <w:rsid w:val="0048442F"/>
    <w:rsid w:val="00484899"/>
    <w:rsid w:val="00485D7C"/>
    <w:rsid w:val="0048648F"/>
    <w:rsid w:val="0048692D"/>
    <w:rsid w:val="00487F5D"/>
    <w:rsid w:val="004905A5"/>
    <w:rsid w:val="00490681"/>
    <w:rsid w:val="004906EA"/>
    <w:rsid w:val="0049097D"/>
    <w:rsid w:val="00490BB6"/>
    <w:rsid w:val="00491B3A"/>
    <w:rsid w:val="00492732"/>
    <w:rsid w:val="00492DAC"/>
    <w:rsid w:val="0049301A"/>
    <w:rsid w:val="00493652"/>
    <w:rsid w:val="00493852"/>
    <w:rsid w:val="0049413F"/>
    <w:rsid w:val="00494C86"/>
    <w:rsid w:val="00495DF9"/>
    <w:rsid w:val="00496BD8"/>
    <w:rsid w:val="00496E3D"/>
    <w:rsid w:val="00496F58"/>
    <w:rsid w:val="00497490"/>
    <w:rsid w:val="00497542"/>
    <w:rsid w:val="00497858"/>
    <w:rsid w:val="004A11F1"/>
    <w:rsid w:val="004A144B"/>
    <w:rsid w:val="004A2847"/>
    <w:rsid w:val="004A2C6D"/>
    <w:rsid w:val="004A4C1B"/>
    <w:rsid w:val="004A50B4"/>
    <w:rsid w:val="004A5F33"/>
    <w:rsid w:val="004A631D"/>
    <w:rsid w:val="004A6E22"/>
    <w:rsid w:val="004B06F9"/>
    <w:rsid w:val="004B097D"/>
    <w:rsid w:val="004B097E"/>
    <w:rsid w:val="004B0DAE"/>
    <w:rsid w:val="004B0E88"/>
    <w:rsid w:val="004B242E"/>
    <w:rsid w:val="004B2D26"/>
    <w:rsid w:val="004B7418"/>
    <w:rsid w:val="004C03CF"/>
    <w:rsid w:val="004C0FBE"/>
    <w:rsid w:val="004C118F"/>
    <w:rsid w:val="004C119A"/>
    <w:rsid w:val="004C13F6"/>
    <w:rsid w:val="004C1F16"/>
    <w:rsid w:val="004C3005"/>
    <w:rsid w:val="004C4E95"/>
    <w:rsid w:val="004C4EFF"/>
    <w:rsid w:val="004C59B7"/>
    <w:rsid w:val="004C5A65"/>
    <w:rsid w:val="004C66F1"/>
    <w:rsid w:val="004C6CB7"/>
    <w:rsid w:val="004C6DDB"/>
    <w:rsid w:val="004D03C1"/>
    <w:rsid w:val="004D0E78"/>
    <w:rsid w:val="004D12FF"/>
    <w:rsid w:val="004D1C6C"/>
    <w:rsid w:val="004D288A"/>
    <w:rsid w:val="004D2E59"/>
    <w:rsid w:val="004D37F4"/>
    <w:rsid w:val="004D46F1"/>
    <w:rsid w:val="004D4D57"/>
    <w:rsid w:val="004D4E19"/>
    <w:rsid w:val="004D4FD6"/>
    <w:rsid w:val="004D5AFF"/>
    <w:rsid w:val="004D5DD8"/>
    <w:rsid w:val="004D68E0"/>
    <w:rsid w:val="004D7775"/>
    <w:rsid w:val="004D7779"/>
    <w:rsid w:val="004E024D"/>
    <w:rsid w:val="004E070F"/>
    <w:rsid w:val="004E2390"/>
    <w:rsid w:val="004E2713"/>
    <w:rsid w:val="004E2737"/>
    <w:rsid w:val="004E4120"/>
    <w:rsid w:val="004E5E00"/>
    <w:rsid w:val="004E6196"/>
    <w:rsid w:val="004E64D1"/>
    <w:rsid w:val="004E6766"/>
    <w:rsid w:val="004E7ED0"/>
    <w:rsid w:val="004F001F"/>
    <w:rsid w:val="004F0E11"/>
    <w:rsid w:val="004F0E57"/>
    <w:rsid w:val="004F16BE"/>
    <w:rsid w:val="004F1DC9"/>
    <w:rsid w:val="004F2293"/>
    <w:rsid w:val="004F24B5"/>
    <w:rsid w:val="004F28BB"/>
    <w:rsid w:val="004F30F1"/>
    <w:rsid w:val="004F39AD"/>
    <w:rsid w:val="004F4D55"/>
    <w:rsid w:val="004F55BD"/>
    <w:rsid w:val="004F5861"/>
    <w:rsid w:val="004F66AB"/>
    <w:rsid w:val="004F6F53"/>
    <w:rsid w:val="004F6F61"/>
    <w:rsid w:val="004F7187"/>
    <w:rsid w:val="004F750B"/>
    <w:rsid w:val="004F788C"/>
    <w:rsid w:val="004F7DE5"/>
    <w:rsid w:val="00500237"/>
    <w:rsid w:val="00500772"/>
    <w:rsid w:val="00500902"/>
    <w:rsid w:val="00500B39"/>
    <w:rsid w:val="00501644"/>
    <w:rsid w:val="0050194A"/>
    <w:rsid w:val="00501BBE"/>
    <w:rsid w:val="00502376"/>
    <w:rsid w:val="00502763"/>
    <w:rsid w:val="005028CB"/>
    <w:rsid w:val="00502B5D"/>
    <w:rsid w:val="00502D8B"/>
    <w:rsid w:val="00505BAD"/>
    <w:rsid w:val="00505C21"/>
    <w:rsid w:val="00505CD9"/>
    <w:rsid w:val="00506474"/>
    <w:rsid w:val="00506BFB"/>
    <w:rsid w:val="00507763"/>
    <w:rsid w:val="005110B6"/>
    <w:rsid w:val="005113CB"/>
    <w:rsid w:val="005121F7"/>
    <w:rsid w:val="00512B5C"/>
    <w:rsid w:val="00512C0D"/>
    <w:rsid w:val="0051330A"/>
    <w:rsid w:val="0051399C"/>
    <w:rsid w:val="00514B9F"/>
    <w:rsid w:val="0051563A"/>
    <w:rsid w:val="00515BF9"/>
    <w:rsid w:val="00515CE1"/>
    <w:rsid w:val="005162E0"/>
    <w:rsid w:val="00516531"/>
    <w:rsid w:val="0051790F"/>
    <w:rsid w:val="0052184B"/>
    <w:rsid w:val="00521C27"/>
    <w:rsid w:val="005224A4"/>
    <w:rsid w:val="0052268B"/>
    <w:rsid w:val="00522BDB"/>
    <w:rsid w:val="005235FA"/>
    <w:rsid w:val="00524A09"/>
    <w:rsid w:val="0052601D"/>
    <w:rsid w:val="00526078"/>
    <w:rsid w:val="005265E3"/>
    <w:rsid w:val="00527803"/>
    <w:rsid w:val="005306BD"/>
    <w:rsid w:val="00530AD2"/>
    <w:rsid w:val="005317B2"/>
    <w:rsid w:val="00531883"/>
    <w:rsid w:val="005327B6"/>
    <w:rsid w:val="00533023"/>
    <w:rsid w:val="0053537E"/>
    <w:rsid w:val="00535656"/>
    <w:rsid w:val="00535A48"/>
    <w:rsid w:val="00535EA5"/>
    <w:rsid w:val="00536FDC"/>
    <w:rsid w:val="00537270"/>
    <w:rsid w:val="005373C9"/>
    <w:rsid w:val="00540677"/>
    <w:rsid w:val="00541656"/>
    <w:rsid w:val="005424F4"/>
    <w:rsid w:val="00542600"/>
    <w:rsid w:val="00543930"/>
    <w:rsid w:val="00543ED0"/>
    <w:rsid w:val="00546253"/>
    <w:rsid w:val="005462E6"/>
    <w:rsid w:val="00546434"/>
    <w:rsid w:val="00547510"/>
    <w:rsid w:val="00547B92"/>
    <w:rsid w:val="00550612"/>
    <w:rsid w:val="00550689"/>
    <w:rsid w:val="00551035"/>
    <w:rsid w:val="00551BF0"/>
    <w:rsid w:val="00551D71"/>
    <w:rsid w:val="0055223A"/>
    <w:rsid w:val="0055230D"/>
    <w:rsid w:val="00552B55"/>
    <w:rsid w:val="00553299"/>
    <w:rsid w:val="005537AB"/>
    <w:rsid w:val="00553FE2"/>
    <w:rsid w:val="0055447F"/>
    <w:rsid w:val="00554821"/>
    <w:rsid w:val="00555AB3"/>
    <w:rsid w:val="00555FA8"/>
    <w:rsid w:val="00556995"/>
    <w:rsid w:val="00556AF5"/>
    <w:rsid w:val="00556D59"/>
    <w:rsid w:val="00557E49"/>
    <w:rsid w:val="0056050C"/>
    <w:rsid w:val="00561E02"/>
    <w:rsid w:val="00561F04"/>
    <w:rsid w:val="005634A7"/>
    <w:rsid w:val="00564923"/>
    <w:rsid w:val="0056614B"/>
    <w:rsid w:val="005662E0"/>
    <w:rsid w:val="00566365"/>
    <w:rsid w:val="00566C29"/>
    <w:rsid w:val="005672DF"/>
    <w:rsid w:val="005675F7"/>
    <w:rsid w:val="00567DFD"/>
    <w:rsid w:val="005701B3"/>
    <w:rsid w:val="00570C48"/>
    <w:rsid w:val="00571387"/>
    <w:rsid w:val="005716EF"/>
    <w:rsid w:val="00571ACD"/>
    <w:rsid w:val="00571FD9"/>
    <w:rsid w:val="005720D3"/>
    <w:rsid w:val="0057267D"/>
    <w:rsid w:val="00572866"/>
    <w:rsid w:val="00572B40"/>
    <w:rsid w:val="00572CE5"/>
    <w:rsid w:val="00573495"/>
    <w:rsid w:val="00573C0F"/>
    <w:rsid w:val="005744CA"/>
    <w:rsid w:val="00574619"/>
    <w:rsid w:val="00574E2E"/>
    <w:rsid w:val="005751AF"/>
    <w:rsid w:val="0057547F"/>
    <w:rsid w:val="005758A7"/>
    <w:rsid w:val="00576475"/>
    <w:rsid w:val="00576633"/>
    <w:rsid w:val="0057774C"/>
    <w:rsid w:val="005778FC"/>
    <w:rsid w:val="00580F64"/>
    <w:rsid w:val="005813BD"/>
    <w:rsid w:val="00581F82"/>
    <w:rsid w:val="00583EA6"/>
    <w:rsid w:val="00584A73"/>
    <w:rsid w:val="0058579D"/>
    <w:rsid w:val="005863DD"/>
    <w:rsid w:val="00586695"/>
    <w:rsid w:val="00586C2D"/>
    <w:rsid w:val="00586FED"/>
    <w:rsid w:val="005901C4"/>
    <w:rsid w:val="00590286"/>
    <w:rsid w:val="00590332"/>
    <w:rsid w:val="00590BBC"/>
    <w:rsid w:val="00590E21"/>
    <w:rsid w:val="00591468"/>
    <w:rsid w:val="00592315"/>
    <w:rsid w:val="00593288"/>
    <w:rsid w:val="00593EE8"/>
    <w:rsid w:val="0059403D"/>
    <w:rsid w:val="005942CE"/>
    <w:rsid w:val="00595332"/>
    <w:rsid w:val="005954FE"/>
    <w:rsid w:val="00596B77"/>
    <w:rsid w:val="0059719F"/>
    <w:rsid w:val="005A0186"/>
    <w:rsid w:val="005A0989"/>
    <w:rsid w:val="005A0EE9"/>
    <w:rsid w:val="005A1A21"/>
    <w:rsid w:val="005A1E9B"/>
    <w:rsid w:val="005A32BF"/>
    <w:rsid w:val="005A4964"/>
    <w:rsid w:val="005A63AE"/>
    <w:rsid w:val="005B0277"/>
    <w:rsid w:val="005B02F9"/>
    <w:rsid w:val="005B0742"/>
    <w:rsid w:val="005B0E94"/>
    <w:rsid w:val="005B1077"/>
    <w:rsid w:val="005B19DA"/>
    <w:rsid w:val="005B1C5B"/>
    <w:rsid w:val="005B26C0"/>
    <w:rsid w:val="005B3AA4"/>
    <w:rsid w:val="005B3C01"/>
    <w:rsid w:val="005B5DE2"/>
    <w:rsid w:val="005B6083"/>
    <w:rsid w:val="005B60E3"/>
    <w:rsid w:val="005B6413"/>
    <w:rsid w:val="005B7B7B"/>
    <w:rsid w:val="005C06DF"/>
    <w:rsid w:val="005C0720"/>
    <w:rsid w:val="005C0A47"/>
    <w:rsid w:val="005C0C67"/>
    <w:rsid w:val="005C0DC4"/>
    <w:rsid w:val="005C14B0"/>
    <w:rsid w:val="005C15B5"/>
    <w:rsid w:val="005C234A"/>
    <w:rsid w:val="005C332D"/>
    <w:rsid w:val="005C33D5"/>
    <w:rsid w:val="005C345A"/>
    <w:rsid w:val="005C3ADB"/>
    <w:rsid w:val="005C46E5"/>
    <w:rsid w:val="005C5569"/>
    <w:rsid w:val="005C5AB7"/>
    <w:rsid w:val="005C6017"/>
    <w:rsid w:val="005C6A22"/>
    <w:rsid w:val="005C6DE9"/>
    <w:rsid w:val="005C7646"/>
    <w:rsid w:val="005C7D09"/>
    <w:rsid w:val="005C7EF8"/>
    <w:rsid w:val="005D087A"/>
    <w:rsid w:val="005D0A85"/>
    <w:rsid w:val="005D17FF"/>
    <w:rsid w:val="005D2132"/>
    <w:rsid w:val="005D3588"/>
    <w:rsid w:val="005D45D8"/>
    <w:rsid w:val="005D4611"/>
    <w:rsid w:val="005D48D9"/>
    <w:rsid w:val="005D5887"/>
    <w:rsid w:val="005D662A"/>
    <w:rsid w:val="005D6A4E"/>
    <w:rsid w:val="005D6C02"/>
    <w:rsid w:val="005D76F7"/>
    <w:rsid w:val="005D7C15"/>
    <w:rsid w:val="005D7CF7"/>
    <w:rsid w:val="005D7E0F"/>
    <w:rsid w:val="005D7E9B"/>
    <w:rsid w:val="005E0B59"/>
    <w:rsid w:val="005E0DE1"/>
    <w:rsid w:val="005E1D0E"/>
    <w:rsid w:val="005E1D27"/>
    <w:rsid w:val="005E24F3"/>
    <w:rsid w:val="005E2C65"/>
    <w:rsid w:val="005E2EF3"/>
    <w:rsid w:val="005E2FC0"/>
    <w:rsid w:val="005E38B9"/>
    <w:rsid w:val="005E3A4F"/>
    <w:rsid w:val="005E4DC3"/>
    <w:rsid w:val="005E5212"/>
    <w:rsid w:val="005E521E"/>
    <w:rsid w:val="005E52EA"/>
    <w:rsid w:val="005E5D5A"/>
    <w:rsid w:val="005E7D81"/>
    <w:rsid w:val="005E7EDA"/>
    <w:rsid w:val="005E7F4F"/>
    <w:rsid w:val="005F142C"/>
    <w:rsid w:val="005F16BF"/>
    <w:rsid w:val="005F1A79"/>
    <w:rsid w:val="005F213E"/>
    <w:rsid w:val="005F29C7"/>
    <w:rsid w:val="005F2AD1"/>
    <w:rsid w:val="005F375B"/>
    <w:rsid w:val="005F38A5"/>
    <w:rsid w:val="005F3EBE"/>
    <w:rsid w:val="005F42F7"/>
    <w:rsid w:val="005F49B0"/>
    <w:rsid w:val="005F4B7D"/>
    <w:rsid w:val="005F5785"/>
    <w:rsid w:val="005F58CE"/>
    <w:rsid w:val="005F60E5"/>
    <w:rsid w:val="005F630A"/>
    <w:rsid w:val="005F7DD3"/>
    <w:rsid w:val="00600613"/>
    <w:rsid w:val="00600CAF"/>
    <w:rsid w:val="0060121C"/>
    <w:rsid w:val="00601465"/>
    <w:rsid w:val="00602A4C"/>
    <w:rsid w:val="00602E7B"/>
    <w:rsid w:val="006038CF"/>
    <w:rsid w:val="00603AA6"/>
    <w:rsid w:val="0060461F"/>
    <w:rsid w:val="00605158"/>
    <w:rsid w:val="00605500"/>
    <w:rsid w:val="006060E8"/>
    <w:rsid w:val="006072E6"/>
    <w:rsid w:val="006079EA"/>
    <w:rsid w:val="0061077C"/>
    <w:rsid w:val="0061089B"/>
    <w:rsid w:val="00610B09"/>
    <w:rsid w:val="00610D3F"/>
    <w:rsid w:val="006113C7"/>
    <w:rsid w:val="00611497"/>
    <w:rsid w:val="006130F5"/>
    <w:rsid w:val="00613941"/>
    <w:rsid w:val="00613D12"/>
    <w:rsid w:val="00613DEF"/>
    <w:rsid w:val="0061410E"/>
    <w:rsid w:val="00614495"/>
    <w:rsid w:val="00615562"/>
    <w:rsid w:val="00616358"/>
    <w:rsid w:val="0061715C"/>
    <w:rsid w:val="00617617"/>
    <w:rsid w:val="00621AF6"/>
    <w:rsid w:val="00621BB8"/>
    <w:rsid w:val="00622FF4"/>
    <w:rsid w:val="00623481"/>
    <w:rsid w:val="00623B3E"/>
    <w:rsid w:val="00623C77"/>
    <w:rsid w:val="00623EA8"/>
    <w:rsid w:val="0062403A"/>
    <w:rsid w:val="00624B80"/>
    <w:rsid w:val="006259D4"/>
    <w:rsid w:val="0062652D"/>
    <w:rsid w:val="00626FD0"/>
    <w:rsid w:val="00627973"/>
    <w:rsid w:val="00627FF8"/>
    <w:rsid w:val="00630178"/>
    <w:rsid w:val="00630398"/>
    <w:rsid w:val="00631A24"/>
    <w:rsid w:val="00632456"/>
    <w:rsid w:val="00633910"/>
    <w:rsid w:val="00633D25"/>
    <w:rsid w:val="00634D85"/>
    <w:rsid w:val="00635DA1"/>
    <w:rsid w:val="00635E6B"/>
    <w:rsid w:val="00635FBA"/>
    <w:rsid w:val="006363D7"/>
    <w:rsid w:val="00636B42"/>
    <w:rsid w:val="0063716A"/>
    <w:rsid w:val="00637265"/>
    <w:rsid w:val="00640667"/>
    <w:rsid w:val="00640B7E"/>
    <w:rsid w:val="00641135"/>
    <w:rsid w:val="0064212B"/>
    <w:rsid w:val="0064385D"/>
    <w:rsid w:val="006439EF"/>
    <w:rsid w:val="00643AF7"/>
    <w:rsid w:val="00643B49"/>
    <w:rsid w:val="006440C2"/>
    <w:rsid w:val="006451F4"/>
    <w:rsid w:val="00646B3E"/>
    <w:rsid w:val="00646F09"/>
    <w:rsid w:val="00647555"/>
    <w:rsid w:val="00647DEE"/>
    <w:rsid w:val="0065043F"/>
    <w:rsid w:val="00650AA1"/>
    <w:rsid w:val="00651FF2"/>
    <w:rsid w:val="006527EC"/>
    <w:rsid w:val="00653336"/>
    <w:rsid w:val="006535E2"/>
    <w:rsid w:val="00653840"/>
    <w:rsid w:val="0065449B"/>
    <w:rsid w:val="0065550A"/>
    <w:rsid w:val="00655708"/>
    <w:rsid w:val="00655A7F"/>
    <w:rsid w:val="00656156"/>
    <w:rsid w:val="00656243"/>
    <w:rsid w:val="00656666"/>
    <w:rsid w:val="0065768A"/>
    <w:rsid w:val="00660D2F"/>
    <w:rsid w:val="00661A8A"/>
    <w:rsid w:val="00661BA3"/>
    <w:rsid w:val="00662641"/>
    <w:rsid w:val="00662C71"/>
    <w:rsid w:val="00662E19"/>
    <w:rsid w:val="00663FC9"/>
    <w:rsid w:val="006642E9"/>
    <w:rsid w:val="006646CD"/>
    <w:rsid w:val="00664A29"/>
    <w:rsid w:val="00666CB8"/>
    <w:rsid w:val="00666D81"/>
    <w:rsid w:val="006672FD"/>
    <w:rsid w:val="00667642"/>
    <w:rsid w:val="006676BA"/>
    <w:rsid w:val="006704B3"/>
    <w:rsid w:val="00670B27"/>
    <w:rsid w:val="00671028"/>
    <w:rsid w:val="00671549"/>
    <w:rsid w:val="00671E85"/>
    <w:rsid w:val="0067218D"/>
    <w:rsid w:val="00673DC4"/>
    <w:rsid w:val="006744F3"/>
    <w:rsid w:val="00675802"/>
    <w:rsid w:val="00675ED9"/>
    <w:rsid w:val="006764A5"/>
    <w:rsid w:val="0067691D"/>
    <w:rsid w:val="00676FAB"/>
    <w:rsid w:val="006803D2"/>
    <w:rsid w:val="006809E9"/>
    <w:rsid w:val="00680CF2"/>
    <w:rsid w:val="00681314"/>
    <w:rsid w:val="00681A30"/>
    <w:rsid w:val="006820D9"/>
    <w:rsid w:val="006821A1"/>
    <w:rsid w:val="0068255E"/>
    <w:rsid w:val="00683152"/>
    <w:rsid w:val="00683C6F"/>
    <w:rsid w:val="00684F2B"/>
    <w:rsid w:val="00685119"/>
    <w:rsid w:val="00685606"/>
    <w:rsid w:val="006877F9"/>
    <w:rsid w:val="00690955"/>
    <w:rsid w:val="00691319"/>
    <w:rsid w:val="00691EED"/>
    <w:rsid w:val="00691F51"/>
    <w:rsid w:val="00692166"/>
    <w:rsid w:val="006926D0"/>
    <w:rsid w:val="00692B2A"/>
    <w:rsid w:val="00692C65"/>
    <w:rsid w:val="00692D7C"/>
    <w:rsid w:val="00692F5F"/>
    <w:rsid w:val="00693C41"/>
    <w:rsid w:val="00694089"/>
    <w:rsid w:val="00695B2F"/>
    <w:rsid w:val="0069648E"/>
    <w:rsid w:val="00696648"/>
    <w:rsid w:val="00696E74"/>
    <w:rsid w:val="00697E04"/>
    <w:rsid w:val="006A1EF4"/>
    <w:rsid w:val="006A2153"/>
    <w:rsid w:val="006A297C"/>
    <w:rsid w:val="006A2B88"/>
    <w:rsid w:val="006A2DE7"/>
    <w:rsid w:val="006A2E0D"/>
    <w:rsid w:val="006A330E"/>
    <w:rsid w:val="006A6193"/>
    <w:rsid w:val="006A6985"/>
    <w:rsid w:val="006A69E4"/>
    <w:rsid w:val="006A730C"/>
    <w:rsid w:val="006A7643"/>
    <w:rsid w:val="006A7BEB"/>
    <w:rsid w:val="006A7F64"/>
    <w:rsid w:val="006B0462"/>
    <w:rsid w:val="006B0493"/>
    <w:rsid w:val="006B1F4C"/>
    <w:rsid w:val="006B26A0"/>
    <w:rsid w:val="006B3190"/>
    <w:rsid w:val="006B33D1"/>
    <w:rsid w:val="006B3B7D"/>
    <w:rsid w:val="006B54C0"/>
    <w:rsid w:val="006B58F9"/>
    <w:rsid w:val="006B5A13"/>
    <w:rsid w:val="006B5F27"/>
    <w:rsid w:val="006B66AA"/>
    <w:rsid w:val="006B6DF5"/>
    <w:rsid w:val="006B6E02"/>
    <w:rsid w:val="006B6FEB"/>
    <w:rsid w:val="006B7225"/>
    <w:rsid w:val="006B7415"/>
    <w:rsid w:val="006C019E"/>
    <w:rsid w:val="006C02E3"/>
    <w:rsid w:val="006C1A24"/>
    <w:rsid w:val="006C1D20"/>
    <w:rsid w:val="006C25D9"/>
    <w:rsid w:val="006C3C74"/>
    <w:rsid w:val="006C4E1A"/>
    <w:rsid w:val="006C5341"/>
    <w:rsid w:val="006C656B"/>
    <w:rsid w:val="006D0E2E"/>
    <w:rsid w:val="006D11E8"/>
    <w:rsid w:val="006D1712"/>
    <w:rsid w:val="006D1852"/>
    <w:rsid w:val="006D204A"/>
    <w:rsid w:val="006D2456"/>
    <w:rsid w:val="006D251D"/>
    <w:rsid w:val="006D3167"/>
    <w:rsid w:val="006D4815"/>
    <w:rsid w:val="006D61A3"/>
    <w:rsid w:val="006D63D3"/>
    <w:rsid w:val="006D684A"/>
    <w:rsid w:val="006D689A"/>
    <w:rsid w:val="006D72A1"/>
    <w:rsid w:val="006D74A6"/>
    <w:rsid w:val="006D78D0"/>
    <w:rsid w:val="006D7E03"/>
    <w:rsid w:val="006D7F27"/>
    <w:rsid w:val="006E0418"/>
    <w:rsid w:val="006E09ED"/>
    <w:rsid w:val="006E10CE"/>
    <w:rsid w:val="006E14A2"/>
    <w:rsid w:val="006E17EF"/>
    <w:rsid w:val="006E1A6E"/>
    <w:rsid w:val="006E1F0E"/>
    <w:rsid w:val="006E29D6"/>
    <w:rsid w:val="006E5494"/>
    <w:rsid w:val="006E680D"/>
    <w:rsid w:val="006E7786"/>
    <w:rsid w:val="006E78AB"/>
    <w:rsid w:val="006E7F61"/>
    <w:rsid w:val="006F03F0"/>
    <w:rsid w:val="006F08AF"/>
    <w:rsid w:val="006F0BAA"/>
    <w:rsid w:val="006F0FA8"/>
    <w:rsid w:val="006F101C"/>
    <w:rsid w:val="006F11BB"/>
    <w:rsid w:val="006F1265"/>
    <w:rsid w:val="006F14C9"/>
    <w:rsid w:val="006F14D3"/>
    <w:rsid w:val="006F1C1D"/>
    <w:rsid w:val="006F209F"/>
    <w:rsid w:val="006F21E8"/>
    <w:rsid w:val="006F2AE0"/>
    <w:rsid w:val="006F310E"/>
    <w:rsid w:val="006F3165"/>
    <w:rsid w:val="006F3329"/>
    <w:rsid w:val="006F33D0"/>
    <w:rsid w:val="006F41E4"/>
    <w:rsid w:val="006F4B72"/>
    <w:rsid w:val="006F515D"/>
    <w:rsid w:val="006F545D"/>
    <w:rsid w:val="006F5D69"/>
    <w:rsid w:val="006F61DA"/>
    <w:rsid w:val="006F62E8"/>
    <w:rsid w:val="006F6BBF"/>
    <w:rsid w:val="006F761F"/>
    <w:rsid w:val="006F78B5"/>
    <w:rsid w:val="006F79A8"/>
    <w:rsid w:val="006F7C5D"/>
    <w:rsid w:val="00701598"/>
    <w:rsid w:val="0070160A"/>
    <w:rsid w:val="00701D16"/>
    <w:rsid w:val="00702B49"/>
    <w:rsid w:val="00702D0E"/>
    <w:rsid w:val="007041B7"/>
    <w:rsid w:val="00705146"/>
    <w:rsid w:val="00705CCE"/>
    <w:rsid w:val="0070618D"/>
    <w:rsid w:val="007068DB"/>
    <w:rsid w:val="00707395"/>
    <w:rsid w:val="00710009"/>
    <w:rsid w:val="00710A20"/>
    <w:rsid w:val="0071184F"/>
    <w:rsid w:val="00712FED"/>
    <w:rsid w:val="00713E68"/>
    <w:rsid w:val="00716738"/>
    <w:rsid w:val="00717523"/>
    <w:rsid w:val="00720313"/>
    <w:rsid w:val="00721466"/>
    <w:rsid w:val="00721E27"/>
    <w:rsid w:val="007222DD"/>
    <w:rsid w:val="0072270C"/>
    <w:rsid w:val="007256B4"/>
    <w:rsid w:val="00727A28"/>
    <w:rsid w:val="00730201"/>
    <w:rsid w:val="00730496"/>
    <w:rsid w:val="00730C94"/>
    <w:rsid w:val="00732261"/>
    <w:rsid w:val="00732687"/>
    <w:rsid w:val="007331BB"/>
    <w:rsid w:val="0073345A"/>
    <w:rsid w:val="007340B6"/>
    <w:rsid w:val="007342A5"/>
    <w:rsid w:val="00734991"/>
    <w:rsid w:val="00734D5C"/>
    <w:rsid w:val="0073574D"/>
    <w:rsid w:val="00735CA0"/>
    <w:rsid w:val="00736CAF"/>
    <w:rsid w:val="0074119F"/>
    <w:rsid w:val="0074144B"/>
    <w:rsid w:val="00741BFE"/>
    <w:rsid w:val="007426BD"/>
    <w:rsid w:val="00742AEB"/>
    <w:rsid w:val="00742EA3"/>
    <w:rsid w:val="0074492F"/>
    <w:rsid w:val="00745611"/>
    <w:rsid w:val="00745E80"/>
    <w:rsid w:val="0074604B"/>
    <w:rsid w:val="0074608F"/>
    <w:rsid w:val="00746DAE"/>
    <w:rsid w:val="0074746E"/>
    <w:rsid w:val="007503AA"/>
    <w:rsid w:val="0075098A"/>
    <w:rsid w:val="007519E2"/>
    <w:rsid w:val="00752626"/>
    <w:rsid w:val="007529E4"/>
    <w:rsid w:val="00752FAD"/>
    <w:rsid w:val="00753D86"/>
    <w:rsid w:val="00753FEF"/>
    <w:rsid w:val="00754CBD"/>
    <w:rsid w:val="007555B7"/>
    <w:rsid w:val="0075572C"/>
    <w:rsid w:val="00756220"/>
    <w:rsid w:val="00756616"/>
    <w:rsid w:val="007566AA"/>
    <w:rsid w:val="00756CE2"/>
    <w:rsid w:val="00757280"/>
    <w:rsid w:val="00757B53"/>
    <w:rsid w:val="00757BA8"/>
    <w:rsid w:val="0076170B"/>
    <w:rsid w:val="00761F6A"/>
    <w:rsid w:val="007626CC"/>
    <w:rsid w:val="00762F83"/>
    <w:rsid w:val="00766180"/>
    <w:rsid w:val="007662E8"/>
    <w:rsid w:val="00767267"/>
    <w:rsid w:val="00770285"/>
    <w:rsid w:val="007719A9"/>
    <w:rsid w:val="00772409"/>
    <w:rsid w:val="00773452"/>
    <w:rsid w:val="007736F4"/>
    <w:rsid w:val="007737AB"/>
    <w:rsid w:val="007753FD"/>
    <w:rsid w:val="00775B08"/>
    <w:rsid w:val="00775DEF"/>
    <w:rsid w:val="00776545"/>
    <w:rsid w:val="007769C0"/>
    <w:rsid w:val="00776AE9"/>
    <w:rsid w:val="00776E7E"/>
    <w:rsid w:val="00776EE5"/>
    <w:rsid w:val="00777405"/>
    <w:rsid w:val="0077795C"/>
    <w:rsid w:val="007805B6"/>
    <w:rsid w:val="007810CD"/>
    <w:rsid w:val="007816F1"/>
    <w:rsid w:val="007823B0"/>
    <w:rsid w:val="00782F06"/>
    <w:rsid w:val="007833E7"/>
    <w:rsid w:val="00783CEA"/>
    <w:rsid w:val="00783D3C"/>
    <w:rsid w:val="007840EA"/>
    <w:rsid w:val="0078685D"/>
    <w:rsid w:val="00787B8C"/>
    <w:rsid w:val="0079070A"/>
    <w:rsid w:val="00790AA3"/>
    <w:rsid w:val="00791991"/>
    <w:rsid w:val="007923D2"/>
    <w:rsid w:val="00792A35"/>
    <w:rsid w:val="007953D6"/>
    <w:rsid w:val="00795887"/>
    <w:rsid w:val="007965ED"/>
    <w:rsid w:val="007A0684"/>
    <w:rsid w:val="007A13D7"/>
    <w:rsid w:val="007A1C4A"/>
    <w:rsid w:val="007A3174"/>
    <w:rsid w:val="007A3BE6"/>
    <w:rsid w:val="007A3D5B"/>
    <w:rsid w:val="007A4323"/>
    <w:rsid w:val="007A45A0"/>
    <w:rsid w:val="007A4E64"/>
    <w:rsid w:val="007A5970"/>
    <w:rsid w:val="007A6039"/>
    <w:rsid w:val="007A67B1"/>
    <w:rsid w:val="007A6897"/>
    <w:rsid w:val="007A70FD"/>
    <w:rsid w:val="007B01B6"/>
    <w:rsid w:val="007B02B4"/>
    <w:rsid w:val="007B0AFD"/>
    <w:rsid w:val="007B11A6"/>
    <w:rsid w:val="007B283A"/>
    <w:rsid w:val="007B2AEF"/>
    <w:rsid w:val="007B3761"/>
    <w:rsid w:val="007B39F9"/>
    <w:rsid w:val="007B4989"/>
    <w:rsid w:val="007B555C"/>
    <w:rsid w:val="007B5FA5"/>
    <w:rsid w:val="007B6E3A"/>
    <w:rsid w:val="007B719B"/>
    <w:rsid w:val="007B71DC"/>
    <w:rsid w:val="007B749E"/>
    <w:rsid w:val="007B7598"/>
    <w:rsid w:val="007C0245"/>
    <w:rsid w:val="007C12B4"/>
    <w:rsid w:val="007C1DAC"/>
    <w:rsid w:val="007C23E0"/>
    <w:rsid w:val="007C2DFD"/>
    <w:rsid w:val="007C6909"/>
    <w:rsid w:val="007C69FF"/>
    <w:rsid w:val="007C6AC7"/>
    <w:rsid w:val="007C6CDC"/>
    <w:rsid w:val="007C784B"/>
    <w:rsid w:val="007D0A1E"/>
    <w:rsid w:val="007D0BAD"/>
    <w:rsid w:val="007D117E"/>
    <w:rsid w:val="007D1D39"/>
    <w:rsid w:val="007D29DB"/>
    <w:rsid w:val="007D2B18"/>
    <w:rsid w:val="007D32FE"/>
    <w:rsid w:val="007D335A"/>
    <w:rsid w:val="007D345E"/>
    <w:rsid w:val="007D4094"/>
    <w:rsid w:val="007D488B"/>
    <w:rsid w:val="007D588D"/>
    <w:rsid w:val="007D5D17"/>
    <w:rsid w:val="007D63F7"/>
    <w:rsid w:val="007D662B"/>
    <w:rsid w:val="007D697C"/>
    <w:rsid w:val="007D75F6"/>
    <w:rsid w:val="007E0F43"/>
    <w:rsid w:val="007E11DC"/>
    <w:rsid w:val="007E14FD"/>
    <w:rsid w:val="007E16FB"/>
    <w:rsid w:val="007E1A59"/>
    <w:rsid w:val="007E1AF1"/>
    <w:rsid w:val="007E2D0C"/>
    <w:rsid w:val="007E3644"/>
    <w:rsid w:val="007E5D9E"/>
    <w:rsid w:val="007E651B"/>
    <w:rsid w:val="007E772A"/>
    <w:rsid w:val="007F0479"/>
    <w:rsid w:val="007F0A38"/>
    <w:rsid w:val="007F1F3E"/>
    <w:rsid w:val="007F2070"/>
    <w:rsid w:val="007F275C"/>
    <w:rsid w:val="007F2E43"/>
    <w:rsid w:val="007F349B"/>
    <w:rsid w:val="007F355D"/>
    <w:rsid w:val="007F4926"/>
    <w:rsid w:val="007F493F"/>
    <w:rsid w:val="007F4B33"/>
    <w:rsid w:val="007F4C0D"/>
    <w:rsid w:val="007F5144"/>
    <w:rsid w:val="007F5374"/>
    <w:rsid w:val="007F57E8"/>
    <w:rsid w:val="007F5BC6"/>
    <w:rsid w:val="007F628F"/>
    <w:rsid w:val="007F6946"/>
    <w:rsid w:val="007F6C6A"/>
    <w:rsid w:val="007F6CBD"/>
    <w:rsid w:val="007F7184"/>
    <w:rsid w:val="007F762D"/>
    <w:rsid w:val="007F7765"/>
    <w:rsid w:val="007F7BB3"/>
    <w:rsid w:val="008007EF"/>
    <w:rsid w:val="00801DE6"/>
    <w:rsid w:val="00802523"/>
    <w:rsid w:val="0080334C"/>
    <w:rsid w:val="008033CD"/>
    <w:rsid w:val="008035DA"/>
    <w:rsid w:val="00805D3A"/>
    <w:rsid w:val="00805E13"/>
    <w:rsid w:val="00805EBD"/>
    <w:rsid w:val="00806A76"/>
    <w:rsid w:val="00806BC2"/>
    <w:rsid w:val="008101E6"/>
    <w:rsid w:val="00811809"/>
    <w:rsid w:val="00811FFD"/>
    <w:rsid w:val="008123C0"/>
    <w:rsid w:val="008129BE"/>
    <w:rsid w:val="00812C32"/>
    <w:rsid w:val="0081333C"/>
    <w:rsid w:val="008133A4"/>
    <w:rsid w:val="00813CB1"/>
    <w:rsid w:val="00813E1B"/>
    <w:rsid w:val="00813E65"/>
    <w:rsid w:val="00814091"/>
    <w:rsid w:val="00814875"/>
    <w:rsid w:val="008150E1"/>
    <w:rsid w:val="008153DA"/>
    <w:rsid w:val="00815B73"/>
    <w:rsid w:val="008168B1"/>
    <w:rsid w:val="008168FD"/>
    <w:rsid w:val="00816D6E"/>
    <w:rsid w:val="00820923"/>
    <w:rsid w:val="00820BDF"/>
    <w:rsid w:val="00821CAA"/>
    <w:rsid w:val="00822DA4"/>
    <w:rsid w:val="00823CD7"/>
    <w:rsid w:val="00823E47"/>
    <w:rsid w:val="00824E6C"/>
    <w:rsid w:val="008254FC"/>
    <w:rsid w:val="008256E2"/>
    <w:rsid w:val="0082573A"/>
    <w:rsid w:val="00825B5D"/>
    <w:rsid w:val="00826278"/>
    <w:rsid w:val="00826577"/>
    <w:rsid w:val="00827924"/>
    <w:rsid w:val="00831884"/>
    <w:rsid w:val="00832893"/>
    <w:rsid w:val="00832C76"/>
    <w:rsid w:val="00832CD8"/>
    <w:rsid w:val="008333EA"/>
    <w:rsid w:val="0083369E"/>
    <w:rsid w:val="00833C2D"/>
    <w:rsid w:val="00834482"/>
    <w:rsid w:val="00834599"/>
    <w:rsid w:val="008350D5"/>
    <w:rsid w:val="008369A6"/>
    <w:rsid w:val="00836B69"/>
    <w:rsid w:val="00840AF4"/>
    <w:rsid w:val="00841179"/>
    <w:rsid w:val="008413A9"/>
    <w:rsid w:val="00841702"/>
    <w:rsid w:val="00842C88"/>
    <w:rsid w:val="008432D1"/>
    <w:rsid w:val="0084371B"/>
    <w:rsid w:val="00843E5A"/>
    <w:rsid w:val="008448A2"/>
    <w:rsid w:val="00844F20"/>
    <w:rsid w:val="0084503F"/>
    <w:rsid w:val="00845C4A"/>
    <w:rsid w:val="0084664B"/>
    <w:rsid w:val="00846F00"/>
    <w:rsid w:val="00846F17"/>
    <w:rsid w:val="00846FC9"/>
    <w:rsid w:val="00847A25"/>
    <w:rsid w:val="00847E77"/>
    <w:rsid w:val="00847F71"/>
    <w:rsid w:val="00851A94"/>
    <w:rsid w:val="0085286F"/>
    <w:rsid w:val="00852B57"/>
    <w:rsid w:val="0085458E"/>
    <w:rsid w:val="00854ADF"/>
    <w:rsid w:val="008552AE"/>
    <w:rsid w:val="0085537C"/>
    <w:rsid w:val="00855984"/>
    <w:rsid w:val="0085629F"/>
    <w:rsid w:val="00856DEC"/>
    <w:rsid w:val="00856E93"/>
    <w:rsid w:val="00856F03"/>
    <w:rsid w:val="00861085"/>
    <w:rsid w:val="00861285"/>
    <w:rsid w:val="00862BD3"/>
    <w:rsid w:val="0086421B"/>
    <w:rsid w:val="00865369"/>
    <w:rsid w:val="008654EA"/>
    <w:rsid w:val="008655EC"/>
    <w:rsid w:val="00865A1C"/>
    <w:rsid w:val="00866D16"/>
    <w:rsid w:val="008678A1"/>
    <w:rsid w:val="00867B5A"/>
    <w:rsid w:val="00870150"/>
    <w:rsid w:val="00870385"/>
    <w:rsid w:val="008709B0"/>
    <w:rsid w:val="0087304A"/>
    <w:rsid w:val="00873860"/>
    <w:rsid w:val="00874434"/>
    <w:rsid w:val="00875110"/>
    <w:rsid w:val="00875513"/>
    <w:rsid w:val="00875D46"/>
    <w:rsid w:val="008764F0"/>
    <w:rsid w:val="00876E8C"/>
    <w:rsid w:val="0087771A"/>
    <w:rsid w:val="0088153E"/>
    <w:rsid w:val="008818FF"/>
    <w:rsid w:val="00882175"/>
    <w:rsid w:val="008821DE"/>
    <w:rsid w:val="0088436E"/>
    <w:rsid w:val="0088489F"/>
    <w:rsid w:val="00884D2D"/>
    <w:rsid w:val="0088709B"/>
    <w:rsid w:val="00887498"/>
    <w:rsid w:val="008877B8"/>
    <w:rsid w:val="00887DD8"/>
    <w:rsid w:val="0089032A"/>
    <w:rsid w:val="0089050D"/>
    <w:rsid w:val="0089129E"/>
    <w:rsid w:val="0089179B"/>
    <w:rsid w:val="00891BF5"/>
    <w:rsid w:val="0089235E"/>
    <w:rsid w:val="008923BC"/>
    <w:rsid w:val="008924C9"/>
    <w:rsid w:val="008925CC"/>
    <w:rsid w:val="0089276A"/>
    <w:rsid w:val="00893C26"/>
    <w:rsid w:val="00895B72"/>
    <w:rsid w:val="00895C98"/>
    <w:rsid w:val="00896262"/>
    <w:rsid w:val="00896296"/>
    <w:rsid w:val="0089670E"/>
    <w:rsid w:val="0089707D"/>
    <w:rsid w:val="00897AB7"/>
    <w:rsid w:val="00897D97"/>
    <w:rsid w:val="008A0C82"/>
    <w:rsid w:val="008A0CC8"/>
    <w:rsid w:val="008A1DAB"/>
    <w:rsid w:val="008A3854"/>
    <w:rsid w:val="008A3DF3"/>
    <w:rsid w:val="008A4B8C"/>
    <w:rsid w:val="008A4BB5"/>
    <w:rsid w:val="008A5332"/>
    <w:rsid w:val="008A6606"/>
    <w:rsid w:val="008A77E1"/>
    <w:rsid w:val="008A7BEE"/>
    <w:rsid w:val="008A7FBA"/>
    <w:rsid w:val="008B00A1"/>
    <w:rsid w:val="008B0308"/>
    <w:rsid w:val="008B053B"/>
    <w:rsid w:val="008B08C0"/>
    <w:rsid w:val="008B1AEF"/>
    <w:rsid w:val="008B1D45"/>
    <w:rsid w:val="008B2C0A"/>
    <w:rsid w:val="008B2FA7"/>
    <w:rsid w:val="008B3F80"/>
    <w:rsid w:val="008B4608"/>
    <w:rsid w:val="008B682D"/>
    <w:rsid w:val="008B6963"/>
    <w:rsid w:val="008B7513"/>
    <w:rsid w:val="008B7D5A"/>
    <w:rsid w:val="008C040E"/>
    <w:rsid w:val="008C0A5B"/>
    <w:rsid w:val="008C0EF1"/>
    <w:rsid w:val="008C1200"/>
    <w:rsid w:val="008C12B7"/>
    <w:rsid w:val="008C16C1"/>
    <w:rsid w:val="008C17D6"/>
    <w:rsid w:val="008C2C3D"/>
    <w:rsid w:val="008C32E1"/>
    <w:rsid w:val="008C4005"/>
    <w:rsid w:val="008C62E9"/>
    <w:rsid w:val="008C7B0B"/>
    <w:rsid w:val="008C7D1E"/>
    <w:rsid w:val="008D066B"/>
    <w:rsid w:val="008D1B25"/>
    <w:rsid w:val="008D1B5A"/>
    <w:rsid w:val="008D1CF2"/>
    <w:rsid w:val="008D3E38"/>
    <w:rsid w:val="008D4951"/>
    <w:rsid w:val="008D4EFB"/>
    <w:rsid w:val="008D69E1"/>
    <w:rsid w:val="008D72FB"/>
    <w:rsid w:val="008D7377"/>
    <w:rsid w:val="008D7B28"/>
    <w:rsid w:val="008E0BC7"/>
    <w:rsid w:val="008E0F72"/>
    <w:rsid w:val="008E394C"/>
    <w:rsid w:val="008E3CA0"/>
    <w:rsid w:val="008E3F3E"/>
    <w:rsid w:val="008E4042"/>
    <w:rsid w:val="008E4C93"/>
    <w:rsid w:val="008E53F4"/>
    <w:rsid w:val="008E5D2B"/>
    <w:rsid w:val="008E6431"/>
    <w:rsid w:val="008E664B"/>
    <w:rsid w:val="008E6CFE"/>
    <w:rsid w:val="008F03B7"/>
    <w:rsid w:val="008F0464"/>
    <w:rsid w:val="008F09FB"/>
    <w:rsid w:val="008F0E9B"/>
    <w:rsid w:val="008F13DF"/>
    <w:rsid w:val="008F15A2"/>
    <w:rsid w:val="008F1CBD"/>
    <w:rsid w:val="008F1E3E"/>
    <w:rsid w:val="008F27B4"/>
    <w:rsid w:val="008F343F"/>
    <w:rsid w:val="008F4065"/>
    <w:rsid w:val="008F4516"/>
    <w:rsid w:val="008F485F"/>
    <w:rsid w:val="008F494E"/>
    <w:rsid w:val="008F4CB5"/>
    <w:rsid w:val="008F561E"/>
    <w:rsid w:val="008F5E88"/>
    <w:rsid w:val="008F6316"/>
    <w:rsid w:val="008F6794"/>
    <w:rsid w:val="008F6BE4"/>
    <w:rsid w:val="008F74C9"/>
    <w:rsid w:val="008F7CD2"/>
    <w:rsid w:val="008F7E4A"/>
    <w:rsid w:val="008F7FCC"/>
    <w:rsid w:val="00900A62"/>
    <w:rsid w:val="00901131"/>
    <w:rsid w:val="00901E83"/>
    <w:rsid w:val="00902522"/>
    <w:rsid w:val="009026E7"/>
    <w:rsid w:val="00902FAD"/>
    <w:rsid w:val="00903A44"/>
    <w:rsid w:val="0090454D"/>
    <w:rsid w:val="009049A8"/>
    <w:rsid w:val="0090631D"/>
    <w:rsid w:val="0090673E"/>
    <w:rsid w:val="00906D0C"/>
    <w:rsid w:val="0091051E"/>
    <w:rsid w:val="00910AF7"/>
    <w:rsid w:val="00910E3C"/>
    <w:rsid w:val="00911B8D"/>
    <w:rsid w:val="00912EFF"/>
    <w:rsid w:val="00913B1D"/>
    <w:rsid w:val="009140A6"/>
    <w:rsid w:val="00914859"/>
    <w:rsid w:val="00914B93"/>
    <w:rsid w:val="009159FA"/>
    <w:rsid w:val="00915A22"/>
    <w:rsid w:val="00915C93"/>
    <w:rsid w:val="00916EEC"/>
    <w:rsid w:val="009170B1"/>
    <w:rsid w:val="009174C8"/>
    <w:rsid w:val="00917CEF"/>
    <w:rsid w:val="00917E20"/>
    <w:rsid w:val="009213B2"/>
    <w:rsid w:val="00922736"/>
    <w:rsid w:val="00924376"/>
    <w:rsid w:val="00924641"/>
    <w:rsid w:val="009266B7"/>
    <w:rsid w:val="00926F52"/>
    <w:rsid w:val="00927598"/>
    <w:rsid w:val="009304D9"/>
    <w:rsid w:val="009311E1"/>
    <w:rsid w:val="009317DF"/>
    <w:rsid w:val="009319C5"/>
    <w:rsid w:val="0093203F"/>
    <w:rsid w:val="00932555"/>
    <w:rsid w:val="00932EA8"/>
    <w:rsid w:val="009339E9"/>
    <w:rsid w:val="00933FC8"/>
    <w:rsid w:val="009341EA"/>
    <w:rsid w:val="00935F92"/>
    <w:rsid w:val="00936FD0"/>
    <w:rsid w:val="009377AD"/>
    <w:rsid w:val="0094059B"/>
    <w:rsid w:val="00942561"/>
    <w:rsid w:val="009435C8"/>
    <w:rsid w:val="0094365C"/>
    <w:rsid w:val="00943AB9"/>
    <w:rsid w:val="00946213"/>
    <w:rsid w:val="00946D2C"/>
    <w:rsid w:val="00946F3E"/>
    <w:rsid w:val="00947277"/>
    <w:rsid w:val="009500D5"/>
    <w:rsid w:val="00950958"/>
    <w:rsid w:val="009513E1"/>
    <w:rsid w:val="009518F7"/>
    <w:rsid w:val="00954E88"/>
    <w:rsid w:val="00955F7D"/>
    <w:rsid w:val="009575E5"/>
    <w:rsid w:val="00960401"/>
    <w:rsid w:val="009604B6"/>
    <w:rsid w:val="009617F4"/>
    <w:rsid w:val="009618F2"/>
    <w:rsid w:val="0096242A"/>
    <w:rsid w:val="00964A1B"/>
    <w:rsid w:val="00965B1B"/>
    <w:rsid w:val="00966121"/>
    <w:rsid w:val="0096654B"/>
    <w:rsid w:val="00967020"/>
    <w:rsid w:val="0096746C"/>
    <w:rsid w:val="00967D70"/>
    <w:rsid w:val="00970274"/>
    <w:rsid w:val="00970D57"/>
    <w:rsid w:val="00970DE2"/>
    <w:rsid w:val="009719EC"/>
    <w:rsid w:val="009722E6"/>
    <w:rsid w:val="00972936"/>
    <w:rsid w:val="00972980"/>
    <w:rsid w:val="00973634"/>
    <w:rsid w:val="00973B9D"/>
    <w:rsid w:val="00974AC8"/>
    <w:rsid w:val="009752A8"/>
    <w:rsid w:val="00975BE8"/>
    <w:rsid w:val="00975D47"/>
    <w:rsid w:val="00975ED6"/>
    <w:rsid w:val="009768A2"/>
    <w:rsid w:val="009775DB"/>
    <w:rsid w:val="00981633"/>
    <w:rsid w:val="009831D7"/>
    <w:rsid w:val="00983D78"/>
    <w:rsid w:val="00984144"/>
    <w:rsid w:val="00984512"/>
    <w:rsid w:val="00984852"/>
    <w:rsid w:val="00984B81"/>
    <w:rsid w:val="00984FE1"/>
    <w:rsid w:val="0098584A"/>
    <w:rsid w:val="009864D7"/>
    <w:rsid w:val="009875AB"/>
    <w:rsid w:val="00987894"/>
    <w:rsid w:val="00987AB8"/>
    <w:rsid w:val="009906F8"/>
    <w:rsid w:val="00991275"/>
    <w:rsid w:val="0099173B"/>
    <w:rsid w:val="009919AD"/>
    <w:rsid w:val="009924C6"/>
    <w:rsid w:val="00992B75"/>
    <w:rsid w:val="00993B96"/>
    <w:rsid w:val="00994559"/>
    <w:rsid w:val="00995BB1"/>
    <w:rsid w:val="009965F4"/>
    <w:rsid w:val="00996854"/>
    <w:rsid w:val="00996BC1"/>
    <w:rsid w:val="009978B6"/>
    <w:rsid w:val="009A052B"/>
    <w:rsid w:val="009A1964"/>
    <w:rsid w:val="009A21AC"/>
    <w:rsid w:val="009A2846"/>
    <w:rsid w:val="009A2940"/>
    <w:rsid w:val="009A2CF4"/>
    <w:rsid w:val="009A2FBE"/>
    <w:rsid w:val="009A3B3D"/>
    <w:rsid w:val="009A420D"/>
    <w:rsid w:val="009A4F03"/>
    <w:rsid w:val="009A50E4"/>
    <w:rsid w:val="009A5386"/>
    <w:rsid w:val="009A63BB"/>
    <w:rsid w:val="009A67DD"/>
    <w:rsid w:val="009B187D"/>
    <w:rsid w:val="009B1D87"/>
    <w:rsid w:val="009B1DF9"/>
    <w:rsid w:val="009B1FB9"/>
    <w:rsid w:val="009B23E0"/>
    <w:rsid w:val="009B288B"/>
    <w:rsid w:val="009B2D27"/>
    <w:rsid w:val="009B2DAE"/>
    <w:rsid w:val="009B2E65"/>
    <w:rsid w:val="009B2F88"/>
    <w:rsid w:val="009B39BE"/>
    <w:rsid w:val="009B3B4B"/>
    <w:rsid w:val="009B66D5"/>
    <w:rsid w:val="009B76B6"/>
    <w:rsid w:val="009C08CE"/>
    <w:rsid w:val="009C0D53"/>
    <w:rsid w:val="009C3093"/>
    <w:rsid w:val="009C318A"/>
    <w:rsid w:val="009C3849"/>
    <w:rsid w:val="009C3884"/>
    <w:rsid w:val="009C44DE"/>
    <w:rsid w:val="009D110A"/>
    <w:rsid w:val="009D1EC9"/>
    <w:rsid w:val="009D281F"/>
    <w:rsid w:val="009D2B87"/>
    <w:rsid w:val="009D3605"/>
    <w:rsid w:val="009D6577"/>
    <w:rsid w:val="009D73A1"/>
    <w:rsid w:val="009D7614"/>
    <w:rsid w:val="009D7FD8"/>
    <w:rsid w:val="009E0780"/>
    <w:rsid w:val="009E0CB4"/>
    <w:rsid w:val="009E13A4"/>
    <w:rsid w:val="009E1974"/>
    <w:rsid w:val="009E1A18"/>
    <w:rsid w:val="009E1A46"/>
    <w:rsid w:val="009E2867"/>
    <w:rsid w:val="009E2EC1"/>
    <w:rsid w:val="009E479C"/>
    <w:rsid w:val="009E4AE4"/>
    <w:rsid w:val="009E4F56"/>
    <w:rsid w:val="009E5023"/>
    <w:rsid w:val="009E543E"/>
    <w:rsid w:val="009E5D33"/>
    <w:rsid w:val="009E6403"/>
    <w:rsid w:val="009E64B0"/>
    <w:rsid w:val="009E71D6"/>
    <w:rsid w:val="009E775F"/>
    <w:rsid w:val="009F09DF"/>
    <w:rsid w:val="009F1177"/>
    <w:rsid w:val="009F1A55"/>
    <w:rsid w:val="009F1AEB"/>
    <w:rsid w:val="009F1B74"/>
    <w:rsid w:val="009F3A3B"/>
    <w:rsid w:val="009F443E"/>
    <w:rsid w:val="009F5C4A"/>
    <w:rsid w:val="00A00AC1"/>
    <w:rsid w:val="00A015BB"/>
    <w:rsid w:val="00A015FE"/>
    <w:rsid w:val="00A03B59"/>
    <w:rsid w:val="00A03CAA"/>
    <w:rsid w:val="00A05867"/>
    <w:rsid w:val="00A05A38"/>
    <w:rsid w:val="00A05E36"/>
    <w:rsid w:val="00A06D3B"/>
    <w:rsid w:val="00A10028"/>
    <w:rsid w:val="00A10B40"/>
    <w:rsid w:val="00A12169"/>
    <w:rsid w:val="00A1223C"/>
    <w:rsid w:val="00A125CD"/>
    <w:rsid w:val="00A13D57"/>
    <w:rsid w:val="00A1414F"/>
    <w:rsid w:val="00A14B18"/>
    <w:rsid w:val="00A15304"/>
    <w:rsid w:val="00A15775"/>
    <w:rsid w:val="00A15B6E"/>
    <w:rsid w:val="00A16748"/>
    <w:rsid w:val="00A16D67"/>
    <w:rsid w:val="00A17E93"/>
    <w:rsid w:val="00A20372"/>
    <w:rsid w:val="00A208E0"/>
    <w:rsid w:val="00A209BF"/>
    <w:rsid w:val="00A21177"/>
    <w:rsid w:val="00A21EC4"/>
    <w:rsid w:val="00A225BE"/>
    <w:rsid w:val="00A235DB"/>
    <w:rsid w:val="00A23CB3"/>
    <w:rsid w:val="00A247FD"/>
    <w:rsid w:val="00A24815"/>
    <w:rsid w:val="00A250D0"/>
    <w:rsid w:val="00A251B3"/>
    <w:rsid w:val="00A25EC7"/>
    <w:rsid w:val="00A266B4"/>
    <w:rsid w:val="00A26E88"/>
    <w:rsid w:val="00A271AA"/>
    <w:rsid w:val="00A272CD"/>
    <w:rsid w:val="00A30DFD"/>
    <w:rsid w:val="00A31D4B"/>
    <w:rsid w:val="00A31FB6"/>
    <w:rsid w:val="00A33040"/>
    <w:rsid w:val="00A34A1A"/>
    <w:rsid w:val="00A35125"/>
    <w:rsid w:val="00A35445"/>
    <w:rsid w:val="00A359A3"/>
    <w:rsid w:val="00A35D62"/>
    <w:rsid w:val="00A36745"/>
    <w:rsid w:val="00A36805"/>
    <w:rsid w:val="00A36C8F"/>
    <w:rsid w:val="00A372E9"/>
    <w:rsid w:val="00A37BA6"/>
    <w:rsid w:val="00A402E0"/>
    <w:rsid w:val="00A406C4"/>
    <w:rsid w:val="00A4097D"/>
    <w:rsid w:val="00A40D47"/>
    <w:rsid w:val="00A42A85"/>
    <w:rsid w:val="00A42FF0"/>
    <w:rsid w:val="00A43CA3"/>
    <w:rsid w:val="00A44010"/>
    <w:rsid w:val="00A4496B"/>
    <w:rsid w:val="00A464D6"/>
    <w:rsid w:val="00A4689A"/>
    <w:rsid w:val="00A474B8"/>
    <w:rsid w:val="00A47F51"/>
    <w:rsid w:val="00A5082D"/>
    <w:rsid w:val="00A5104A"/>
    <w:rsid w:val="00A51F7C"/>
    <w:rsid w:val="00A5254B"/>
    <w:rsid w:val="00A546C9"/>
    <w:rsid w:val="00A54CEE"/>
    <w:rsid w:val="00A54EEB"/>
    <w:rsid w:val="00A552F4"/>
    <w:rsid w:val="00A557CD"/>
    <w:rsid w:val="00A56319"/>
    <w:rsid w:val="00A5679D"/>
    <w:rsid w:val="00A567FD"/>
    <w:rsid w:val="00A56A18"/>
    <w:rsid w:val="00A57771"/>
    <w:rsid w:val="00A6022A"/>
    <w:rsid w:val="00A60549"/>
    <w:rsid w:val="00A60583"/>
    <w:rsid w:val="00A60B00"/>
    <w:rsid w:val="00A60B81"/>
    <w:rsid w:val="00A60ED9"/>
    <w:rsid w:val="00A61470"/>
    <w:rsid w:val="00A61F2A"/>
    <w:rsid w:val="00A622BF"/>
    <w:rsid w:val="00A6274F"/>
    <w:rsid w:val="00A63152"/>
    <w:rsid w:val="00A63602"/>
    <w:rsid w:val="00A641F4"/>
    <w:rsid w:val="00A643E2"/>
    <w:rsid w:val="00A66575"/>
    <w:rsid w:val="00A67297"/>
    <w:rsid w:val="00A7021A"/>
    <w:rsid w:val="00A70749"/>
    <w:rsid w:val="00A708F4"/>
    <w:rsid w:val="00A710CF"/>
    <w:rsid w:val="00A731DE"/>
    <w:rsid w:val="00A73AE1"/>
    <w:rsid w:val="00A75787"/>
    <w:rsid w:val="00A75D35"/>
    <w:rsid w:val="00A7638E"/>
    <w:rsid w:val="00A76531"/>
    <w:rsid w:val="00A7690D"/>
    <w:rsid w:val="00A76D7D"/>
    <w:rsid w:val="00A77512"/>
    <w:rsid w:val="00A77711"/>
    <w:rsid w:val="00A777FF"/>
    <w:rsid w:val="00A80AB8"/>
    <w:rsid w:val="00A80E09"/>
    <w:rsid w:val="00A8173F"/>
    <w:rsid w:val="00A8266B"/>
    <w:rsid w:val="00A827A6"/>
    <w:rsid w:val="00A82C12"/>
    <w:rsid w:val="00A838A3"/>
    <w:rsid w:val="00A83E91"/>
    <w:rsid w:val="00A83FE2"/>
    <w:rsid w:val="00A844FA"/>
    <w:rsid w:val="00A8478E"/>
    <w:rsid w:val="00A8488D"/>
    <w:rsid w:val="00A84C57"/>
    <w:rsid w:val="00A85E59"/>
    <w:rsid w:val="00A86953"/>
    <w:rsid w:val="00A8717A"/>
    <w:rsid w:val="00A87A8A"/>
    <w:rsid w:val="00A87BD8"/>
    <w:rsid w:val="00A901A5"/>
    <w:rsid w:val="00A910DD"/>
    <w:rsid w:val="00A9207D"/>
    <w:rsid w:val="00A92649"/>
    <w:rsid w:val="00A92C36"/>
    <w:rsid w:val="00A92F50"/>
    <w:rsid w:val="00A93039"/>
    <w:rsid w:val="00A938E8"/>
    <w:rsid w:val="00A94251"/>
    <w:rsid w:val="00A943CA"/>
    <w:rsid w:val="00A944C8"/>
    <w:rsid w:val="00A9452B"/>
    <w:rsid w:val="00A94DE7"/>
    <w:rsid w:val="00A958D5"/>
    <w:rsid w:val="00A96067"/>
    <w:rsid w:val="00A965FB"/>
    <w:rsid w:val="00A967BE"/>
    <w:rsid w:val="00A96F47"/>
    <w:rsid w:val="00AA105E"/>
    <w:rsid w:val="00AA1BBA"/>
    <w:rsid w:val="00AA1ED9"/>
    <w:rsid w:val="00AA2662"/>
    <w:rsid w:val="00AA29C1"/>
    <w:rsid w:val="00AA2C15"/>
    <w:rsid w:val="00AA3004"/>
    <w:rsid w:val="00AA3051"/>
    <w:rsid w:val="00AA363F"/>
    <w:rsid w:val="00AA3A5F"/>
    <w:rsid w:val="00AA3B1A"/>
    <w:rsid w:val="00AA3FB7"/>
    <w:rsid w:val="00AA43B1"/>
    <w:rsid w:val="00AA61B8"/>
    <w:rsid w:val="00AA7433"/>
    <w:rsid w:val="00AA78A0"/>
    <w:rsid w:val="00AB0082"/>
    <w:rsid w:val="00AB0BC2"/>
    <w:rsid w:val="00AB115B"/>
    <w:rsid w:val="00AB2270"/>
    <w:rsid w:val="00AB298F"/>
    <w:rsid w:val="00AB2A97"/>
    <w:rsid w:val="00AB2D0D"/>
    <w:rsid w:val="00AB2E82"/>
    <w:rsid w:val="00AB2FB5"/>
    <w:rsid w:val="00AB33A0"/>
    <w:rsid w:val="00AB35D9"/>
    <w:rsid w:val="00AB3B26"/>
    <w:rsid w:val="00AB4914"/>
    <w:rsid w:val="00AB4C2C"/>
    <w:rsid w:val="00AB6030"/>
    <w:rsid w:val="00AB629A"/>
    <w:rsid w:val="00AB642A"/>
    <w:rsid w:val="00AB7F02"/>
    <w:rsid w:val="00AB7F4C"/>
    <w:rsid w:val="00AB7F95"/>
    <w:rsid w:val="00AC0A04"/>
    <w:rsid w:val="00AC1FD5"/>
    <w:rsid w:val="00AC2728"/>
    <w:rsid w:val="00AC29C0"/>
    <w:rsid w:val="00AC41E3"/>
    <w:rsid w:val="00AC452E"/>
    <w:rsid w:val="00AC4C2C"/>
    <w:rsid w:val="00AC69CE"/>
    <w:rsid w:val="00AC6B4E"/>
    <w:rsid w:val="00AC71F9"/>
    <w:rsid w:val="00AC776B"/>
    <w:rsid w:val="00AD0397"/>
    <w:rsid w:val="00AD11DC"/>
    <w:rsid w:val="00AD2C9D"/>
    <w:rsid w:val="00AD306A"/>
    <w:rsid w:val="00AD3429"/>
    <w:rsid w:val="00AD357E"/>
    <w:rsid w:val="00AD3A68"/>
    <w:rsid w:val="00AD4489"/>
    <w:rsid w:val="00AD450E"/>
    <w:rsid w:val="00AD4678"/>
    <w:rsid w:val="00AD7457"/>
    <w:rsid w:val="00AD7B13"/>
    <w:rsid w:val="00AD7D1B"/>
    <w:rsid w:val="00AE08D4"/>
    <w:rsid w:val="00AE2154"/>
    <w:rsid w:val="00AE40A9"/>
    <w:rsid w:val="00AE4119"/>
    <w:rsid w:val="00AE4149"/>
    <w:rsid w:val="00AE47AA"/>
    <w:rsid w:val="00AE47B7"/>
    <w:rsid w:val="00AE4CF8"/>
    <w:rsid w:val="00AE5B84"/>
    <w:rsid w:val="00AE6595"/>
    <w:rsid w:val="00AE6B97"/>
    <w:rsid w:val="00AE6EF8"/>
    <w:rsid w:val="00AE7DD1"/>
    <w:rsid w:val="00AF05FC"/>
    <w:rsid w:val="00AF0AC0"/>
    <w:rsid w:val="00AF12E0"/>
    <w:rsid w:val="00AF1DB5"/>
    <w:rsid w:val="00AF2928"/>
    <w:rsid w:val="00AF2D59"/>
    <w:rsid w:val="00AF3726"/>
    <w:rsid w:val="00AF3E83"/>
    <w:rsid w:val="00AF3EE1"/>
    <w:rsid w:val="00AF5804"/>
    <w:rsid w:val="00AF5CA8"/>
    <w:rsid w:val="00AF5ECC"/>
    <w:rsid w:val="00AF6137"/>
    <w:rsid w:val="00AF767A"/>
    <w:rsid w:val="00AF79F8"/>
    <w:rsid w:val="00AF7D0B"/>
    <w:rsid w:val="00B004CD"/>
    <w:rsid w:val="00B00671"/>
    <w:rsid w:val="00B01428"/>
    <w:rsid w:val="00B01753"/>
    <w:rsid w:val="00B021D2"/>
    <w:rsid w:val="00B032A2"/>
    <w:rsid w:val="00B03651"/>
    <w:rsid w:val="00B04BCA"/>
    <w:rsid w:val="00B05AB1"/>
    <w:rsid w:val="00B05CCC"/>
    <w:rsid w:val="00B06547"/>
    <w:rsid w:val="00B06DAC"/>
    <w:rsid w:val="00B06E33"/>
    <w:rsid w:val="00B07149"/>
    <w:rsid w:val="00B079E1"/>
    <w:rsid w:val="00B10C07"/>
    <w:rsid w:val="00B10DA6"/>
    <w:rsid w:val="00B10FE8"/>
    <w:rsid w:val="00B11445"/>
    <w:rsid w:val="00B12E31"/>
    <w:rsid w:val="00B12F29"/>
    <w:rsid w:val="00B1316C"/>
    <w:rsid w:val="00B1370B"/>
    <w:rsid w:val="00B13F14"/>
    <w:rsid w:val="00B14202"/>
    <w:rsid w:val="00B14DE1"/>
    <w:rsid w:val="00B15C3B"/>
    <w:rsid w:val="00B17D02"/>
    <w:rsid w:val="00B17FE2"/>
    <w:rsid w:val="00B202F9"/>
    <w:rsid w:val="00B20E37"/>
    <w:rsid w:val="00B2100C"/>
    <w:rsid w:val="00B21C49"/>
    <w:rsid w:val="00B22476"/>
    <w:rsid w:val="00B22E8A"/>
    <w:rsid w:val="00B2398A"/>
    <w:rsid w:val="00B24548"/>
    <w:rsid w:val="00B24AF6"/>
    <w:rsid w:val="00B24CA8"/>
    <w:rsid w:val="00B268CF"/>
    <w:rsid w:val="00B26A8C"/>
    <w:rsid w:val="00B27072"/>
    <w:rsid w:val="00B3016E"/>
    <w:rsid w:val="00B307BB"/>
    <w:rsid w:val="00B30CC9"/>
    <w:rsid w:val="00B3287A"/>
    <w:rsid w:val="00B3311A"/>
    <w:rsid w:val="00B3314D"/>
    <w:rsid w:val="00B331F6"/>
    <w:rsid w:val="00B3338F"/>
    <w:rsid w:val="00B34551"/>
    <w:rsid w:val="00B3463E"/>
    <w:rsid w:val="00B34D0B"/>
    <w:rsid w:val="00B34D4E"/>
    <w:rsid w:val="00B34D56"/>
    <w:rsid w:val="00B350AA"/>
    <w:rsid w:val="00B35198"/>
    <w:rsid w:val="00B3597D"/>
    <w:rsid w:val="00B35C56"/>
    <w:rsid w:val="00B36238"/>
    <w:rsid w:val="00B36817"/>
    <w:rsid w:val="00B36F21"/>
    <w:rsid w:val="00B36F7C"/>
    <w:rsid w:val="00B375C0"/>
    <w:rsid w:val="00B40349"/>
    <w:rsid w:val="00B40A58"/>
    <w:rsid w:val="00B40AC9"/>
    <w:rsid w:val="00B40ED2"/>
    <w:rsid w:val="00B411A1"/>
    <w:rsid w:val="00B412AC"/>
    <w:rsid w:val="00B41395"/>
    <w:rsid w:val="00B41F09"/>
    <w:rsid w:val="00B44D50"/>
    <w:rsid w:val="00B44E4C"/>
    <w:rsid w:val="00B45628"/>
    <w:rsid w:val="00B46AC3"/>
    <w:rsid w:val="00B47483"/>
    <w:rsid w:val="00B50613"/>
    <w:rsid w:val="00B50C05"/>
    <w:rsid w:val="00B51124"/>
    <w:rsid w:val="00B5165E"/>
    <w:rsid w:val="00B52968"/>
    <w:rsid w:val="00B52C09"/>
    <w:rsid w:val="00B52F60"/>
    <w:rsid w:val="00B5338C"/>
    <w:rsid w:val="00B53CDD"/>
    <w:rsid w:val="00B53D41"/>
    <w:rsid w:val="00B5445B"/>
    <w:rsid w:val="00B55FE6"/>
    <w:rsid w:val="00B56B95"/>
    <w:rsid w:val="00B613ED"/>
    <w:rsid w:val="00B619FB"/>
    <w:rsid w:val="00B62C83"/>
    <w:rsid w:val="00B63A75"/>
    <w:rsid w:val="00B63BE7"/>
    <w:rsid w:val="00B649E4"/>
    <w:rsid w:val="00B64EA7"/>
    <w:rsid w:val="00B65169"/>
    <w:rsid w:val="00B65590"/>
    <w:rsid w:val="00B655C6"/>
    <w:rsid w:val="00B65780"/>
    <w:rsid w:val="00B66519"/>
    <w:rsid w:val="00B66EED"/>
    <w:rsid w:val="00B70026"/>
    <w:rsid w:val="00B701C1"/>
    <w:rsid w:val="00B704FC"/>
    <w:rsid w:val="00B7061C"/>
    <w:rsid w:val="00B7084D"/>
    <w:rsid w:val="00B70D64"/>
    <w:rsid w:val="00B72139"/>
    <w:rsid w:val="00B72503"/>
    <w:rsid w:val="00B7394D"/>
    <w:rsid w:val="00B739C3"/>
    <w:rsid w:val="00B74418"/>
    <w:rsid w:val="00B75DD5"/>
    <w:rsid w:val="00B76A9D"/>
    <w:rsid w:val="00B76BBD"/>
    <w:rsid w:val="00B77182"/>
    <w:rsid w:val="00B771A4"/>
    <w:rsid w:val="00B77C75"/>
    <w:rsid w:val="00B803A8"/>
    <w:rsid w:val="00B80E36"/>
    <w:rsid w:val="00B81350"/>
    <w:rsid w:val="00B82211"/>
    <w:rsid w:val="00B8245C"/>
    <w:rsid w:val="00B829FD"/>
    <w:rsid w:val="00B83370"/>
    <w:rsid w:val="00B83E29"/>
    <w:rsid w:val="00B845BD"/>
    <w:rsid w:val="00B8535F"/>
    <w:rsid w:val="00B85655"/>
    <w:rsid w:val="00B85ED4"/>
    <w:rsid w:val="00B864B1"/>
    <w:rsid w:val="00B8689F"/>
    <w:rsid w:val="00B86C80"/>
    <w:rsid w:val="00B87A7C"/>
    <w:rsid w:val="00B909D3"/>
    <w:rsid w:val="00B91468"/>
    <w:rsid w:val="00B92134"/>
    <w:rsid w:val="00B936A0"/>
    <w:rsid w:val="00B9396A"/>
    <w:rsid w:val="00B93EC8"/>
    <w:rsid w:val="00B94717"/>
    <w:rsid w:val="00B95D88"/>
    <w:rsid w:val="00B97195"/>
    <w:rsid w:val="00BA049F"/>
    <w:rsid w:val="00BA0A0E"/>
    <w:rsid w:val="00BA1D3A"/>
    <w:rsid w:val="00BA2411"/>
    <w:rsid w:val="00BA2FF4"/>
    <w:rsid w:val="00BA325A"/>
    <w:rsid w:val="00BA533F"/>
    <w:rsid w:val="00BA5602"/>
    <w:rsid w:val="00BA5E14"/>
    <w:rsid w:val="00BA6796"/>
    <w:rsid w:val="00BA7207"/>
    <w:rsid w:val="00BB25E0"/>
    <w:rsid w:val="00BB261B"/>
    <w:rsid w:val="00BB2AC8"/>
    <w:rsid w:val="00BB32D6"/>
    <w:rsid w:val="00BB3395"/>
    <w:rsid w:val="00BB391B"/>
    <w:rsid w:val="00BB424E"/>
    <w:rsid w:val="00BB54E5"/>
    <w:rsid w:val="00BB5595"/>
    <w:rsid w:val="00BB612E"/>
    <w:rsid w:val="00BC0777"/>
    <w:rsid w:val="00BC0A15"/>
    <w:rsid w:val="00BC0FAF"/>
    <w:rsid w:val="00BC1C3B"/>
    <w:rsid w:val="00BC1D75"/>
    <w:rsid w:val="00BC1D78"/>
    <w:rsid w:val="00BC3257"/>
    <w:rsid w:val="00BC356F"/>
    <w:rsid w:val="00BC397B"/>
    <w:rsid w:val="00BC4877"/>
    <w:rsid w:val="00BC4AD4"/>
    <w:rsid w:val="00BC4C43"/>
    <w:rsid w:val="00BC5EE6"/>
    <w:rsid w:val="00BC6887"/>
    <w:rsid w:val="00BC6F0F"/>
    <w:rsid w:val="00BC6F2F"/>
    <w:rsid w:val="00BC7477"/>
    <w:rsid w:val="00BD085D"/>
    <w:rsid w:val="00BD1A2F"/>
    <w:rsid w:val="00BD2649"/>
    <w:rsid w:val="00BD2CCE"/>
    <w:rsid w:val="00BD30E0"/>
    <w:rsid w:val="00BD379B"/>
    <w:rsid w:val="00BD4EB1"/>
    <w:rsid w:val="00BD56B8"/>
    <w:rsid w:val="00BD5A15"/>
    <w:rsid w:val="00BD5A5D"/>
    <w:rsid w:val="00BD6234"/>
    <w:rsid w:val="00BE0D53"/>
    <w:rsid w:val="00BE1272"/>
    <w:rsid w:val="00BE1B0F"/>
    <w:rsid w:val="00BE1C8D"/>
    <w:rsid w:val="00BE2E0C"/>
    <w:rsid w:val="00BE3877"/>
    <w:rsid w:val="00BE3EE1"/>
    <w:rsid w:val="00BE44AC"/>
    <w:rsid w:val="00BE484C"/>
    <w:rsid w:val="00BE5E0B"/>
    <w:rsid w:val="00BE6117"/>
    <w:rsid w:val="00BE6464"/>
    <w:rsid w:val="00BE64E5"/>
    <w:rsid w:val="00BE67D0"/>
    <w:rsid w:val="00BE7398"/>
    <w:rsid w:val="00BE7429"/>
    <w:rsid w:val="00BE755D"/>
    <w:rsid w:val="00BF01A5"/>
    <w:rsid w:val="00BF06E8"/>
    <w:rsid w:val="00BF0A27"/>
    <w:rsid w:val="00BF103E"/>
    <w:rsid w:val="00BF2C42"/>
    <w:rsid w:val="00BF3180"/>
    <w:rsid w:val="00BF32E5"/>
    <w:rsid w:val="00BF35DD"/>
    <w:rsid w:val="00BF38A9"/>
    <w:rsid w:val="00BF4208"/>
    <w:rsid w:val="00BF4DDB"/>
    <w:rsid w:val="00BF71AB"/>
    <w:rsid w:val="00BF790A"/>
    <w:rsid w:val="00C019FB"/>
    <w:rsid w:val="00C02065"/>
    <w:rsid w:val="00C02A52"/>
    <w:rsid w:val="00C02BB2"/>
    <w:rsid w:val="00C02F83"/>
    <w:rsid w:val="00C04B06"/>
    <w:rsid w:val="00C04BAF"/>
    <w:rsid w:val="00C05807"/>
    <w:rsid w:val="00C06E96"/>
    <w:rsid w:val="00C101CC"/>
    <w:rsid w:val="00C107F0"/>
    <w:rsid w:val="00C11130"/>
    <w:rsid w:val="00C1116F"/>
    <w:rsid w:val="00C11A28"/>
    <w:rsid w:val="00C11F99"/>
    <w:rsid w:val="00C129EA"/>
    <w:rsid w:val="00C12AF3"/>
    <w:rsid w:val="00C153C2"/>
    <w:rsid w:val="00C15462"/>
    <w:rsid w:val="00C15623"/>
    <w:rsid w:val="00C1627C"/>
    <w:rsid w:val="00C1629A"/>
    <w:rsid w:val="00C16CE4"/>
    <w:rsid w:val="00C16E6B"/>
    <w:rsid w:val="00C1724E"/>
    <w:rsid w:val="00C17ED8"/>
    <w:rsid w:val="00C2050F"/>
    <w:rsid w:val="00C2093C"/>
    <w:rsid w:val="00C20D57"/>
    <w:rsid w:val="00C21383"/>
    <w:rsid w:val="00C21EE8"/>
    <w:rsid w:val="00C22B00"/>
    <w:rsid w:val="00C2363E"/>
    <w:rsid w:val="00C236AA"/>
    <w:rsid w:val="00C241D4"/>
    <w:rsid w:val="00C25162"/>
    <w:rsid w:val="00C25EC9"/>
    <w:rsid w:val="00C26122"/>
    <w:rsid w:val="00C263A8"/>
    <w:rsid w:val="00C267BE"/>
    <w:rsid w:val="00C26984"/>
    <w:rsid w:val="00C27D3F"/>
    <w:rsid w:val="00C27E8B"/>
    <w:rsid w:val="00C30601"/>
    <w:rsid w:val="00C31404"/>
    <w:rsid w:val="00C315B7"/>
    <w:rsid w:val="00C32D85"/>
    <w:rsid w:val="00C33179"/>
    <w:rsid w:val="00C3427F"/>
    <w:rsid w:val="00C346A0"/>
    <w:rsid w:val="00C35257"/>
    <w:rsid w:val="00C35F56"/>
    <w:rsid w:val="00C369AC"/>
    <w:rsid w:val="00C37DE3"/>
    <w:rsid w:val="00C404BD"/>
    <w:rsid w:val="00C40D61"/>
    <w:rsid w:val="00C4156D"/>
    <w:rsid w:val="00C43612"/>
    <w:rsid w:val="00C44AE9"/>
    <w:rsid w:val="00C4573B"/>
    <w:rsid w:val="00C45A21"/>
    <w:rsid w:val="00C45D90"/>
    <w:rsid w:val="00C46681"/>
    <w:rsid w:val="00C46C24"/>
    <w:rsid w:val="00C47000"/>
    <w:rsid w:val="00C5023C"/>
    <w:rsid w:val="00C507AC"/>
    <w:rsid w:val="00C50B5B"/>
    <w:rsid w:val="00C5192F"/>
    <w:rsid w:val="00C51A84"/>
    <w:rsid w:val="00C52E2A"/>
    <w:rsid w:val="00C53D7A"/>
    <w:rsid w:val="00C54C81"/>
    <w:rsid w:val="00C5557B"/>
    <w:rsid w:val="00C5558B"/>
    <w:rsid w:val="00C56751"/>
    <w:rsid w:val="00C60A4A"/>
    <w:rsid w:val="00C60BBD"/>
    <w:rsid w:val="00C6116B"/>
    <w:rsid w:val="00C629BA"/>
    <w:rsid w:val="00C63898"/>
    <w:rsid w:val="00C6494D"/>
    <w:rsid w:val="00C64A70"/>
    <w:rsid w:val="00C657B6"/>
    <w:rsid w:val="00C657D7"/>
    <w:rsid w:val="00C65B08"/>
    <w:rsid w:val="00C65B53"/>
    <w:rsid w:val="00C65CC5"/>
    <w:rsid w:val="00C666EC"/>
    <w:rsid w:val="00C667DD"/>
    <w:rsid w:val="00C66CD1"/>
    <w:rsid w:val="00C6752B"/>
    <w:rsid w:val="00C70531"/>
    <w:rsid w:val="00C705F8"/>
    <w:rsid w:val="00C709A2"/>
    <w:rsid w:val="00C713D8"/>
    <w:rsid w:val="00C7148E"/>
    <w:rsid w:val="00C71C2E"/>
    <w:rsid w:val="00C72150"/>
    <w:rsid w:val="00C72BD9"/>
    <w:rsid w:val="00C72C57"/>
    <w:rsid w:val="00C732E7"/>
    <w:rsid w:val="00C73F41"/>
    <w:rsid w:val="00C74BB7"/>
    <w:rsid w:val="00C7526F"/>
    <w:rsid w:val="00C752B5"/>
    <w:rsid w:val="00C77498"/>
    <w:rsid w:val="00C77D0C"/>
    <w:rsid w:val="00C80341"/>
    <w:rsid w:val="00C809AC"/>
    <w:rsid w:val="00C81AD2"/>
    <w:rsid w:val="00C82774"/>
    <w:rsid w:val="00C8279A"/>
    <w:rsid w:val="00C829C8"/>
    <w:rsid w:val="00C82B66"/>
    <w:rsid w:val="00C82F15"/>
    <w:rsid w:val="00C835E5"/>
    <w:rsid w:val="00C84D01"/>
    <w:rsid w:val="00C85021"/>
    <w:rsid w:val="00C85C81"/>
    <w:rsid w:val="00C85FA4"/>
    <w:rsid w:val="00C8666A"/>
    <w:rsid w:val="00C86774"/>
    <w:rsid w:val="00C86E95"/>
    <w:rsid w:val="00C87413"/>
    <w:rsid w:val="00C87992"/>
    <w:rsid w:val="00C90833"/>
    <w:rsid w:val="00C90D50"/>
    <w:rsid w:val="00C90E83"/>
    <w:rsid w:val="00C91B55"/>
    <w:rsid w:val="00C929DB"/>
    <w:rsid w:val="00C93011"/>
    <w:rsid w:val="00C93E82"/>
    <w:rsid w:val="00C9446A"/>
    <w:rsid w:val="00C9493A"/>
    <w:rsid w:val="00C97221"/>
    <w:rsid w:val="00CA03D1"/>
    <w:rsid w:val="00CA0769"/>
    <w:rsid w:val="00CA08A5"/>
    <w:rsid w:val="00CA12F9"/>
    <w:rsid w:val="00CA41B5"/>
    <w:rsid w:val="00CA47D3"/>
    <w:rsid w:val="00CA4CB5"/>
    <w:rsid w:val="00CA5E79"/>
    <w:rsid w:val="00CA6031"/>
    <w:rsid w:val="00CA629F"/>
    <w:rsid w:val="00CA72ED"/>
    <w:rsid w:val="00CB02A0"/>
    <w:rsid w:val="00CB1218"/>
    <w:rsid w:val="00CB173D"/>
    <w:rsid w:val="00CB1816"/>
    <w:rsid w:val="00CB18C2"/>
    <w:rsid w:val="00CB1D3D"/>
    <w:rsid w:val="00CB1DDA"/>
    <w:rsid w:val="00CB26DA"/>
    <w:rsid w:val="00CB2DD9"/>
    <w:rsid w:val="00CB3E2A"/>
    <w:rsid w:val="00CB467A"/>
    <w:rsid w:val="00CB4C3E"/>
    <w:rsid w:val="00CB5D16"/>
    <w:rsid w:val="00CB64AA"/>
    <w:rsid w:val="00CB6728"/>
    <w:rsid w:val="00CB7842"/>
    <w:rsid w:val="00CB7B00"/>
    <w:rsid w:val="00CC00C3"/>
    <w:rsid w:val="00CC0286"/>
    <w:rsid w:val="00CC0708"/>
    <w:rsid w:val="00CC1332"/>
    <w:rsid w:val="00CC1373"/>
    <w:rsid w:val="00CC14E7"/>
    <w:rsid w:val="00CC179C"/>
    <w:rsid w:val="00CC3CCB"/>
    <w:rsid w:val="00CC486F"/>
    <w:rsid w:val="00CC6BDF"/>
    <w:rsid w:val="00CC7F69"/>
    <w:rsid w:val="00CD0565"/>
    <w:rsid w:val="00CD0814"/>
    <w:rsid w:val="00CD0A7F"/>
    <w:rsid w:val="00CD1EC0"/>
    <w:rsid w:val="00CD26FC"/>
    <w:rsid w:val="00CD2804"/>
    <w:rsid w:val="00CD351F"/>
    <w:rsid w:val="00CD3E7F"/>
    <w:rsid w:val="00CD4C66"/>
    <w:rsid w:val="00CD54E6"/>
    <w:rsid w:val="00CD731C"/>
    <w:rsid w:val="00CD7427"/>
    <w:rsid w:val="00CE14B5"/>
    <w:rsid w:val="00CE1DAF"/>
    <w:rsid w:val="00CE2122"/>
    <w:rsid w:val="00CE3280"/>
    <w:rsid w:val="00CE3707"/>
    <w:rsid w:val="00CE4D31"/>
    <w:rsid w:val="00CE513F"/>
    <w:rsid w:val="00CE5C3E"/>
    <w:rsid w:val="00CF0C89"/>
    <w:rsid w:val="00CF0F87"/>
    <w:rsid w:val="00CF1C6A"/>
    <w:rsid w:val="00CF1D28"/>
    <w:rsid w:val="00CF23A8"/>
    <w:rsid w:val="00CF2420"/>
    <w:rsid w:val="00CF259A"/>
    <w:rsid w:val="00CF2685"/>
    <w:rsid w:val="00CF2B46"/>
    <w:rsid w:val="00CF2CEC"/>
    <w:rsid w:val="00CF43DC"/>
    <w:rsid w:val="00CF56E3"/>
    <w:rsid w:val="00CF5A28"/>
    <w:rsid w:val="00D0074E"/>
    <w:rsid w:val="00D0141C"/>
    <w:rsid w:val="00D02218"/>
    <w:rsid w:val="00D02290"/>
    <w:rsid w:val="00D03C6B"/>
    <w:rsid w:val="00D03DEF"/>
    <w:rsid w:val="00D04C68"/>
    <w:rsid w:val="00D054B7"/>
    <w:rsid w:val="00D06079"/>
    <w:rsid w:val="00D0770F"/>
    <w:rsid w:val="00D102C4"/>
    <w:rsid w:val="00D1055B"/>
    <w:rsid w:val="00D109F7"/>
    <w:rsid w:val="00D1157F"/>
    <w:rsid w:val="00D11EFE"/>
    <w:rsid w:val="00D11F45"/>
    <w:rsid w:val="00D12F7E"/>
    <w:rsid w:val="00D1352E"/>
    <w:rsid w:val="00D142CF"/>
    <w:rsid w:val="00D15056"/>
    <w:rsid w:val="00D1548D"/>
    <w:rsid w:val="00D15CF3"/>
    <w:rsid w:val="00D174A7"/>
    <w:rsid w:val="00D17FF9"/>
    <w:rsid w:val="00D202AA"/>
    <w:rsid w:val="00D204C0"/>
    <w:rsid w:val="00D21FA6"/>
    <w:rsid w:val="00D222E8"/>
    <w:rsid w:val="00D223E3"/>
    <w:rsid w:val="00D23CE5"/>
    <w:rsid w:val="00D24081"/>
    <w:rsid w:val="00D240CA"/>
    <w:rsid w:val="00D26242"/>
    <w:rsid w:val="00D266F7"/>
    <w:rsid w:val="00D26A5A"/>
    <w:rsid w:val="00D26DF1"/>
    <w:rsid w:val="00D26E60"/>
    <w:rsid w:val="00D27093"/>
    <w:rsid w:val="00D30844"/>
    <w:rsid w:val="00D30B69"/>
    <w:rsid w:val="00D30F27"/>
    <w:rsid w:val="00D31ACF"/>
    <w:rsid w:val="00D31E5A"/>
    <w:rsid w:val="00D31F5C"/>
    <w:rsid w:val="00D31FF8"/>
    <w:rsid w:val="00D321AD"/>
    <w:rsid w:val="00D32998"/>
    <w:rsid w:val="00D3386E"/>
    <w:rsid w:val="00D33C09"/>
    <w:rsid w:val="00D3467E"/>
    <w:rsid w:val="00D34CB9"/>
    <w:rsid w:val="00D34DC0"/>
    <w:rsid w:val="00D3758A"/>
    <w:rsid w:val="00D37F48"/>
    <w:rsid w:val="00D40015"/>
    <w:rsid w:val="00D40B02"/>
    <w:rsid w:val="00D41485"/>
    <w:rsid w:val="00D41A21"/>
    <w:rsid w:val="00D41FDB"/>
    <w:rsid w:val="00D42259"/>
    <w:rsid w:val="00D43B9A"/>
    <w:rsid w:val="00D44081"/>
    <w:rsid w:val="00D4505D"/>
    <w:rsid w:val="00D452E4"/>
    <w:rsid w:val="00D452FA"/>
    <w:rsid w:val="00D459FA"/>
    <w:rsid w:val="00D5072F"/>
    <w:rsid w:val="00D507B3"/>
    <w:rsid w:val="00D51093"/>
    <w:rsid w:val="00D51A00"/>
    <w:rsid w:val="00D51E18"/>
    <w:rsid w:val="00D5205C"/>
    <w:rsid w:val="00D5403B"/>
    <w:rsid w:val="00D54CD4"/>
    <w:rsid w:val="00D55279"/>
    <w:rsid w:val="00D554CB"/>
    <w:rsid w:val="00D55751"/>
    <w:rsid w:val="00D56BE3"/>
    <w:rsid w:val="00D571D9"/>
    <w:rsid w:val="00D600C1"/>
    <w:rsid w:val="00D609F3"/>
    <w:rsid w:val="00D60EAD"/>
    <w:rsid w:val="00D613F8"/>
    <w:rsid w:val="00D61DAE"/>
    <w:rsid w:val="00D61FAE"/>
    <w:rsid w:val="00D62684"/>
    <w:rsid w:val="00D63318"/>
    <w:rsid w:val="00D642ED"/>
    <w:rsid w:val="00D65C33"/>
    <w:rsid w:val="00D665B4"/>
    <w:rsid w:val="00D670E4"/>
    <w:rsid w:val="00D708B9"/>
    <w:rsid w:val="00D709AE"/>
    <w:rsid w:val="00D709D4"/>
    <w:rsid w:val="00D70AE8"/>
    <w:rsid w:val="00D714EB"/>
    <w:rsid w:val="00D71A6C"/>
    <w:rsid w:val="00D71CD0"/>
    <w:rsid w:val="00D72DC5"/>
    <w:rsid w:val="00D73E1A"/>
    <w:rsid w:val="00D746B3"/>
    <w:rsid w:val="00D74DBC"/>
    <w:rsid w:val="00D75035"/>
    <w:rsid w:val="00D75A0F"/>
    <w:rsid w:val="00D75F5F"/>
    <w:rsid w:val="00D767EB"/>
    <w:rsid w:val="00D771A8"/>
    <w:rsid w:val="00D77A8A"/>
    <w:rsid w:val="00D77FE2"/>
    <w:rsid w:val="00D802E9"/>
    <w:rsid w:val="00D815A1"/>
    <w:rsid w:val="00D82346"/>
    <w:rsid w:val="00D82A1A"/>
    <w:rsid w:val="00D83569"/>
    <w:rsid w:val="00D83CC1"/>
    <w:rsid w:val="00D8404A"/>
    <w:rsid w:val="00D84A8A"/>
    <w:rsid w:val="00D863DB"/>
    <w:rsid w:val="00D867EE"/>
    <w:rsid w:val="00D86B1D"/>
    <w:rsid w:val="00D872B5"/>
    <w:rsid w:val="00D87CBD"/>
    <w:rsid w:val="00D9023F"/>
    <w:rsid w:val="00D90531"/>
    <w:rsid w:val="00D90AE4"/>
    <w:rsid w:val="00D90F23"/>
    <w:rsid w:val="00D912F6"/>
    <w:rsid w:val="00D91A9F"/>
    <w:rsid w:val="00D91AE7"/>
    <w:rsid w:val="00D91D8E"/>
    <w:rsid w:val="00D91F1C"/>
    <w:rsid w:val="00D93223"/>
    <w:rsid w:val="00D936D7"/>
    <w:rsid w:val="00D9409A"/>
    <w:rsid w:val="00D941A9"/>
    <w:rsid w:val="00D942C2"/>
    <w:rsid w:val="00D94A98"/>
    <w:rsid w:val="00D95682"/>
    <w:rsid w:val="00D9618F"/>
    <w:rsid w:val="00D96373"/>
    <w:rsid w:val="00D965F2"/>
    <w:rsid w:val="00D975DD"/>
    <w:rsid w:val="00DA0353"/>
    <w:rsid w:val="00DA0D7E"/>
    <w:rsid w:val="00DA13E4"/>
    <w:rsid w:val="00DA1B2A"/>
    <w:rsid w:val="00DA1BB7"/>
    <w:rsid w:val="00DA1C98"/>
    <w:rsid w:val="00DA286D"/>
    <w:rsid w:val="00DA28B3"/>
    <w:rsid w:val="00DA2DB1"/>
    <w:rsid w:val="00DA3287"/>
    <w:rsid w:val="00DA3580"/>
    <w:rsid w:val="00DA39F8"/>
    <w:rsid w:val="00DA4F2F"/>
    <w:rsid w:val="00DA551C"/>
    <w:rsid w:val="00DA5833"/>
    <w:rsid w:val="00DB064F"/>
    <w:rsid w:val="00DB0987"/>
    <w:rsid w:val="00DB23FF"/>
    <w:rsid w:val="00DB294A"/>
    <w:rsid w:val="00DB30B4"/>
    <w:rsid w:val="00DB3B48"/>
    <w:rsid w:val="00DB3FF8"/>
    <w:rsid w:val="00DB4888"/>
    <w:rsid w:val="00DB4E2D"/>
    <w:rsid w:val="00DB50BA"/>
    <w:rsid w:val="00DB517F"/>
    <w:rsid w:val="00DB5676"/>
    <w:rsid w:val="00DB5E5C"/>
    <w:rsid w:val="00DB670A"/>
    <w:rsid w:val="00DB7397"/>
    <w:rsid w:val="00DB7CCD"/>
    <w:rsid w:val="00DC2C29"/>
    <w:rsid w:val="00DC33E8"/>
    <w:rsid w:val="00DC38D2"/>
    <w:rsid w:val="00DC3D05"/>
    <w:rsid w:val="00DC3E46"/>
    <w:rsid w:val="00DC3F9E"/>
    <w:rsid w:val="00DC47DA"/>
    <w:rsid w:val="00DC47E3"/>
    <w:rsid w:val="00DC4EDD"/>
    <w:rsid w:val="00DC5CDA"/>
    <w:rsid w:val="00DC5DE5"/>
    <w:rsid w:val="00DC6046"/>
    <w:rsid w:val="00DC6B64"/>
    <w:rsid w:val="00DC7C6C"/>
    <w:rsid w:val="00DD0016"/>
    <w:rsid w:val="00DD1A75"/>
    <w:rsid w:val="00DD1FBB"/>
    <w:rsid w:val="00DD2707"/>
    <w:rsid w:val="00DD2B63"/>
    <w:rsid w:val="00DD3D5A"/>
    <w:rsid w:val="00DD3E64"/>
    <w:rsid w:val="00DD4FA7"/>
    <w:rsid w:val="00DD60E9"/>
    <w:rsid w:val="00DD625D"/>
    <w:rsid w:val="00DD67E1"/>
    <w:rsid w:val="00DD76EB"/>
    <w:rsid w:val="00DE103D"/>
    <w:rsid w:val="00DE104F"/>
    <w:rsid w:val="00DE25FD"/>
    <w:rsid w:val="00DE365E"/>
    <w:rsid w:val="00DE391D"/>
    <w:rsid w:val="00DE3C51"/>
    <w:rsid w:val="00DE41F9"/>
    <w:rsid w:val="00DE43A7"/>
    <w:rsid w:val="00DE44A7"/>
    <w:rsid w:val="00DE49C7"/>
    <w:rsid w:val="00DE6869"/>
    <w:rsid w:val="00DE6E3A"/>
    <w:rsid w:val="00DE729F"/>
    <w:rsid w:val="00DF0DFA"/>
    <w:rsid w:val="00DF1B9C"/>
    <w:rsid w:val="00DF1C18"/>
    <w:rsid w:val="00DF1DE5"/>
    <w:rsid w:val="00DF3536"/>
    <w:rsid w:val="00DF534A"/>
    <w:rsid w:val="00DF53DB"/>
    <w:rsid w:val="00DF56DC"/>
    <w:rsid w:val="00E000E7"/>
    <w:rsid w:val="00E00EF5"/>
    <w:rsid w:val="00E0187E"/>
    <w:rsid w:val="00E024D7"/>
    <w:rsid w:val="00E03D4B"/>
    <w:rsid w:val="00E04690"/>
    <w:rsid w:val="00E07123"/>
    <w:rsid w:val="00E07B46"/>
    <w:rsid w:val="00E10A7A"/>
    <w:rsid w:val="00E11156"/>
    <w:rsid w:val="00E1175A"/>
    <w:rsid w:val="00E11E7E"/>
    <w:rsid w:val="00E12036"/>
    <w:rsid w:val="00E12126"/>
    <w:rsid w:val="00E127A5"/>
    <w:rsid w:val="00E13384"/>
    <w:rsid w:val="00E136B8"/>
    <w:rsid w:val="00E13E97"/>
    <w:rsid w:val="00E1452F"/>
    <w:rsid w:val="00E14E65"/>
    <w:rsid w:val="00E14FB7"/>
    <w:rsid w:val="00E15425"/>
    <w:rsid w:val="00E15CD4"/>
    <w:rsid w:val="00E16581"/>
    <w:rsid w:val="00E16944"/>
    <w:rsid w:val="00E16E79"/>
    <w:rsid w:val="00E20915"/>
    <w:rsid w:val="00E21767"/>
    <w:rsid w:val="00E236B4"/>
    <w:rsid w:val="00E24FA5"/>
    <w:rsid w:val="00E257C9"/>
    <w:rsid w:val="00E26398"/>
    <w:rsid w:val="00E27700"/>
    <w:rsid w:val="00E27B14"/>
    <w:rsid w:val="00E30590"/>
    <w:rsid w:val="00E31954"/>
    <w:rsid w:val="00E3225B"/>
    <w:rsid w:val="00E327E2"/>
    <w:rsid w:val="00E3292A"/>
    <w:rsid w:val="00E333BA"/>
    <w:rsid w:val="00E33856"/>
    <w:rsid w:val="00E33F1E"/>
    <w:rsid w:val="00E35CEF"/>
    <w:rsid w:val="00E3655B"/>
    <w:rsid w:val="00E36EF5"/>
    <w:rsid w:val="00E3707F"/>
    <w:rsid w:val="00E37F91"/>
    <w:rsid w:val="00E4071E"/>
    <w:rsid w:val="00E41BF5"/>
    <w:rsid w:val="00E42BA0"/>
    <w:rsid w:val="00E43058"/>
    <w:rsid w:val="00E44FA2"/>
    <w:rsid w:val="00E45B4A"/>
    <w:rsid w:val="00E46687"/>
    <w:rsid w:val="00E46744"/>
    <w:rsid w:val="00E46E20"/>
    <w:rsid w:val="00E47117"/>
    <w:rsid w:val="00E472F8"/>
    <w:rsid w:val="00E47B23"/>
    <w:rsid w:val="00E5030C"/>
    <w:rsid w:val="00E5048B"/>
    <w:rsid w:val="00E5097F"/>
    <w:rsid w:val="00E50FD3"/>
    <w:rsid w:val="00E5196B"/>
    <w:rsid w:val="00E51ED9"/>
    <w:rsid w:val="00E5296D"/>
    <w:rsid w:val="00E539EE"/>
    <w:rsid w:val="00E54A2E"/>
    <w:rsid w:val="00E54A76"/>
    <w:rsid w:val="00E566E1"/>
    <w:rsid w:val="00E56DDD"/>
    <w:rsid w:val="00E57123"/>
    <w:rsid w:val="00E5716C"/>
    <w:rsid w:val="00E57BA7"/>
    <w:rsid w:val="00E60089"/>
    <w:rsid w:val="00E60471"/>
    <w:rsid w:val="00E6047A"/>
    <w:rsid w:val="00E610DA"/>
    <w:rsid w:val="00E62835"/>
    <w:rsid w:val="00E62D76"/>
    <w:rsid w:val="00E62FB9"/>
    <w:rsid w:val="00E62FFB"/>
    <w:rsid w:val="00E631E3"/>
    <w:rsid w:val="00E639E3"/>
    <w:rsid w:val="00E64ABE"/>
    <w:rsid w:val="00E64DEE"/>
    <w:rsid w:val="00E65EBE"/>
    <w:rsid w:val="00E664FF"/>
    <w:rsid w:val="00E66525"/>
    <w:rsid w:val="00E66929"/>
    <w:rsid w:val="00E66E1D"/>
    <w:rsid w:val="00E676A7"/>
    <w:rsid w:val="00E707DA"/>
    <w:rsid w:val="00E70AC8"/>
    <w:rsid w:val="00E70B70"/>
    <w:rsid w:val="00E70C24"/>
    <w:rsid w:val="00E7194C"/>
    <w:rsid w:val="00E71A6E"/>
    <w:rsid w:val="00E72CCF"/>
    <w:rsid w:val="00E73F14"/>
    <w:rsid w:val="00E743CF"/>
    <w:rsid w:val="00E74563"/>
    <w:rsid w:val="00E74627"/>
    <w:rsid w:val="00E748D8"/>
    <w:rsid w:val="00E74B67"/>
    <w:rsid w:val="00E7603D"/>
    <w:rsid w:val="00E7675B"/>
    <w:rsid w:val="00E76BFD"/>
    <w:rsid w:val="00E7743B"/>
    <w:rsid w:val="00E775A8"/>
    <w:rsid w:val="00E77C25"/>
    <w:rsid w:val="00E8019D"/>
    <w:rsid w:val="00E8186F"/>
    <w:rsid w:val="00E8202D"/>
    <w:rsid w:val="00E82904"/>
    <w:rsid w:val="00E8322C"/>
    <w:rsid w:val="00E835B4"/>
    <w:rsid w:val="00E84041"/>
    <w:rsid w:val="00E841A2"/>
    <w:rsid w:val="00E846CF"/>
    <w:rsid w:val="00E85328"/>
    <w:rsid w:val="00E85949"/>
    <w:rsid w:val="00E8634D"/>
    <w:rsid w:val="00E87BD8"/>
    <w:rsid w:val="00E87D2B"/>
    <w:rsid w:val="00E90035"/>
    <w:rsid w:val="00E91451"/>
    <w:rsid w:val="00E91536"/>
    <w:rsid w:val="00E9175E"/>
    <w:rsid w:val="00E91E2A"/>
    <w:rsid w:val="00E91FA1"/>
    <w:rsid w:val="00E92133"/>
    <w:rsid w:val="00E92DF5"/>
    <w:rsid w:val="00E93DD7"/>
    <w:rsid w:val="00E942CC"/>
    <w:rsid w:val="00E95ACC"/>
    <w:rsid w:val="00E95BAD"/>
    <w:rsid w:val="00E95D10"/>
    <w:rsid w:val="00E9610B"/>
    <w:rsid w:val="00EA032A"/>
    <w:rsid w:val="00EA0514"/>
    <w:rsid w:val="00EA1756"/>
    <w:rsid w:val="00EA1A6A"/>
    <w:rsid w:val="00EA2C99"/>
    <w:rsid w:val="00EA3660"/>
    <w:rsid w:val="00EA41BD"/>
    <w:rsid w:val="00EA4DDA"/>
    <w:rsid w:val="00EA56ED"/>
    <w:rsid w:val="00EA5709"/>
    <w:rsid w:val="00EA5B14"/>
    <w:rsid w:val="00EA5E2C"/>
    <w:rsid w:val="00EA6FF0"/>
    <w:rsid w:val="00EA7E45"/>
    <w:rsid w:val="00EB08C0"/>
    <w:rsid w:val="00EB1134"/>
    <w:rsid w:val="00EB25E7"/>
    <w:rsid w:val="00EB4197"/>
    <w:rsid w:val="00EB5C36"/>
    <w:rsid w:val="00EB6461"/>
    <w:rsid w:val="00EB67AD"/>
    <w:rsid w:val="00EB6FB1"/>
    <w:rsid w:val="00EB7480"/>
    <w:rsid w:val="00EB7F92"/>
    <w:rsid w:val="00EC0D01"/>
    <w:rsid w:val="00EC15EF"/>
    <w:rsid w:val="00EC18A0"/>
    <w:rsid w:val="00EC288C"/>
    <w:rsid w:val="00EC2F22"/>
    <w:rsid w:val="00EC416E"/>
    <w:rsid w:val="00EC5E40"/>
    <w:rsid w:val="00EC6716"/>
    <w:rsid w:val="00EC6F76"/>
    <w:rsid w:val="00EC7E55"/>
    <w:rsid w:val="00ED0007"/>
    <w:rsid w:val="00ED03AC"/>
    <w:rsid w:val="00ED24EB"/>
    <w:rsid w:val="00ED2B8B"/>
    <w:rsid w:val="00ED3AF2"/>
    <w:rsid w:val="00ED4417"/>
    <w:rsid w:val="00ED4A37"/>
    <w:rsid w:val="00ED4C14"/>
    <w:rsid w:val="00ED4E5F"/>
    <w:rsid w:val="00ED522D"/>
    <w:rsid w:val="00ED61F0"/>
    <w:rsid w:val="00ED667B"/>
    <w:rsid w:val="00ED69A5"/>
    <w:rsid w:val="00EE02DB"/>
    <w:rsid w:val="00EE056C"/>
    <w:rsid w:val="00EE0D66"/>
    <w:rsid w:val="00EE1376"/>
    <w:rsid w:val="00EE1B85"/>
    <w:rsid w:val="00EE2D9F"/>
    <w:rsid w:val="00EE2F8B"/>
    <w:rsid w:val="00EE305C"/>
    <w:rsid w:val="00EE38E1"/>
    <w:rsid w:val="00EE3A0D"/>
    <w:rsid w:val="00EE3F98"/>
    <w:rsid w:val="00EE5576"/>
    <w:rsid w:val="00EE6723"/>
    <w:rsid w:val="00EE6B9A"/>
    <w:rsid w:val="00EE6EA3"/>
    <w:rsid w:val="00EE75B4"/>
    <w:rsid w:val="00EE7C47"/>
    <w:rsid w:val="00EF0838"/>
    <w:rsid w:val="00EF1AD0"/>
    <w:rsid w:val="00EF2111"/>
    <w:rsid w:val="00EF3223"/>
    <w:rsid w:val="00EF32F5"/>
    <w:rsid w:val="00EF3A28"/>
    <w:rsid w:val="00EF3F8A"/>
    <w:rsid w:val="00EF43CF"/>
    <w:rsid w:val="00EF48E0"/>
    <w:rsid w:val="00EF4AB1"/>
    <w:rsid w:val="00EF5553"/>
    <w:rsid w:val="00EF5850"/>
    <w:rsid w:val="00EF6110"/>
    <w:rsid w:val="00F00515"/>
    <w:rsid w:val="00F00C5E"/>
    <w:rsid w:val="00F01F19"/>
    <w:rsid w:val="00F020FD"/>
    <w:rsid w:val="00F02CAC"/>
    <w:rsid w:val="00F03036"/>
    <w:rsid w:val="00F038BC"/>
    <w:rsid w:val="00F03B4D"/>
    <w:rsid w:val="00F03C77"/>
    <w:rsid w:val="00F07130"/>
    <w:rsid w:val="00F07414"/>
    <w:rsid w:val="00F11574"/>
    <w:rsid w:val="00F123C8"/>
    <w:rsid w:val="00F12958"/>
    <w:rsid w:val="00F12A16"/>
    <w:rsid w:val="00F1389A"/>
    <w:rsid w:val="00F14B07"/>
    <w:rsid w:val="00F14EF4"/>
    <w:rsid w:val="00F15B0D"/>
    <w:rsid w:val="00F16483"/>
    <w:rsid w:val="00F16528"/>
    <w:rsid w:val="00F172FE"/>
    <w:rsid w:val="00F175AD"/>
    <w:rsid w:val="00F2037D"/>
    <w:rsid w:val="00F21C51"/>
    <w:rsid w:val="00F23302"/>
    <w:rsid w:val="00F23328"/>
    <w:rsid w:val="00F24F0E"/>
    <w:rsid w:val="00F2636E"/>
    <w:rsid w:val="00F27CCE"/>
    <w:rsid w:val="00F30FB0"/>
    <w:rsid w:val="00F31453"/>
    <w:rsid w:val="00F31AD7"/>
    <w:rsid w:val="00F3244B"/>
    <w:rsid w:val="00F32D29"/>
    <w:rsid w:val="00F33036"/>
    <w:rsid w:val="00F33376"/>
    <w:rsid w:val="00F33B77"/>
    <w:rsid w:val="00F33BF3"/>
    <w:rsid w:val="00F33C84"/>
    <w:rsid w:val="00F33CBC"/>
    <w:rsid w:val="00F33EA9"/>
    <w:rsid w:val="00F34329"/>
    <w:rsid w:val="00F34844"/>
    <w:rsid w:val="00F34D54"/>
    <w:rsid w:val="00F354B4"/>
    <w:rsid w:val="00F36110"/>
    <w:rsid w:val="00F36F0D"/>
    <w:rsid w:val="00F37522"/>
    <w:rsid w:val="00F375DB"/>
    <w:rsid w:val="00F4021C"/>
    <w:rsid w:val="00F40B0E"/>
    <w:rsid w:val="00F41098"/>
    <w:rsid w:val="00F410F6"/>
    <w:rsid w:val="00F414B6"/>
    <w:rsid w:val="00F41C5C"/>
    <w:rsid w:val="00F42312"/>
    <w:rsid w:val="00F426AE"/>
    <w:rsid w:val="00F42D63"/>
    <w:rsid w:val="00F43300"/>
    <w:rsid w:val="00F43DEB"/>
    <w:rsid w:val="00F440BB"/>
    <w:rsid w:val="00F44152"/>
    <w:rsid w:val="00F4434D"/>
    <w:rsid w:val="00F450CF"/>
    <w:rsid w:val="00F460DD"/>
    <w:rsid w:val="00F46B0E"/>
    <w:rsid w:val="00F47971"/>
    <w:rsid w:val="00F501E0"/>
    <w:rsid w:val="00F5149C"/>
    <w:rsid w:val="00F51715"/>
    <w:rsid w:val="00F51854"/>
    <w:rsid w:val="00F522BD"/>
    <w:rsid w:val="00F52956"/>
    <w:rsid w:val="00F53782"/>
    <w:rsid w:val="00F544DE"/>
    <w:rsid w:val="00F54AB4"/>
    <w:rsid w:val="00F60F26"/>
    <w:rsid w:val="00F61B11"/>
    <w:rsid w:val="00F628B9"/>
    <w:rsid w:val="00F62F53"/>
    <w:rsid w:val="00F6348E"/>
    <w:rsid w:val="00F63EFC"/>
    <w:rsid w:val="00F6435B"/>
    <w:rsid w:val="00F665A4"/>
    <w:rsid w:val="00F66C3F"/>
    <w:rsid w:val="00F67E81"/>
    <w:rsid w:val="00F704D2"/>
    <w:rsid w:val="00F724F8"/>
    <w:rsid w:val="00F72C82"/>
    <w:rsid w:val="00F72E95"/>
    <w:rsid w:val="00F73A5C"/>
    <w:rsid w:val="00F73AD4"/>
    <w:rsid w:val="00F73D05"/>
    <w:rsid w:val="00F73D84"/>
    <w:rsid w:val="00F75BDC"/>
    <w:rsid w:val="00F774DD"/>
    <w:rsid w:val="00F801E7"/>
    <w:rsid w:val="00F82B21"/>
    <w:rsid w:val="00F82B56"/>
    <w:rsid w:val="00F837E4"/>
    <w:rsid w:val="00F843D8"/>
    <w:rsid w:val="00F844B0"/>
    <w:rsid w:val="00F84525"/>
    <w:rsid w:val="00F854B3"/>
    <w:rsid w:val="00F85F86"/>
    <w:rsid w:val="00F86AF7"/>
    <w:rsid w:val="00F870AA"/>
    <w:rsid w:val="00F9098A"/>
    <w:rsid w:val="00F90B71"/>
    <w:rsid w:val="00F92002"/>
    <w:rsid w:val="00F92144"/>
    <w:rsid w:val="00F92865"/>
    <w:rsid w:val="00F928B3"/>
    <w:rsid w:val="00F93BCA"/>
    <w:rsid w:val="00F9408C"/>
    <w:rsid w:val="00F945E6"/>
    <w:rsid w:val="00F945ED"/>
    <w:rsid w:val="00F95023"/>
    <w:rsid w:val="00F95030"/>
    <w:rsid w:val="00F9573C"/>
    <w:rsid w:val="00F9645D"/>
    <w:rsid w:val="00F96775"/>
    <w:rsid w:val="00F96EE0"/>
    <w:rsid w:val="00F96FB3"/>
    <w:rsid w:val="00FA0238"/>
    <w:rsid w:val="00FA08D0"/>
    <w:rsid w:val="00FA1527"/>
    <w:rsid w:val="00FA1A55"/>
    <w:rsid w:val="00FA2B79"/>
    <w:rsid w:val="00FA316D"/>
    <w:rsid w:val="00FA35EA"/>
    <w:rsid w:val="00FA49BB"/>
    <w:rsid w:val="00FA50C1"/>
    <w:rsid w:val="00FA59CD"/>
    <w:rsid w:val="00FA5AB3"/>
    <w:rsid w:val="00FA5E5B"/>
    <w:rsid w:val="00FA71A8"/>
    <w:rsid w:val="00FA7202"/>
    <w:rsid w:val="00FA73DD"/>
    <w:rsid w:val="00FA751C"/>
    <w:rsid w:val="00FA7CC8"/>
    <w:rsid w:val="00FB352F"/>
    <w:rsid w:val="00FB38AD"/>
    <w:rsid w:val="00FB5159"/>
    <w:rsid w:val="00FB5DC9"/>
    <w:rsid w:val="00FB79BA"/>
    <w:rsid w:val="00FC028D"/>
    <w:rsid w:val="00FC168E"/>
    <w:rsid w:val="00FC1915"/>
    <w:rsid w:val="00FC20C9"/>
    <w:rsid w:val="00FC28C3"/>
    <w:rsid w:val="00FC2CBB"/>
    <w:rsid w:val="00FC3222"/>
    <w:rsid w:val="00FC35BF"/>
    <w:rsid w:val="00FC42AA"/>
    <w:rsid w:val="00FC48F0"/>
    <w:rsid w:val="00FC4972"/>
    <w:rsid w:val="00FC4C1A"/>
    <w:rsid w:val="00FC5100"/>
    <w:rsid w:val="00FC5828"/>
    <w:rsid w:val="00FC7561"/>
    <w:rsid w:val="00FC7BAE"/>
    <w:rsid w:val="00FD0753"/>
    <w:rsid w:val="00FD09CA"/>
    <w:rsid w:val="00FD1301"/>
    <w:rsid w:val="00FD1502"/>
    <w:rsid w:val="00FD1D92"/>
    <w:rsid w:val="00FD34CB"/>
    <w:rsid w:val="00FD3EAB"/>
    <w:rsid w:val="00FD4302"/>
    <w:rsid w:val="00FD5B5D"/>
    <w:rsid w:val="00FD5C6A"/>
    <w:rsid w:val="00FD5D7A"/>
    <w:rsid w:val="00FE0506"/>
    <w:rsid w:val="00FE0773"/>
    <w:rsid w:val="00FE0FF1"/>
    <w:rsid w:val="00FE1050"/>
    <w:rsid w:val="00FE2A93"/>
    <w:rsid w:val="00FE31D1"/>
    <w:rsid w:val="00FE31D3"/>
    <w:rsid w:val="00FE3512"/>
    <w:rsid w:val="00FE3FEA"/>
    <w:rsid w:val="00FE43AE"/>
    <w:rsid w:val="00FE697F"/>
    <w:rsid w:val="00FE6A3A"/>
    <w:rsid w:val="00FE6C87"/>
    <w:rsid w:val="00FE7E97"/>
    <w:rsid w:val="00FF067C"/>
    <w:rsid w:val="00FF175A"/>
    <w:rsid w:val="00FF1C07"/>
    <w:rsid w:val="00FF240C"/>
    <w:rsid w:val="00FF280D"/>
    <w:rsid w:val="00FF2A2E"/>
    <w:rsid w:val="00FF2C07"/>
    <w:rsid w:val="00FF3329"/>
    <w:rsid w:val="00FF34D7"/>
    <w:rsid w:val="00FF3501"/>
    <w:rsid w:val="00FF3DAD"/>
    <w:rsid w:val="00FF3DEC"/>
    <w:rsid w:val="00FF3E39"/>
    <w:rsid w:val="00FF4D59"/>
    <w:rsid w:val="00FF6CB9"/>
    <w:rsid w:val="00FF721A"/>
    <w:rsid w:val="16DA20FE"/>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95adca"/>
    </o:shapedefaults>
    <o:shapelayout v:ext="edit">
      <o:idmap v:ext="edit" data="1"/>
    </o:shapelayout>
  </w:shapeDefaults>
  <w:decimalSymbol w:val="."/>
  <w:listSeparator w:val=","/>
  <w14:docId w14:val="32251CE0"/>
  <w15:docId w15:val="{F0DAF0C0-2DBD-4A8E-83CF-C767510CD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ta-IN"/>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5E00"/>
    <w:pPr>
      <w:spacing w:before="120" w:after="120"/>
    </w:pPr>
    <w:rPr>
      <w:rFonts w:ascii="Arial" w:hAnsi="Arial"/>
      <w:szCs w:val="24"/>
      <w:lang w:val="en-GB" w:eastAsia="en-GB" w:bidi="ar-SA"/>
    </w:rPr>
  </w:style>
  <w:style w:type="paragraph" w:styleId="Heading1">
    <w:name w:val="heading 1"/>
    <w:basedOn w:val="Normal"/>
    <w:next w:val="Normal"/>
    <w:qFormat/>
    <w:rsid w:val="00745E80"/>
    <w:pPr>
      <w:keepNext/>
      <w:numPr>
        <w:numId w:val="10"/>
      </w:numPr>
      <w:spacing w:before="240" w:after="60"/>
      <w:outlineLvl w:val="0"/>
    </w:pPr>
    <w:rPr>
      <w:rFonts w:ascii="Arial Bold" w:hAnsi="Arial Bold" w:cs="Arial Bold"/>
      <w:b/>
      <w:bCs/>
      <w:color w:val="005294"/>
      <w:kern w:val="32"/>
      <w:sz w:val="32"/>
      <w:szCs w:val="32"/>
    </w:rPr>
  </w:style>
  <w:style w:type="paragraph" w:styleId="Heading2">
    <w:name w:val="heading 2"/>
    <w:basedOn w:val="Normal"/>
    <w:next w:val="Normal"/>
    <w:link w:val="Heading2Char"/>
    <w:qFormat/>
    <w:rsid w:val="00427FDA"/>
    <w:pPr>
      <w:keepNext/>
      <w:numPr>
        <w:ilvl w:val="1"/>
        <w:numId w:val="10"/>
      </w:numPr>
      <w:spacing w:before="240" w:after="60"/>
      <w:outlineLvl w:val="1"/>
    </w:pPr>
    <w:rPr>
      <w:rFonts w:ascii="Arial Bold" w:hAnsi="Arial Bold" w:cs="Arial Bold"/>
      <w:b/>
      <w:bCs/>
      <w:iCs/>
      <w:color w:val="24889C"/>
      <w:sz w:val="28"/>
      <w:szCs w:val="28"/>
    </w:rPr>
  </w:style>
  <w:style w:type="paragraph" w:styleId="Heading3">
    <w:name w:val="heading 3"/>
    <w:basedOn w:val="Normal"/>
    <w:next w:val="Normal"/>
    <w:qFormat/>
    <w:rsid w:val="003F2167"/>
    <w:pPr>
      <w:keepNext/>
      <w:numPr>
        <w:ilvl w:val="2"/>
        <w:numId w:val="10"/>
      </w:numPr>
      <w:spacing w:before="240" w:after="60"/>
      <w:outlineLvl w:val="2"/>
    </w:pPr>
    <w:rPr>
      <w:rFonts w:ascii="Arial Bold" w:hAnsi="Arial Bold" w:cs="Arial Bold"/>
      <w:b/>
      <w:bCs/>
      <w:color w:val="8DB1C7"/>
      <w:sz w:val="24"/>
      <w:szCs w:val="26"/>
    </w:rPr>
  </w:style>
  <w:style w:type="paragraph" w:styleId="Heading4">
    <w:name w:val="heading 4"/>
    <w:basedOn w:val="Normal"/>
    <w:next w:val="Normal"/>
    <w:qFormat/>
    <w:rsid w:val="00745E80"/>
    <w:pPr>
      <w:keepNext/>
      <w:numPr>
        <w:ilvl w:val="3"/>
        <w:numId w:val="10"/>
      </w:numPr>
      <w:spacing w:before="240" w:after="60"/>
      <w:outlineLvl w:val="3"/>
    </w:pPr>
    <w:rPr>
      <w:rFonts w:ascii="Arial Bold" w:hAnsi="Arial Bold"/>
      <w:b/>
      <w:bCs/>
      <w:color w:val="005294"/>
      <w:sz w:val="22"/>
      <w:szCs w:val="28"/>
    </w:rPr>
  </w:style>
  <w:style w:type="paragraph" w:styleId="Heading5">
    <w:name w:val="heading 5"/>
    <w:basedOn w:val="Normal"/>
    <w:next w:val="Normal"/>
    <w:qFormat/>
    <w:rsid w:val="008A1DAB"/>
    <w:pPr>
      <w:numPr>
        <w:ilvl w:val="4"/>
        <w:numId w:val="10"/>
      </w:numPr>
      <w:spacing w:before="240" w:after="60"/>
      <w:outlineLvl w:val="4"/>
    </w:pPr>
    <w:rPr>
      <w:rFonts w:ascii="Arial Bold" w:hAnsi="Arial Bold"/>
      <w:b/>
      <w:bCs/>
      <w:iCs/>
      <w:color w:val="8DB1C7"/>
      <w:sz w:val="22"/>
      <w:szCs w:val="26"/>
    </w:rPr>
  </w:style>
  <w:style w:type="paragraph" w:styleId="Heading6">
    <w:name w:val="heading 6"/>
    <w:basedOn w:val="Normal"/>
    <w:next w:val="Normal"/>
    <w:link w:val="Heading6Char"/>
    <w:unhideWhenUsed/>
    <w:qFormat/>
    <w:rsid w:val="00EF0838"/>
    <w:pPr>
      <w:numPr>
        <w:ilvl w:val="5"/>
        <w:numId w:val="10"/>
      </w:numPr>
      <w:spacing w:before="240" w:after="60"/>
      <w:outlineLvl w:val="5"/>
    </w:pPr>
    <w:rPr>
      <w:rFonts w:ascii="Calibri" w:hAnsi="Calibri"/>
      <w:b/>
      <w:bCs/>
      <w:sz w:val="22"/>
      <w:szCs w:val="22"/>
    </w:rPr>
  </w:style>
  <w:style w:type="paragraph" w:styleId="Heading7">
    <w:name w:val="heading 7"/>
    <w:basedOn w:val="Normal"/>
    <w:next w:val="Normal"/>
    <w:link w:val="Heading7Char"/>
    <w:unhideWhenUsed/>
    <w:qFormat/>
    <w:rsid w:val="00EF0838"/>
    <w:pPr>
      <w:numPr>
        <w:ilvl w:val="6"/>
        <w:numId w:val="10"/>
      </w:numPr>
      <w:spacing w:before="240" w:after="60"/>
      <w:outlineLvl w:val="6"/>
    </w:pPr>
    <w:rPr>
      <w:rFonts w:ascii="Calibri" w:hAnsi="Calibri"/>
      <w:sz w:val="24"/>
    </w:rPr>
  </w:style>
  <w:style w:type="paragraph" w:styleId="Heading8">
    <w:name w:val="heading 8"/>
    <w:basedOn w:val="Normal"/>
    <w:next w:val="Normal"/>
    <w:link w:val="Heading8Char"/>
    <w:unhideWhenUsed/>
    <w:qFormat/>
    <w:rsid w:val="00EF0838"/>
    <w:pPr>
      <w:numPr>
        <w:ilvl w:val="7"/>
        <w:numId w:val="10"/>
      </w:numPr>
      <w:spacing w:before="240" w:after="60"/>
      <w:outlineLvl w:val="7"/>
    </w:pPr>
    <w:rPr>
      <w:rFonts w:ascii="Calibri" w:hAnsi="Calibri"/>
      <w:i/>
      <w:iCs/>
      <w:sz w:val="24"/>
    </w:rPr>
  </w:style>
  <w:style w:type="paragraph" w:styleId="Heading9">
    <w:name w:val="heading 9"/>
    <w:basedOn w:val="Normal"/>
    <w:next w:val="Normal"/>
    <w:link w:val="Heading9Char"/>
    <w:unhideWhenUsed/>
    <w:qFormat/>
    <w:rsid w:val="00EF0838"/>
    <w:pPr>
      <w:numPr>
        <w:ilvl w:val="8"/>
        <w:numId w:val="10"/>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umbered">
    <w:name w:val="Numbered"/>
    <w:basedOn w:val="NoList"/>
    <w:rsid w:val="002B19A8"/>
    <w:pPr>
      <w:numPr>
        <w:numId w:val="2"/>
      </w:numPr>
    </w:pPr>
  </w:style>
  <w:style w:type="paragraph" w:customStyle="1" w:styleId="Bullet1">
    <w:name w:val="Bullet 1"/>
    <w:basedOn w:val="Normal"/>
    <w:rsid w:val="001D5DA4"/>
    <w:pPr>
      <w:numPr>
        <w:numId w:val="1"/>
      </w:numPr>
    </w:pPr>
  </w:style>
  <w:style w:type="paragraph" w:customStyle="1" w:styleId="Bullet2">
    <w:name w:val="Bullet 2"/>
    <w:basedOn w:val="Normal"/>
    <w:rsid w:val="000A082B"/>
    <w:pPr>
      <w:numPr>
        <w:numId w:val="3"/>
      </w:numPr>
    </w:pPr>
  </w:style>
  <w:style w:type="character" w:customStyle="1" w:styleId="NormalBold">
    <w:name w:val="Normal Bold"/>
    <w:rsid w:val="00BE1272"/>
    <w:rPr>
      <w:rFonts w:ascii="Arial" w:hAnsi="Arial"/>
      <w:b/>
      <w:bCs/>
      <w:sz w:val="20"/>
    </w:rPr>
  </w:style>
  <w:style w:type="paragraph" w:styleId="TOC1">
    <w:name w:val="toc 1"/>
    <w:basedOn w:val="Normal"/>
    <w:next w:val="Normal"/>
    <w:autoRedefine/>
    <w:uiPriority w:val="39"/>
    <w:rsid w:val="00A5254B"/>
    <w:pPr>
      <w:tabs>
        <w:tab w:val="left" w:pos="360"/>
        <w:tab w:val="right" w:leader="dot" w:pos="8302"/>
      </w:tabs>
    </w:pPr>
    <w:rPr>
      <w:rFonts w:ascii="Arial Bold" w:hAnsi="Arial Bold"/>
      <w:b/>
      <w:noProof/>
      <w:color w:val="005294"/>
      <w:sz w:val="22"/>
    </w:rPr>
  </w:style>
  <w:style w:type="paragraph" w:styleId="TOC2">
    <w:name w:val="toc 2"/>
    <w:basedOn w:val="Normal"/>
    <w:next w:val="Normal"/>
    <w:autoRedefine/>
    <w:uiPriority w:val="39"/>
    <w:rsid w:val="00054EE7"/>
    <w:pPr>
      <w:tabs>
        <w:tab w:val="left" w:pos="720"/>
        <w:tab w:val="right" w:leader="dot" w:pos="8302"/>
      </w:tabs>
      <w:ind w:left="200"/>
    </w:pPr>
    <w:rPr>
      <w:noProof/>
      <w:color w:val="24889C"/>
    </w:rPr>
  </w:style>
  <w:style w:type="character" w:styleId="Hyperlink">
    <w:name w:val="Hyperlink"/>
    <w:uiPriority w:val="99"/>
    <w:rsid w:val="00492DAC"/>
    <w:rPr>
      <w:color w:val="0000FF"/>
      <w:u w:val="single"/>
    </w:rPr>
  </w:style>
  <w:style w:type="paragraph" w:customStyle="1" w:styleId="BoldBlueDark">
    <w:name w:val="Bold Blue Dark"/>
    <w:basedOn w:val="Normal"/>
    <w:rsid w:val="001010C0"/>
    <w:rPr>
      <w:b/>
      <w:color w:val="005294"/>
    </w:rPr>
  </w:style>
  <w:style w:type="paragraph" w:styleId="TOC3">
    <w:name w:val="toc 3"/>
    <w:basedOn w:val="Normal"/>
    <w:next w:val="Normal"/>
    <w:autoRedefine/>
    <w:uiPriority w:val="39"/>
    <w:rsid w:val="00D40015"/>
    <w:pPr>
      <w:tabs>
        <w:tab w:val="left" w:pos="1080"/>
        <w:tab w:val="right" w:leader="dot" w:pos="8302"/>
      </w:tabs>
      <w:ind w:left="400"/>
    </w:pPr>
    <w:rPr>
      <w:color w:val="005294"/>
    </w:rPr>
  </w:style>
  <w:style w:type="paragraph" w:styleId="TOC4">
    <w:name w:val="toc 4"/>
    <w:basedOn w:val="Normal"/>
    <w:next w:val="Normal"/>
    <w:autoRedefine/>
    <w:semiHidden/>
    <w:rsid w:val="006F33D0"/>
    <w:pPr>
      <w:ind w:left="403"/>
    </w:pPr>
    <w:rPr>
      <w:color w:val="005294"/>
    </w:rPr>
  </w:style>
  <w:style w:type="paragraph" w:styleId="TOC5">
    <w:name w:val="toc 5"/>
    <w:basedOn w:val="Normal"/>
    <w:next w:val="Normal"/>
    <w:autoRedefine/>
    <w:semiHidden/>
    <w:rsid w:val="006F33D0"/>
    <w:pPr>
      <w:ind w:left="403"/>
    </w:pPr>
    <w:rPr>
      <w:color w:val="005294"/>
    </w:rPr>
  </w:style>
  <w:style w:type="paragraph" w:styleId="TOC6">
    <w:name w:val="toc 6"/>
    <w:basedOn w:val="Normal"/>
    <w:next w:val="Normal"/>
    <w:autoRedefine/>
    <w:semiHidden/>
    <w:rsid w:val="00492DAC"/>
    <w:pPr>
      <w:ind w:left="1000"/>
    </w:pPr>
    <w:rPr>
      <w:color w:val="005294"/>
    </w:rPr>
  </w:style>
  <w:style w:type="paragraph" w:styleId="TOC7">
    <w:name w:val="toc 7"/>
    <w:basedOn w:val="Normal"/>
    <w:next w:val="Normal"/>
    <w:autoRedefine/>
    <w:semiHidden/>
    <w:rsid w:val="00492DAC"/>
    <w:pPr>
      <w:ind w:left="1200"/>
    </w:pPr>
    <w:rPr>
      <w:color w:val="005294"/>
    </w:rPr>
  </w:style>
  <w:style w:type="paragraph" w:styleId="TOC8">
    <w:name w:val="toc 8"/>
    <w:basedOn w:val="Normal"/>
    <w:next w:val="Normal"/>
    <w:autoRedefine/>
    <w:semiHidden/>
    <w:rsid w:val="00492DAC"/>
    <w:pPr>
      <w:ind w:left="1400"/>
    </w:pPr>
    <w:rPr>
      <w:color w:val="005294"/>
    </w:rPr>
  </w:style>
  <w:style w:type="paragraph" w:styleId="TOC9">
    <w:name w:val="toc 9"/>
    <w:basedOn w:val="Normal"/>
    <w:next w:val="Normal"/>
    <w:autoRedefine/>
    <w:semiHidden/>
    <w:rsid w:val="00492DAC"/>
    <w:pPr>
      <w:ind w:left="1600"/>
    </w:pPr>
    <w:rPr>
      <w:color w:val="005294"/>
    </w:rPr>
  </w:style>
  <w:style w:type="paragraph" w:customStyle="1" w:styleId="Diagramcaption">
    <w:name w:val="Diagram caption"/>
    <w:basedOn w:val="Normal"/>
    <w:rsid w:val="00492DAC"/>
    <w:pPr>
      <w:spacing w:before="240" w:after="240"/>
      <w:jc w:val="center"/>
    </w:pPr>
    <w:rPr>
      <w:i/>
      <w:iCs/>
      <w:szCs w:val="20"/>
      <w:lang w:eastAsia="en-US"/>
    </w:rPr>
  </w:style>
  <w:style w:type="character" w:customStyle="1" w:styleId="BoldBlueLight">
    <w:name w:val="Bold Blue Light"/>
    <w:rsid w:val="001010C0"/>
    <w:rPr>
      <w:rFonts w:ascii="Arial" w:hAnsi="Arial"/>
      <w:b/>
      <w:bCs/>
      <w:color w:val="8DB1C7"/>
      <w:sz w:val="20"/>
    </w:rPr>
  </w:style>
  <w:style w:type="paragraph" w:styleId="Header">
    <w:name w:val="header"/>
    <w:basedOn w:val="Normal"/>
    <w:rsid w:val="00423137"/>
    <w:pPr>
      <w:tabs>
        <w:tab w:val="center" w:pos="4320"/>
        <w:tab w:val="right" w:pos="8640"/>
      </w:tabs>
    </w:pPr>
  </w:style>
  <w:style w:type="paragraph" w:styleId="Footer">
    <w:name w:val="footer"/>
    <w:basedOn w:val="Normal"/>
    <w:rsid w:val="004E5E00"/>
    <w:pPr>
      <w:tabs>
        <w:tab w:val="center" w:pos="4153"/>
        <w:tab w:val="right" w:pos="8306"/>
      </w:tabs>
    </w:pPr>
    <w:rPr>
      <w:rFonts w:ascii="Arial Black" w:hAnsi="Arial Black"/>
      <w:color w:val="8DB1C7"/>
    </w:rPr>
  </w:style>
  <w:style w:type="table" w:styleId="TableGrid">
    <w:name w:val="Table Grid"/>
    <w:basedOn w:val="TableNormal"/>
    <w:uiPriority w:val="59"/>
    <w:rsid w:val="00B845BD"/>
    <w:pPr>
      <w:spacing w:before="120" w:after="120"/>
    </w:pPr>
    <w:rPr>
      <w:rFonts w:ascii="Arial" w:hAnsi="Arial"/>
    </w:rPr>
    <w:tblPr>
      <w:tblBorders>
        <w:top w:val="single" w:sz="4" w:space="0" w:color="C0C0C0"/>
        <w:bottom w:val="single" w:sz="4" w:space="0" w:color="C0C0C0"/>
        <w:insideH w:val="single" w:sz="4" w:space="0" w:color="C0C0C0"/>
      </w:tblBorders>
      <w:tblCellMar>
        <w:left w:w="57" w:type="dxa"/>
        <w:right w:w="57" w:type="dxa"/>
      </w:tblCellMar>
    </w:tblPr>
  </w:style>
  <w:style w:type="paragraph" w:styleId="FootnoteText">
    <w:name w:val="footnote text"/>
    <w:basedOn w:val="Normal"/>
    <w:semiHidden/>
    <w:rsid w:val="00DD625D"/>
    <w:pPr>
      <w:spacing w:before="0" w:after="0"/>
    </w:pPr>
    <w:rPr>
      <w:rFonts w:ascii="Times New Roman" w:hAnsi="Times New Roman"/>
      <w:szCs w:val="20"/>
      <w:lang w:val="en-US" w:eastAsia="en-US"/>
    </w:rPr>
  </w:style>
  <w:style w:type="paragraph" w:customStyle="1" w:styleId="TOC">
    <w:name w:val="TOC"/>
    <w:rsid w:val="00E11E7E"/>
    <w:rPr>
      <w:rFonts w:ascii="Arial Bold" w:hAnsi="Arial Bold" w:cs="Arial Bold"/>
      <w:b/>
      <w:bCs/>
      <w:color w:val="005294"/>
      <w:kern w:val="32"/>
      <w:sz w:val="32"/>
      <w:szCs w:val="32"/>
      <w:lang w:val="en-GB" w:eastAsia="en-GB" w:bidi="ar-SA"/>
    </w:rPr>
  </w:style>
  <w:style w:type="paragraph" w:customStyle="1" w:styleId="text-numbered">
    <w:name w:val="text - numbered"/>
    <w:rsid w:val="00472663"/>
    <w:pPr>
      <w:ind w:left="1077"/>
    </w:pPr>
    <w:rPr>
      <w:rFonts w:ascii="Arial" w:eastAsia="PMingLiU" w:hAnsi="Arial"/>
      <w:lang w:val="en-GB" w:eastAsia="zh-TW" w:bidi="ar-SA"/>
    </w:rPr>
  </w:style>
  <w:style w:type="paragraph" w:customStyle="1" w:styleId="text-regularbullet1">
    <w:name w:val="text - regular bullet 1"/>
    <w:rsid w:val="00472663"/>
    <w:pPr>
      <w:ind w:left="1418"/>
    </w:pPr>
    <w:rPr>
      <w:rFonts w:ascii="Arial" w:eastAsia="PMingLiU" w:hAnsi="Arial"/>
      <w:lang w:val="en-GB" w:eastAsia="zh-TW" w:bidi="ar-SA"/>
    </w:rPr>
  </w:style>
  <w:style w:type="paragraph" w:customStyle="1" w:styleId="text-regularbullet2">
    <w:name w:val="text - regular bullet 2"/>
    <w:basedOn w:val="Normal"/>
    <w:rsid w:val="00472663"/>
    <w:pPr>
      <w:spacing w:before="0" w:after="0"/>
      <w:ind w:left="1985"/>
    </w:pPr>
    <w:rPr>
      <w:rFonts w:eastAsia="PMingLiU"/>
      <w:lang w:val="en-US" w:eastAsia="en-US"/>
    </w:rPr>
  </w:style>
  <w:style w:type="paragraph" w:customStyle="1" w:styleId="TableHeading">
    <w:name w:val="Table Heading"/>
    <w:basedOn w:val="Normal"/>
    <w:rsid w:val="00745E80"/>
    <w:pPr>
      <w:spacing w:before="240"/>
      <w:jc w:val="both"/>
    </w:pPr>
    <w:rPr>
      <w:rFonts w:eastAsia="PMingLiU" w:cs="Arial Bold"/>
      <w:b/>
      <w:color w:val="005294"/>
      <w:szCs w:val="20"/>
      <w:lang w:eastAsia="zh-TW"/>
    </w:rPr>
  </w:style>
  <w:style w:type="paragraph" w:customStyle="1" w:styleId="Centred">
    <w:name w:val="Centred"/>
    <w:basedOn w:val="Normal"/>
    <w:rsid w:val="006A7F64"/>
    <w:pPr>
      <w:jc w:val="center"/>
    </w:pPr>
  </w:style>
  <w:style w:type="character" w:customStyle="1" w:styleId="BoldBlueGreen">
    <w:name w:val="Bold Blue Green"/>
    <w:rsid w:val="00852B57"/>
    <w:rPr>
      <w:rFonts w:ascii="Arial Bold" w:hAnsi="Arial Bold"/>
      <w:b/>
      <w:bCs/>
      <w:color w:val="24889C"/>
      <w:sz w:val="20"/>
    </w:rPr>
  </w:style>
  <w:style w:type="character" w:styleId="FootnoteReference">
    <w:name w:val="footnote reference"/>
    <w:semiHidden/>
    <w:rsid w:val="00DD625D"/>
    <w:rPr>
      <w:vertAlign w:val="superscript"/>
    </w:rPr>
  </w:style>
  <w:style w:type="paragraph" w:styleId="BalloonText">
    <w:name w:val="Balloon Text"/>
    <w:basedOn w:val="Normal"/>
    <w:semiHidden/>
    <w:rsid w:val="00207091"/>
    <w:rPr>
      <w:rFonts w:ascii="Tahoma" w:hAnsi="Tahoma" w:cs="Tahoma"/>
      <w:sz w:val="16"/>
      <w:szCs w:val="16"/>
    </w:rPr>
  </w:style>
  <w:style w:type="character" w:styleId="FollowedHyperlink">
    <w:name w:val="FollowedHyperlink"/>
    <w:rsid w:val="008F74C9"/>
    <w:rPr>
      <w:color w:val="800080"/>
      <w:u w:val="single"/>
    </w:rPr>
  </w:style>
  <w:style w:type="character" w:styleId="CommentReference">
    <w:name w:val="annotation reference"/>
    <w:semiHidden/>
    <w:rsid w:val="00A943CA"/>
    <w:rPr>
      <w:sz w:val="16"/>
      <w:szCs w:val="16"/>
    </w:rPr>
  </w:style>
  <w:style w:type="paragraph" w:styleId="CommentText">
    <w:name w:val="annotation text"/>
    <w:basedOn w:val="Normal"/>
    <w:semiHidden/>
    <w:rsid w:val="00A943CA"/>
    <w:rPr>
      <w:szCs w:val="20"/>
    </w:rPr>
  </w:style>
  <w:style w:type="paragraph" w:styleId="CommentSubject">
    <w:name w:val="annotation subject"/>
    <w:basedOn w:val="CommentText"/>
    <w:next w:val="CommentText"/>
    <w:semiHidden/>
    <w:rsid w:val="00A943CA"/>
    <w:rPr>
      <w:b/>
      <w:bCs/>
    </w:rPr>
  </w:style>
  <w:style w:type="paragraph" w:customStyle="1" w:styleId="Default">
    <w:name w:val="Default"/>
    <w:rsid w:val="002771B2"/>
    <w:pPr>
      <w:autoSpaceDE w:val="0"/>
      <w:autoSpaceDN w:val="0"/>
      <w:adjustRightInd w:val="0"/>
    </w:pPr>
    <w:rPr>
      <w:color w:val="000000"/>
      <w:sz w:val="24"/>
      <w:szCs w:val="24"/>
      <w:lang w:bidi="ar-SA"/>
    </w:rPr>
  </w:style>
  <w:style w:type="paragraph" w:styleId="NormalWeb">
    <w:name w:val="Normal (Web)"/>
    <w:basedOn w:val="Normal"/>
    <w:uiPriority w:val="99"/>
    <w:rsid w:val="00171BFD"/>
    <w:pPr>
      <w:spacing w:before="100" w:beforeAutospacing="1" w:after="100" w:afterAutospacing="1"/>
    </w:pPr>
    <w:rPr>
      <w:rFonts w:ascii="Times New Roman" w:hAnsi="Times New Roman"/>
      <w:sz w:val="24"/>
      <w:lang w:val="en-US" w:eastAsia="en-US"/>
    </w:rPr>
  </w:style>
  <w:style w:type="character" w:styleId="IntenseEmphasis">
    <w:name w:val="Intense Emphasis"/>
    <w:uiPriority w:val="21"/>
    <w:qFormat/>
    <w:rsid w:val="002B76AD"/>
    <w:rPr>
      <w:b/>
      <w:bCs/>
      <w:i/>
      <w:iCs/>
      <w:color w:val="4F81BD"/>
    </w:rPr>
  </w:style>
  <w:style w:type="character" w:customStyle="1" w:styleId="Heading2Char">
    <w:name w:val="Heading 2 Char"/>
    <w:link w:val="Heading2"/>
    <w:rsid w:val="00427FDA"/>
    <w:rPr>
      <w:rFonts w:ascii="Arial Bold" w:hAnsi="Arial Bold" w:cs="Arial Bold"/>
      <w:b/>
      <w:bCs/>
      <w:iCs/>
      <w:color w:val="24889C"/>
      <w:sz w:val="28"/>
      <w:szCs w:val="28"/>
      <w:lang w:val="en-GB" w:eastAsia="en-GB" w:bidi="ar-SA"/>
    </w:rPr>
  </w:style>
  <w:style w:type="paragraph" w:customStyle="1" w:styleId="NormalLeft">
    <w:name w:val="Normal + Left"/>
    <w:aliases w:val="Left:  3.17 cm,After:  0 pt"/>
    <w:basedOn w:val="Normal"/>
    <w:rsid w:val="00FA2B79"/>
    <w:pPr>
      <w:spacing w:before="0" w:after="0"/>
      <w:ind w:left="1800"/>
    </w:pPr>
    <w:rPr>
      <w:rFonts w:eastAsia="Arial Unicode MS"/>
      <w:color w:val="000080"/>
      <w:lang w:eastAsia="ko-KR"/>
    </w:rPr>
  </w:style>
  <w:style w:type="paragraph" w:styleId="ListParagraph">
    <w:name w:val="List Paragraph"/>
    <w:basedOn w:val="Normal"/>
    <w:uiPriority w:val="34"/>
    <w:qFormat/>
    <w:rsid w:val="00967D70"/>
    <w:pPr>
      <w:ind w:left="720"/>
    </w:pPr>
  </w:style>
  <w:style w:type="paragraph" w:styleId="Quote">
    <w:name w:val="Quote"/>
    <w:basedOn w:val="Normal"/>
    <w:next w:val="Normal"/>
    <w:link w:val="QuoteChar"/>
    <w:uiPriority w:val="29"/>
    <w:qFormat/>
    <w:rsid w:val="002A7007"/>
    <w:rPr>
      <w:i/>
      <w:iCs/>
      <w:color w:val="000000"/>
    </w:rPr>
  </w:style>
  <w:style w:type="character" w:customStyle="1" w:styleId="QuoteChar">
    <w:name w:val="Quote Char"/>
    <w:link w:val="Quote"/>
    <w:uiPriority w:val="29"/>
    <w:rsid w:val="002A7007"/>
    <w:rPr>
      <w:rFonts w:ascii="Arial" w:hAnsi="Arial"/>
      <w:i/>
      <w:iCs/>
      <w:color w:val="000000"/>
      <w:szCs w:val="24"/>
      <w:lang w:val="en-GB" w:eastAsia="en-GB"/>
    </w:rPr>
  </w:style>
  <w:style w:type="character" w:customStyle="1" w:styleId="Heading6Char">
    <w:name w:val="Heading 6 Char"/>
    <w:link w:val="Heading6"/>
    <w:rsid w:val="00EF0838"/>
    <w:rPr>
      <w:rFonts w:ascii="Calibri" w:hAnsi="Calibri"/>
      <w:b/>
      <w:bCs/>
      <w:sz w:val="22"/>
      <w:szCs w:val="22"/>
      <w:lang w:val="en-GB" w:eastAsia="en-GB" w:bidi="ar-SA"/>
    </w:rPr>
  </w:style>
  <w:style w:type="character" w:customStyle="1" w:styleId="Heading7Char">
    <w:name w:val="Heading 7 Char"/>
    <w:link w:val="Heading7"/>
    <w:rsid w:val="00EF0838"/>
    <w:rPr>
      <w:rFonts w:ascii="Calibri" w:hAnsi="Calibri"/>
      <w:sz w:val="24"/>
      <w:szCs w:val="24"/>
      <w:lang w:val="en-GB" w:eastAsia="en-GB" w:bidi="ar-SA"/>
    </w:rPr>
  </w:style>
  <w:style w:type="character" w:customStyle="1" w:styleId="Heading8Char">
    <w:name w:val="Heading 8 Char"/>
    <w:link w:val="Heading8"/>
    <w:rsid w:val="00EF0838"/>
    <w:rPr>
      <w:rFonts w:ascii="Calibri" w:hAnsi="Calibri"/>
      <w:i/>
      <w:iCs/>
      <w:sz w:val="24"/>
      <w:szCs w:val="24"/>
      <w:lang w:val="en-GB" w:eastAsia="en-GB" w:bidi="ar-SA"/>
    </w:rPr>
  </w:style>
  <w:style w:type="character" w:customStyle="1" w:styleId="Heading9Char">
    <w:name w:val="Heading 9 Char"/>
    <w:link w:val="Heading9"/>
    <w:rsid w:val="00EF0838"/>
    <w:rPr>
      <w:rFonts w:ascii="Cambria" w:hAnsi="Cambria"/>
      <w:sz w:val="22"/>
      <w:szCs w:val="22"/>
      <w:lang w:val="en-GB" w:eastAsia="en-GB" w:bidi="ar-SA"/>
    </w:rPr>
  </w:style>
  <w:style w:type="table" w:styleId="TableElegant">
    <w:name w:val="Table Elegant"/>
    <w:basedOn w:val="TableNormal"/>
    <w:rsid w:val="00B64EA7"/>
    <w:pPr>
      <w:spacing w:before="120" w:after="12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BodyText">
    <w:name w:val="Body Text"/>
    <w:basedOn w:val="Normal"/>
    <w:link w:val="BodyTextChar"/>
    <w:rsid w:val="00227257"/>
    <w:pPr>
      <w:overflowPunct w:val="0"/>
      <w:autoSpaceDE w:val="0"/>
      <w:autoSpaceDN w:val="0"/>
      <w:adjustRightInd w:val="0"/>
      <w:ind w:left="720"/>
      <w:textAlignment w:val="baseline"/>
    </w:pPr>
    <w:rPr>
      <w:szCs w:val="20"/>
      <w:lang w:val="en-CA" w:eastAsia="en-US"/>
    </w:rPr>
  </w:style>
  <w:style w:type="character" w:customStyle="1" w:styleId="BodyTextChar">
    <w:name w:val="Body Text Char"/>
    <w:link w:val="BodyText"/>
    <w:rsid w:val="00227257"/>
    <w:rPr>
      <w:rFonts w:ascii="Arial" w:hAnsi="Arial"/>
      <w:lang w:val="en-CA"/>
    </w:rPr>
  </w:style>
  <w:style w:type="table" w:styleId="TableGrid1">
    <w:name w:val="Table Grid 1"/>
    <w:basedOn w:val="TableNormal"/>
    <w:rsid w:val="004179B5"/>
    <w:pPr>
      <w:spacing w:before="120" w:after="12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Caption">
    <w:name w:val="caption"/>
    <w:basedOn w:val="Normal"/>
    <w:next w:val="Normal"/>
    <w:unhideWhenUsed/>
    <w:qFormat/>
    <w:rsid w:val="00AC0A04"/>
    <w:pPr>
      <w:spacing w:before="0" w:after="200"/>
    </w:pPr>
    <w:rPr>
      <w:b/>
      <w:bCs/>
      <w:color w:val="4F81BD" w:themeColor="accent1"/>
      <w:sz w:val="18"/>
      <w:szCs w:val="18"/>
    </w:rPr>
  </w:style>
  <w:style w:type="paragraph" w:customStyle="1" w:styleId="StyleCaptionCentered">
    <w:name w:val="Style Caption + Centered"/>
    <w:basedOn w:val="Caption"/>
    <w:rsid w:val="004F7DE5"/>
    <w:pPr>
      <w:jc w:val="center"/>
    </w:pPr>
    <w:rPr>
      <w:color w:val="auto"/>
      <w:szCs w:val="20"/>
    </w:rPr>
  </w:style>
  <w:style w:type="paragraph" w:customStyle="1" w:styleId="StyleCaptionAutoCentered">
    <w:name w:val="Style Caption + Auto Centered"/>
    <w:basedOn w:val="Caption"/>
    <w:rsid w:val="00910AF7"/>
    <w:pPr>
      <w:jc w:val="center"/>
    </w:pPr>
    <w:rPr>
      <w:color w:val="auto"/>
      <w:szCs w:val="20"/>
    </w:rPr>
  </w:style>
  <w:style w:type="character" w:styleId="PlaceholderText">
    <w:name w:val="Placeholder Text"/>
    <w:basedOn w:val="DefaultParagraphFont"/>
    <w:uiPriority w:val="99"/>
    <w:semiHidden/>
    <w:rsid w:val="00660D2F"/>
    <w:rPr>
      <w:color w:val="808080"/>
    </w:rPr>
  </w:style>
  <w:style w:type="paragraph" w:styleId="PlainText">
    <w:name w:val="Plain Text"/>
    <w:basedOn w:val="Normal"/>
    <w:link w:val="PlainTextChar"/>
    <w:uiPriority w:val="99"/>
    <w:unhideWhenUsed/>
    <w:rsid w:val="00C35257"/>
    <w:pPr>
      <w:spacing w:before="0" w:after="0"/>
    </w:pPr>
    <w:rPr>
      <w:rFonts w:ascii="Calibri" w:eastAsiaTheme="minorHAnsi" w:hAnsi="Calibri" w:cstheme="minorBidi"/>
      <w:sz w:val="22"/>
      <w:szCs w:val="21"/>
      <w:lang w:val="en-US" w:eastAsia="en-US"/>
    </w:rPr>
  </w:style>
  <w:style w:type="character" w:customStyle="1" w:styleId="PlainTextChar">
    <w:name w:val="Plain Text Char"/>
    <w:basedOn w:val="DefaultParagraphFont"/>
    <w:link w:val="PlainText"/>
    <w:uiPriority w:val="99"/>
    <w:rsid w:val="00C35257"/>
    <w:rPr>
      <w:rFonts w:ascii="Calibri" w:eastAsiaTheme="minorHAnsi" w:hAnsi="Calibri" w:cstheme="minorBidi"/>
      <w:sz w:val="22"/>
      <w:szCs w:val="21"/>
      <w:lang w:bidi="ar-SA"/>
    </w:rPr>
  </w:style>
  <w:style w:type="paragraph" w:styleId="HTMLPreformatted">
    <w:name w:val="HTML Preformatted"/>
    <w:basedOn w:val="Normal"/>
    <w:link w:val="HTMLPreformattedChar"/>
    <w:uiPriority w:val="99"/>
    <w:unhideWhenUsed/>
    <w:rsid w:val="003A5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hAnsi="Courier New" w:cs="Courier New"/>
      <w:szCs w:val="20"/>
      <w:lang w:val="en-US" w:eastAsia="en-US"/>
    </w:rPr>
  </w:style>
  <w:style w:type="character" w:customStyle="1" w:styleId="HTMLPreformattedChar">
    <w:name w:val="HTML Preformatted Char"/>
    <w:basedOn w:val="DefaultParagraphFont"/>
    <w:link w:val="HTMLPreformatted"/>
    <w:uiPriority w:val="99"/>
    <w:rsid w:val="003A51DA"/>
    <w:rPr>
      <w:rFonts w:ascii="Courier New" w:hAnsi="Courier New" w:cs="Courier New"/>
      <w:lang w:bidi="ar-SA"/>
    </w:rPr>
  </w:style>
  <w:style w:type="character" w:customStyle="1" w:styleId="pln">
    <w:name w:val="pln"/>
    <w:basedOn w:val="DefaultParagraphFont"/>
    <w:rsid w:val="003A51DA"/>
  </w:style>
  <w:style w:type="character" w:customStyle="1" w:styleId="apple-converted-space">
    <w:name w:val="apple-converted-space"/>
    <w:basedOn w:val="DefaultParagraphFont"/>
    <w:rsid w:val="00675E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446718">
      <w:bodyDiv w:val="1"/>
      <w:marLeft w:val="0"/>
      <w:marRight w:val="0"/>
      <w:marTop w:val="0"/>
      <w:marBottom w:val="0"/>
      <w:divBdr>
        <w:top w:val="none" w:sz="0" w:space="0" w:color="auto"/>
        <w:left w:val="none" w:sz="0" w:space="0" w:color="auto"/>
        <w:bottom w:val="none" w:sz="0" w:space="0" w:color="auto"/>
        <w:right w:val="none" w:sz="0" w:space="0" w:color="auto"/>
      </w:divBdr>
    </w:div>
    <w:div w:id="31156639">
      <w:bodyDiv w:val="1"/>
      <w:marLeft w:val="0"/>
      <w:marRight w:val="0"/>
      <w:marTop w:val="0"/>
      <w:marBottom w:val="0"/>
      <w:divBdr>
        <w:top w:val="none" w:sz="0" w:space="0" w:color="auto"/>
        <w:left w:val="none" w:sz="0" w:space="0" w:color="auto"/>
        <w:bottom w:val="none" w:sz="0" w:space="0" w:color="auto"/>
        <w:right w:val="none" w:sz="0" w:space="0" w:color="auto"/>
      </w:divBdr>
    </w:div>
    <w:div w:id="142549635">
      <w:bodyDiv w:val="1"/>
      <w:marLeft w:val="0"/>
      <w:marRight w:val="0"/>
      <w:marTop w:val="0"/>
      <w:marBottom w:val="0"/>
      <w:divBdr>
        <w:top w:val="none" w:sz="0" w:space="0" w:color="auto"/>
        <w:left w:val="none" w:sz="0" w:space="0" w:color="auto"/>
        <w:bottom w:val="none" w:sz="0" w:space="0" w:color="auto"/>
        <w:right w:val="none" w:sz="0" w:space="0" w:color="auto"/>
      </w:divBdr>
    </w:div>
    <w:div w:id="248273834">
      <w:bodyDiv w:val="1"/>
      <w:marLeft w:val="0"/>
      <w:marRight w:val="0"/>
      <w:marTop w:val="0"/>
      <w:marBottom w:val="0"/>
      <w:divBdr>
        <w:top w:val="none" w:sz="0" w:space="0" w:color="auto"/>
        <w:left w:val="none" w:sz="0" w:space="0" w:color="auto"/>
        <w:bottom w:val="none" w:sz="0" w:space="0" w:color="auto"/>
        <w:right w:val="none" w:sz="0" w:space="0" w:color="auto"/>
      </w:divBdr>
    </w:div>
    <w:div w:id="389765017">
      <w:bodyDiv w:val="1"/>
      <w:marLeft w:val="0"/>
      <w:marRight w:val="0"/>
      <w:marTop w:val="0"/>
      <w:marBottom w:val="0"/>
      <w:divBdr>
        <w:top w:val="none" w:sz="0" w:space="0" w:color="auto"/>
        <w:left w:val="none" w:sz="0" w:space="0" w:color="auto"/>
        <w:bottom w:val="none" w:sz="0" w:space="0" w:color="auto"/>
        <w:right w:val="none" w:sz="0" w:space="0" w:color="auto"/>
      </w:divBdr>
    </w:div>
    <w:div w:id="402605315">
      <w:bodyDiv w:val="1"/>
      <w:marLeft w:val="0"/>
      <w:marRight w:val="0"/>
      <w:marTop w:val="0"/>
      <w:marBottom w:val="0"/>
      <w:divBdr>
        <w:top w:val="none" w:sz="0" w:space="0" w:color="auto"/>
        <w:left w:val="none" w:sz="0" w:space="0" w:color="auto"/>
        <w:bottom w:val="none" w:sz="0" w:space="0" w:color="auto"/>
        <w:right w:val="none" w:sz="0" w:space="0" w:color="auto"/>
      </w:divBdr>
    </w:div>
    <w:div w:id="443502210">
      <w:bodyDiv w:val="1"/>
      <w:marLeft w:val="0"/>
      <w:marRight w:val="0"/>
      <w:marTop w:val="0"/>
      <w:marBottom w:val="0"/>
      <w:divBdr>
        <w:top w:val="none" w:sz="0" w:space="0" w:color="auto"/>
        <w:left w:val="none" w:sz="0" w:space="0" w:color="auto"/>
        <w:bottom w:val="none" w:sz="0" w:space="0" w:color="auto"/>
        <w:right w:val="none" w:sz="0" w:space="0" w:color="auto"/>
      </w:divBdr>
    </w:div>
    <w:div w:id="459224449">
      <w:bodyDiv w:val="1"/>
      <w:marLeft w:val="0"/>
      <w:marRight w:val="0"/>
      <w:marTop w:val="0"/>
      <w:marBottom w:val="0"/>
      <w:divBdr>
        <w:top w:val="none" w:sz="0" w:space="0" w:color="auto"/>
        <w:left w:val="none" w:sz="0" w:space="0" w:color="auto"/>
        <w:bottom w:val="none" w:sz="0" w:space="0" w:color="auto"/>
        <w:right w:val="none" w:sz="0" w:space="0" w:color="auto"/>
      </w:divBdr>
    </w:div>
    <w:div w:id="486941603">
      <w:bodyDiv w:val="1"/>
      <w:marLeft w:val="0"/>
      <w:marRight w:val="0"/>
      <w:marTop w:val="0"/>
      <w:marBottom w:val="0"/>
      <w:divBdr>
        <w:top w:val="none" w:sz="0" w:space="0" w:color="auto"/>
        <w:left w:val="none" w:sz="0" w:space="0" w:color="auto"/>
        <w:bottom w:val="none" w:sz="0" w:space="0" w:color="auto"/>
        <w:right w:val="none" w:sz="0" w:space="0" w:color="auto"/>
      </w:divBdr>
    </w:div>
    <w:div w:id="607587034">
      <w:bodyDiv w:val="1"/>
      <w:marLeft w:val="0"/>
      <w:marRight w:val="0"/>
      <w:marTop w:val="0"/>
      <w:marBottom w:val="0"/>
      <w:divBdr>
        <w:top w:val="none" w:sz="0" w:space="0" w:color="auto"/>
        <w:left w:val="none" w:sz="0" w:space="0" w:color="auto"/>
        <w:bottom w:val="none" w:sz="0" w:space="0" w:color="auto"/>
        <w:right w:val="none" w:sz="0" w:space="0" w:color="auto"/>
      </w:divBdr>
    </w:div>
    <w:div w:id="620496495">
      <w:bodyDiv w:val="1"/>
      <w:marLeft w:val="0"/>
      <w:marRight w:val="0"/>
      <w:marTop w:val="0"/>
      <w:marBottom w:val="0"/>
      <w:divBdr>
        <w:top w:val="none" w:sz="0" w:space="0" w:color="auto"/>
        <w:left w:val="none" w:sz="0" w:space="0" w:color="auto"/>
        <w:bottom w:val="none" w:sz="0" w:space="0" w:color="auto"/>
        <w:right w:val="none" w:sz="0" w:space="0" w:color="auto"/>
      </w:divBdr>
    </w:div>
    <w:div w:id="621806749">
      <w:bodyDiv w:val="1"/>
      <w:marLeft w:val="0"/>
      <w:marRight w:val="0"/>
      <w:marTop w:val="0"/>
      <w:marBottom w:val="0"/>
      <w:divBdr>
        <w:top w:val="none" w:sz="0" w:space="0" w:color="auto"/>
        <w:left w:val="none" w:sz="0" w:space="0" w:color="auto"/>
        <w:bottom w:val="none" w:sz="0" w:space="0" w:color="auto"/>
        <w:right w:val="none" w:sz="0" w:space="0" w:color="auto"/>
      </w:divBdr>
    </w:div>
    <w:div w:id="786118035">
      <w:bodyDiv w:val="1"/>
      <w:marLeft w:val="0"/>
      <w:marRight w:val="0"/>
      <w:marTop w:val="0"/>
      <w:marBottom w:val="0"/>
      <w:divBdr>
        <w:top w:val="none" w:sz="0" w:space="0" w:color="auto"/>
        <w:left w:val="none" w:sz="0" w:space="0" w:color="auto"/>
        <w:bottom w:val="none" w:sz="0" w:space="0" w:color="auto"/>
        <w:right w:val="none" w:sz="0" w:space="0" w:color="auto"/>
      </w:divBdr>
    </w:div>
    <w:div w:id="797185262">
      <w:bodyDiv w:val="1"/>
      <w:marLeft w:val="0"/>
      <w:marRight w:val="0"/>
      <w:marTop w:val="0"/>
      <w:marBottom w:val="0"/>
      <w:divBdr>
        <w:top w:val="none" w:sz="0" w:space="0" w:color="auto"/>
        <w:left w:val="none" w:sz="0" w:space="0" w:color="auto"/>
        <w:bottom w:val="none" w:sz="0" w:space="0" w:color="auto"/>
        <w:right w:val="none" w:sz="0" w:space="0" w:color="auto"/>
      </w:divBdr>
    </w:div>
    <w:div w:id="823621358">
      <w:bodyDiv w:val="1"/>
      <w:marLeft w:val="0"/>
      <w:marRight w:val="0"/>
      <w:marTop w:val="0"/>
      <w:marBottom w:val="0"/>
      <w:divBdr>
        <w:top w:val="none" w:sz="0" w:space="0" w:color="auto"/>
        <w:left w:val="none" w:sz="0" w:space="0" w:color="auto"/>
        <w:bottom w:val="none" w:sz="0" w:space="0" w:color="auto"/>
        <w:right w:val="none" w:sz="0" w:space="0" w:color="auto"/>
      </w:divBdr>
    </w:div>
    <w:div w:id="824980747">
      <w:bodyDiv w:val="1"/>
      <w:marLeft w:val="0"/>
      <w:marRight w:val="0"/>
      <w:marTop w:val="0"/>
      <w:marBottom w:val="0"/>
      <w:divBdr>
        <w:top w:val="none" w:sz="0" w:space="0" w:color="auto"/>
        <w:left w:val="none" w:sz="0" w:space="0" w:color="auto"/>
        <w:bottom w:val="none" w:sz="0" w:space="0" w:color="auto"/>
        <w:right w:val="none" w:sz="0" w:space="0" w:color="auto"/>
      </w:divBdr>
    </w:div>
    <w:div w:id="841820320">
      <w:bodyDiv w:val="1"/>
      <w:marLeft w:val="0"/>
      <w:marRight w:val="0"/>
      <w:marTop w:val="0"/>
      <w:marBottom w:val="0"/>
      <w:divBdr>
        <w:top w:val="none" w:sz="0" w:space="0" w:color="auto"/>
        <w:left w:val="none" w:sz="0" w:space="0" w:color="auto"/>
        <w:bottom w:val="none" w:sz="0" w:space="0" w:color="auto"/>
        <w:right w:val="none" w:sz="0" w:space="0" w:color="auto"/>
      </w:divBdr>
    </w:div>
    <w:div w:id="969869397">
      <w:bodyDiv w:val="1"/>
      <w:marLeft w:val="0"/>
      <w:marRight w:val="0"/>
      <w:marTop w:val="0"/>
      <w:marBottom w:val="0"/>
      <w:divBdr>
        <w:top w:val="none" w:sz="0" w:space="0" w:color="auto"/>
        <w:left w:val="none" w:sz="0" w:space="0" w:color="auto"/>
        <w:bottom w:val="none" w:sz="0" w:space="0" w:color="auto"/>
        <w:right w:val="none" w:sz="0" w:space="0" w:color="auto"/>
      </w:divBdr>
    </w:div>
    <w:div w:id="1137799383">
      <w:bodyDiv w:val="1"/>
      <w:marLeft w:val="0"/>
      <w:marRight w:val="0"/>
      <w:marTop w:val="0"/>
      <w:marBottom w:val="0"/>
      <w:divBdr>
        <w:top w:val="none" w:sz="0" w:space="0" w:color="auto"/>
        <w:left w:val="none" w:sz="0" w:space="0" w:color="auto"/>
        <w:bottom w:val="none" w:sz="0" w:space="0" w:color="auto"/>
        <w:right w:val="none" w:sz="0" w:space="0" w:color="auto"/>
      </w:divBdr>
    </w:div>
    <w:div w:id="1160461522">
      <w:bodyDiv w:val="1"/>
      <w:marLeft w:val="0"/>
      <w:marRight w:val="0"/>
      <w:marTop w:val="0"/>
      <w:marBottom w:val="0"/>
      <w:divBdr>
        <w:top w:val="none" w:sz="0" w:space="0" w:color="auto"/>
        <w:left w:val="none" w:sz="0" w:space="0" w:color="auto"/>
        <w:bottom w:val="none" w:sz="0" w:space="0" w:color="auto"/>
        <w:right w:val="none" w:sz="0" w:space="0" w:color="auto"/>
      </w:divBdr>
    </w:div>
    <w:div w:id="1200895113">
      <w:bodyDiv w:val="1"/>
      <w:marLeft w:val="0"/>
      <w:marRight w:val="0"/>
      <w:marTop w:val="0"/>
      <w:marBottom w:val="0"/>
      <w:divBdr>
        <w:top w:val="none" w:sz="0" w:space="0" w:color="auto"/>
        <w:left w:val="none" w:sz="0" w:space="0" w:color="auto"/>
        <w:bottom w:val="none" w:sz="0" w:space="0" w:color="auto"/>
        <w:right w:val="none" w:sz="0" w:space="0" w:color="auto"/>
      </w:divBdr>
    </w:div>
    <w:div w:id="1234313633">
      <w:bodyDiv w:val="1"/>
      <w:marLeft w:val="0"/>
      <w:marRight w:val="0"/>
      <w:marTop w:val="0"/>
      <w:marBottom w:val="0"/>
      <w:divBdr>
        <w:top w:val="none" w:sz="0" w:space="0" w:color="auto"/>
        <w:left w:val="none" w:sz="0" w:space="0" w:color="auto"/>
        <w:bottom w:val="none" w:sz="0" w:space="0" w:color="auto"/>
        <w:right w:val="none" w:sz="0" w:space="0" w:color="auto"/>
      </w:divBdr>
    </w:div>
    <w:div w:id="1253320862">
      <w:bodyDiv w:val="1"/>
      <w:marLeft w:val="0"/>
      <w:marRight w:val="0"/>
      <w:marTop w:val="0"/>
      <w:marBottom w:val="0"/>
      <w:divBdr>
        <w:top w:val="none" w:sz="0" w:space="0" w:color="auto"/>
        <w:left w:val="none" w:sz="0" w:space="0" w:color="auto"/>
        <w:bottom w:val="none" w:sz="0" w:space="0" w:color="auto"/>
        <w:right w:val="none" w:sz="0" w:space="0" w:color="auto"/>
      </w:divBdr>
    </w:div>
    <w:div w:id="1258247046">
      <w:bodyDiv w:val="1"/>
      <w:marLeft w:val="0"/>
      <w:marRight w:val="0"/>
      <w:marTop w:val="0"/>
      <w:marBottom w:val="0"/>
      <w:divBdr>
        <w:top w:val="none" w:sz="0" w:space="0" w:color="auto"/>
        <w:left w:val="none" w:sz="0" w:space="0" w:color="auto"/>
        <w:bottom w:val="none" w:sz="0" w:space="0" w:color="auto"/>
        <w:right w:val="none" w:sz="0" w:space="0" w:color="auto"/>
      </w:divBdr>
    </w:div>
    <w:div w:id="1277755494">
      <w:bodyDiv w:val="1"/>
      <w:marLeft w:val="0"/>
      <w:marRight w:val="0"/>
      <w:marTop w:val="0"/>
      <w:marBottom w:val="0"/>
      <w:divBdr>
        <w:top w:val="none" w:sz="0" w:space="0" w:color="auto"/>
        <w:left w:val="none" w:sz="0" w:space="0" w:color="auto"/>
        <w:bottom w:val="none" w:sz="0" w:space="0" w:color="auto"/>
        <w:right w:val="none" w:sz="0" w:space="0" w:color="auto"/>
      </w:divBdr>
    </w:div>
    <w:div w:id="1291789472">
      <w:bodyDiv w:val="1"/>
      <w:marLeft w:val="0"/>
      <w:marRight w:val="0"/>
      <w:marTop w:val="0"/>
      <w:marBottom w:val="0"/>
      <w:divBdr>
        <w:top w:val="none" w:sz="0" w:space="0" w:color="auto"/>
        <w:left w:val="none" w:sz="0" w:space="0" w:color="auto"/>
        <w:bottom w:val="none" w:sz="0" w:space="0" w:color="auto"/>
        <w:right w:val="none" w:sz="0" w:space="0" w:color="auto"/>
      </w:divBdr>
    </w:div>
    <w:div w:id="1292326565">
      <w:bodyDiv w:val="1"/>
      <w:marLeft w:val="0"/>
      <w:marRight w:val="0"/>
      <w:marTop w:val="0"/>
      <w:marBottom w:val="0"/>
      <w:divBdr>
        <w:top w:val="none" w:sz="0" w:space="0" w:color="auto"/>
        <w:left w:val="none" w:sz="0" w:space="0" w:color="auto"/>
        <w:bottom w:val="none" w:sz="0" w:space="0" w:color="auto"/>
        <w:right w:val="none" w:sz="0" w:space="0" w:color="auto"/>
      </w:divBdr>
    </w:div>
    <w:div w:id="1339237245">
      <w:bodyDiv w:val="1"/>
      <w:marLeft w:val="0"/>
      <w:marRight w:val="0"/>
      <w:marTop w:val="0"/>
      <w:marBottom w:val="0"/>
      <w:divBdr>
        <w:top w:val="none" w:sz="0" w:space="0" w:color="auto"/>
        <w:left w:val="none" w:sz="0" w:space="0" w:color="auto"/>
        <w:bottom w:val="none" w:sz="0" w:space="0" w:color="auto"/>
        <w:right w:val="none" w:sz="0" w:space="0" w:color="auto"/>
      </w:divBdr>
    </w:div>
    <w:div w:id="1420248457">
      <w:bodyDiv w:val="1"/>
      <w:marLeft w:val="0"/>
      <w:marRight w:val="0"/>
      <w:marTop w:val="0"/>
      <w:marBottom w:val="0"/>
      <w:divBdr>
        <w:top w:val="none" w:sz="0" w:space="0" w:color="auto"/>
        <w:left w:val="none" w:sz="0" w:space="0" w:color="auto"/>
        <w:bottom w:val="none" w:sz="0" w:space="0" w:color="auto"/>
        <w:right w:val="none" w:sz="0" w:space="0" w:color="auto"/>
      </w:divBdr>
    </w:div>
    <w:div w:id="1507094881">
      <w:bodyDiv w:val="1"/>
      <w:marLeft w:val="0"/>
      <w:marRight w:val="0"/>
      <w:marTop w:val="0"/>
      <w:marBottom w:val="0"/>
      <w:divBdr>
        <w:top w:val="none" w:sz="0" w:space="0" w:color="auto"/>
        <w:left w:val="none" w:sz="0" w:space="0" w:color="auto"/>
        <w:bottom w:val="none" w:sz="0" w:space="0" w:color="auto"/>
        <w:right w:val="none" w:sz="0" w:space="0" w:color="auto"/>
      </w:divBdr>
    </w:div>
    <w:div w:id="1616643126">
      <w:bodyDiv w:val="1"/>
      <w:marLeft w:val="0"/>
      <w:marRight w:val="0"/>
      <w:marTop w:val="0"/>
      <w:marBottom w:val="0"/>
      <w:divBdr>
        <w:top w:val="none" w:sz="0" w:space="0" w:color="auto"/>
        <w:left w:val="none" w:sz="0" w:space="0" w:color="auto"/>
        <w:bottom w:val="none" w:sz="0" w:space="0" w:color="auto"/>
        <w:right w:val="none" w:sz="0" w:space="0" w:color="auto"/>
      </w:divBdr>
    </w:div>
    <w:div w:id="1628467855">
      <w:bodyDiv w:val="1"/>
      <w:marLeft w:val="0"/>
      <w:marRight w:val="0"/>
      <w:marTop w:val="0"/>
      <w:marBottom w:val="0"/>
      <w:divBdr>
        <w:top w:val="none" w:sz="0" w:space="0" w:color="auto"/>
        <w:left w:val="none" w:sz="0" w:space="0" w:color="auto"/>
        <w:bottom w:val="none" w:sz="0" w:space="0" w:color="auto"/>
        <w:right w:val="none" w:sz="0" w:space="0" w:color="auto"/>
      </w:divBdr>
    </w:div>
    <w:div w:id="1645046642">
      <w:bodyDiv w:val="1"/>
      <w:marLeft w:val="0"/>
      <w:marRight w:val="0"/>
      <w:marTop w:val="0"/>
      <w:marBottom w:val="0"/>
      <w:divBdr>
        <w:top w:val="none" w:sz="0" w:space="0" w:color="auto"/>
        <w:left w:val="none" w:sz="0" w:space="0" w:color="auto"/>
        <w:bottom w:val="none" w:sz="0" w:space="0" w:color="auto"/>
        <w:right w:val="none" w:sz="0" w:space="0" w:color="auto"/>
      </w:divBdr>
    </w:div>
    <w:div w:id="1704555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50.png"/><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49.png"/><Relationship Id="rId2" Type="http://schemas.openxmlformats.org/officeDocument/2006/relationships/customXml" Target="../customXml/item2.xml"/><Relationship Id="rId16" Type="http://schemas.openxmlformats.org/officeDocument/2006/relationships/image" Target="media/image4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47.png"/><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6.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6" Type="http://schemas.openxmlformats.org/officeDocument/2006/relationships/image" Target="media/image27.jpeg"/><Relationship Id="rId21" Type="http://schemas.openxmlformats.org/officeDocument/2006/relationships/image" Target="media/image22.jpeg"/><Relationship Id="rId42" Type="http://schemas.openxmlformats.org/officeDocument/2006/relationships/image" Target="media/image43.jpeg"/><Relationship Id="rId47" Type="http://schemas.openxmlformats.org/officeDocument/2006/relationships/image" Target="media/image48.jpeg"/><Relationship Id="rId63" Type="http://schemas.openxmlformats.org/officeDocument/2006/relationships/image" Target="media/image64.jpeg"/><Relationship Id="rId68" Type="http://schemas.openxmlformats.org/officeDocument/2006/relationships/image" Target="media/image69.jpeg"/><Relationship Id="rId84" Type="http://schemas.openxmlformats.org/officeDocument/2006/relationships/image" Target="media/image85.jpeg"/><Relationship Id="rId16" Type="http://schemas.openxmlformats.org/officeDocument/2006/relationships/image" Target="media/image17.jpeg"/><Relationship Id="rId11" Type="http://schemas.openxmlformats.org/officeDocument/2006/relationships/image" Target="media/image12.jpeg"/><Relationship Id="rId32" Type="http://schemas.openxmlformats.org/officeDocument/2006/relationships/image" Target="media/image33.jpeg"/><Relationship Id="rId37" Type="http://schemas.openxmlformats.org/officeDocument/2006/relationships/image" Target="media/image38.jpeg"/><Relationship Id="rId53" Type="http://schemas.openxmlformats.org/officeDocument/2006/relationships/image" Target="media/image54.jpeg"/><Relationship Id="rId58" Type="http://schemas.openxmlformats.org/officeDocument/2006/relationships/image" Target="media/image59.jpeg"/><Relationship Id="rId74" Type="http://schemas.openxmlformats.org/officeDocument/2006/relationships/image" Target="media/image75.jpeg"/><Relationship Id="rId79" Type="http://schemas.openxmlformats.org/officeDocument/2006/relationships/image" Target="media/image80.jpeg"/><Relationship Id="rId5" Type="http://schemas.openxmlformats.org/officeDocument/2006/relationships/image" Target="media/image6.jpeg"/><Relationship Id="rId19" Type="http://schemas.openxmlformats.org/officeDocument/2006/relationships/image" Target="media/image20.jpeg"/><Relationship Id="rId14" Type="http://schemas.openxmlformats.org/officeDocument/2006/relationships/image" Target="media/image15.jpeg"/><Relationship Id="rId22" Type="http://schemas.openxmlformats.org/officeDocument/2006/relationships/image" Target="media/image23.jpeg"/><Relationship Id="rId27" Type="http://schemas.openxmlformats.org/officeDocument/2006/relationships/image" Target="media/image28.jpeg"/><Relationship Id="rId30" Type="http://schemas.openxmlformats.org/officeDocument/2006/relationships/image" Target="media/image31.jpeg"/><Relationship Id="rId35" Type="http://schemas.openxmlformats.org/officeDocument/2006/relationships/image" Target="media/image36.jpeg"/><Relationship Id="rId43" Type="http://schemas.openxmlformats.org/officeDocument/2006/relationships/image" Target="media/image44.jpeg"/><Relationship Id="rId48" Type="http://schemas.openxmlformats.org/officeDocument/2006/relationships/image" Target="media/image49.jpeg"/><Relationship Id="rId56" Type="http://schemas.openxmlformats.org/officeDocument/2006/relationships/image" Target="media/image57.jpeg"/><Relationship Id="rId64" Type="http://schemas.openxmlformats.org/officeDocument/2006/relationships/image" Target="media/image65.jpeg"/><Relationship Id="rId69" Type="http://schemas.openxmlformats.org/officeDocument/2006/relationships/image" Target="media/image70.jpeg"/><Relationship Id="rId77" Type="http://schemas.openxmlformats.org/officeDocument/2006/relationships/image" Target="media/image78.jpeg"/><Relationship Id="rId8" Type="http://schemas.openxmlformats.org/officeDocument/2006/relationships/image" Target="media/image9.jpeg"/><Relationship Id="rId51" Type="http://schemas.openxmlformats.org/officeDocument/2006/relationships/image" Target="media/image52.jpeg"/><Relationship Id="rId72" Type="http://schemas.openxmlformats.org/officeDocument/2006/relationships/image" Target="media/image73.jpeg"/><Relationship Id="rId80" Type="http://schemas.openxmlformats.org/officeDocument/2006/relationships/image" Target="media/image81.jpeg"/><Relationship Id="rId85" Type="http://schemas.openxmlformats.org/officeDocument/2006/relationships/image" Target="media/image86.jpeg"/><Relationship Id="rId3" Type="http://schemas.openxmlformats.org/officeDocument/2006/relationships/image" Target="media/image4.jpeg"/><Relationship Id="rId12" Type="http://schemas.openxmlformats.org/officeDocument/2006/relationships/image" Target="media/image13.jpeg"/><Relationship Id="rId17" Type="http://schemas.openxmlformats.org/officeDocument/2006/relationships/image" Target="media/image18.jpeg"/><Relationship Id="rId25" Type="http://schemas.openxmlformats.org/officeDocument/2006/relationships/image" Target="media/image26.jpeg"/><Relationship Id="rId33" Type="http://schemas.openxmlformats.org/officeDocument/2006/relationships/image" Target="media/image34.jpeg"/><Relationship Id="rId38" Type="http://schemas.openxmlformats.org/officeDocument/2006/relationships/image" Target="media/image39.jpeg"/><Relationship Id="rId46" Type="http://schemas.openxmlformats.org/officeDocument/2006/relationships/image" Target="media/image47.jpeg"/><Relationship Id="rId59" Type="http://schemas.openxmlformats.org/officeDocument/2006/relationships/image" Target="media/image60.jpeg"/><Relationship Id="rId67" Type="http://schemas.openxmlformats.org/officeDocument/2006/relationships/image" Target="media/image68.jpeg"/><Relationship Id="rId20" Type="http://schemas.openxmlformats.org/officeDocument/2006/relationships/image" Target="media/image21.jpeg"/><Relationship Id="rId41" Type="http://schemas.openxmlformats.org/officeDocument/2006/relationships/image" Target="media/image42.jpeg"/><Relationship Id="rId54" Type="http://schemas.openxmlformats.org/officeDocument/2006/relationships/image" Target="media/image55.jpeg"/><Relationship Id="rId62" Type="http://schemas.openxmlformats.org/officeDocument/2006/relationships/image" Target="media/image63.jpeg"/><Relationship Id="rId70" Type="http://schemas.openxmlformats.org/officeDocument/2006/relationships/image" Target="media/image71.jpeg"/><Relationship Id="rId75" Type="http://schemas.openxmlformats.org/officeDocument/2006/relationships/image" Target="media/image76.jpeg"/><Relationship Id="rId83" Type="http://schemas.openxmlformats.org/officeDocument/2006/relationships/image" Target="media/image84.jpeg"/><Relationship Id="rId1" Type="http://schemas.openxmlformats.org/officeDocument/2006/relationships/image" Target="media/image2.jpeg"/><Relationship Id="rId6" Type="http://schemas.openxmlformats.org/officeDocument/2006/relationships/image" Target="media/image7.jpeg"/><Relationship Id="rId15" Type="http://schemas.openxmlformats.org/officeDocument/2006/relationships/image" Target="media/image16.jpeg"/><Relationship Id="rId23" Type="http://schemas.openxmlformats.org/officeDocument/2006/relationships/image" Target="media/image24.jpeg"/><Relationship Id="rId28" Type="http://schemas.openxmlformats.org/officeDocument/2006/relationships/image" Target="media/image29.jpeg"/><Relationship Id="rId36" Type="http://schemas.openxmlformats.org/officeDocument/2006/relationships/image" Target="media/image37.jpeg"/><Relationship Id="rId49" Type="http://schemas.openxmlformats.org/officeDocument/2006/relationships/image" Target="media/image50.jpeg"/><Relationship Id="rId57" Type="http://schemas.openxmlformats.org/officeDocument/2006/relationships/image" Target="media/image58.jpeg"/><Relationship Id="rId10" Type="http://schemas.openxmlformats.org/officeDocument/2006/relationships/image" Target="media/image11.jpeg"/><Relationship Id="rId31" Type="http://schemas.openxmlformats.org/officeDocument/2006/relationships/image" Target="media/image32.jpeg"/><Relationship Id="rId44" Type="http://schemas.openxmlformats.org/officeDocument/2006/relationships/image" Target="media/image45.jpeg"/><Relationship Id="rId52" Type="http://schemas.openxmlformats.org/officeDocument/2006/relationships/image" Target="media/image53.jpeg"/><Relationship Id="rId60" Type="http://schemas.openxmlformats.org/officeDocument/2006/relationships/image" Target="media/image61.jpeg"/><Relationship Id="rId65" Type="http://schemas.openxmlformats.org/officeDocument/2006/relationships/image" Target="media/image66.jpeg"/><Relationship Id="rId73" Type="http://schemas.openxmlformats.org/officeDocument/2006/relationships/image" Target="media/image74.jpeg"/><Relationship Id="rId78" Type="http://schemas.openxmlformats.org/officeDocument/2006/relationships/image" Target="media/image79.jpeg"/><Relationship Id="rId81" Type="http://schemas.openxmlformats.org/officeDocument/2006/relationships/image" Target="media/image82.jpeg"/><Relationship Id="rId86" Type="http://schemas.openxmlformats.org/officeDocument/2006/relationships/image" Target="media/image87.jpeg"/><Relationship Id="rId4" Type="http://schemas.openxmlformats.org/officeDocument/2006/relationships/image" Target="media/image5.jpeg"/><Relationship Id="rId9" Type="http://schemas.openxmlformats.org/officeDocument/2006/relationships/image" Target="media/image10.jpeg"/><Relationship Id="rId13" Type="http://schemas.openxmlformats.org/officeDocument/2006/relationships/image" Target="media/image14.jpeg"/><Relationship Id="rId18" Type="http://schemas.openxmlformats.org/officeDocument/2006/relationships/image" Target="media/image19.jpeg"/><Relationship Id="rId39" Type="http://schemas.openxmlformats.org/officeDocument/2006/relationships/image" Target="media/image40.jpeg"/><Relationship Id="rId34" Type="http://schemas.openxmlformats.org/officeDocument/2006/relationships/image" Target="media/image35.jpeg"/><Relationship Id="rId50" Type="http://schemas.openxmlformats.org/officeDocument/2006/relationships/image" Target="media/image51.jpeg"/><Relationship Id="rId55" Type="http://schemas.openxmlformats.org/officeDocument/2006/relationships/image" Target="media/image56.jpeg"/><Relationship Id="rId76" Type="http://schemas.openxmlformats.org/officeDocument/2006/relationships/image" Target="media/image77.jpeg"/><Relationship Id="rId7" Type="http://schemas.openxmlformats.org/officeDocument/2006/relationships/image" Target="media/image8.jpeg"/><Relationship Id="rId71" Type="http://schemas.openxmlformats.org/officeDocument/2006/relationships/image" Target="media/image72.jpeg"/><Relationship Id="rId2" Type="http://schemas.openxmlformats.org/officeDocument/2006/relationships/image" Target="media/image3.jpeg"/><Relationship Id="rId29" Type="http://schemas.openxmlformats.org/officeDocument/2006/relationships/image" Target="media/image30.jpeg"/><Relationship Id="rId24" Type="http://schemas.openxmlformats.org/officeDocument/2006/relationships/image" Target="media/image25.jpeg"/><Relationship Id="rId40" Type="http://schemas.openxmlformats.org/officeDocument/2006/relationships/image" Target="media/image41.jpeg"/><Relationship Id="rId45" Type="http://schemas.openxmlformats.org/officeDocument/2006/relationships/image" Target="media/image46.jpeg"/><Relationship Id="rId66" Type="http://schemas.openxmlformats.org/officeDocument/2006/relationships/image" Target="media/image67.jpeg"/><Relationship Id="rId87" Type="http://schemas.openxmlformats.org/officeDocument/2006/relationships/image" Target="media/image45.png"/><Relationship Id="rId61" Type="http://schemas.openxmlformats.org/officeDocument/2006/relationships/image" Target="media/image62.jpeg"/><Relationship Id="rId82" Type="http://schemas.openxmlformats.org/officeDocument/2006/relationships/image" Target="media/image8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EMP\AppData\Roaming\Microsoft\Templates\Temenos%20Document%20Template.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2F8271FBF9D4D4BB8FBA7BE96F26B20"/>
        <w:category>
          <w:name w:val="General"/>
          <w:gallery w:val="placeholder"/>
        </w:category>
        <w:types>
          <w:type w:val="bbPlcHdr"/>
        </w:types>
        <w:behaviors>
          <w:behavior w:val="content"/>
        </w:behaviors>
        <w:guid w:val="{66B38834-44C5-4EB8-9337-81319B79D860}"/>
      </w:docPartPr>
      <w:docPartBody>
        <w:p w:rsidR="00BC5998" w:rsidRDefault="000C74F3" w:rsidP="000C74F3">
          <w:pPr>
            <w:pStyle w:val="C2F8271FBF9D4D4BB8FBA7BE96F26B20"/>
          </w:pPr>
          <w:r w:rsidRPr="00266487">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old">
    <w:altName w:val="Arial"/>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PMingLiU">
    <w:altName w:val="新細明體"/>
    <w:panose1 w:val="02010601000101010101"/>
    <w:charset w:val="88"/>
    <w:family w:val="auto"/>
    <w:notTrueType/>
    <w:pitch w:val="variable"/>
    <w:sig w:usb0="00000001" w:usb1="08080000" w:usb2="00000010" w:usb3="00000000" w:csb0="00100000"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2B74"/>
    <w:rsid w:val="000014E2"/>
    <w:rsid w:val="000A0B5F"/>
    <w:rsid w:val="000C74F3"/>
    <w:rsid w:val="00115639"/>
    <w:rsid w:val="00124F68"/>
    <w:rsid w:val="00150577"/>
    <w:rsid w:val="001D64EF"/>
    <w:rsid w:val="0025165F"/>
    <w:rsid w:val="0026762F"/>
    <w:rsid w:val="002C5904"/>
    <w:rsid w:val="00385D54"/>
    <w:rsid w:val="003A45D5"/>
    <w:rsid w:val="003C4A39"/>
    <w:rsid w:val="00444759"/>
    <w:rsid w:val="00455882"/>
    <w:rsid w:val="004B1F2D"/>
    <w:rsid w:val="004F39B5"/>
    <w:rsid w:val="00517B77"/>
    <w:rsid w:val="005A66B2"/>
    <w:rsid w:val="005D60A8"/>
    <w:rsid w:val="00641649"/>
    <w:rsid w:val="008319BB"/>
    <w:rsid w:val="00840329"/>
    <w:rsid w:val="008656BB"/>
    <w:rsid w:val="009310AF"/>
    <w:rsid w:val="00956883"/>
    <w:rsid w:val="00956D7C"/>
    <w:rsid w:val="009B7539"/>
    <w:rsid w:val="009F5AA5"/>
    <w:rsid w:val="00A07430"/>
    <w:rsid w:val="00A101AF"/>
    <w:rsid w:val="00A301EC"/>
    <w:rsid w:val="00A362AC"/>
    <w:rsid w:val="00A4597F"/>
    <w:rsid w:val="00A67533"/>
    <w:rsid w:val="00A81329"/>
    <w:rsid w:val="00AA4F90"/>
    <w:rsid w:val="00AB04ED"/>
    <w:rsid w:val="00B62BCA"/>
    <w:rsid w:val="00BC5998"/>
    <w:rsid w:val="00BD472A"/>
    <w:rsid w:val="00C056A3"/>
    <w:rsid w:val="00C22F76"/>
    <w:rsid w:val="00CB541B"/>
    <w:rsid w:val="00CF6A67"/>
    <w:rsid w:val="00D01C2A"/>
    <w:rsid w:val="00D35ECE"/>
    <w:rsid w:val="00DB41C5"/>
    <w:rsid w:val="00DC31A6"/>
    <w:rsid w:val="00E06F14"/>
    <w:rsid w:val="00E4636D"/>
    <w:rsid w:val="00E57E6F"/>
    <w:rsid w:val="00E62435"/>
    <w:rsid w:val="00E761E0"/>
    <w:rsid w:val="00ED683A"/>
    <w:rsid w:val="00F40D4D"/>
    <w:rsid w:val="00F84E2E"/>
    <w:rsid w:val="00FE2B74"/>
    <w:rsid w:val="00FE64F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2B74"/>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C74F3"/>
    <w:rPr>
      <w:color w:val="808080"/>
    </w:rPr>
  </w:style>
  <w:style w:type="paragraph" w:customStyle="1" w:styleId="C2F8271FBF9D4D4BB8FBA7BE96F26B20">
    <w:name w:val="C2F8271FBF9D4D4BB8FBA7BE96F26B20"/>
    <w:rsid w:val="000C74F3"/>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System xmlns="8358a363-f9ad-4a50-94ca-b4f30d066b2d">T24</System>
    <Enhancement_x0020_Number xmlns="8358a363-f9ad-4a50-94ca-b4f30d066b2d">2273426</Enhancement_x0020_Number>
    <ma73bdee04b243cbb3cde96b1f98a219 xmlns="f07a00df-631b-41ba-b994-383d70c13d9a">
      <Terms xmlns="http://schemas.microsoft.com/office/infopath/2007/PartnerControls">
        <TermInfo xmlns="http://schemas.microsoft.com/office/infopath/2007/PartnerControls">
          <TermName xmlns="http://schemas.microsoft.com/office/infopath/2007/PartnerControls">edgeConnect</TermName>
          <TermId xmlns="http://schemas.microsoft.com/office/infopath/2007/PartnerControls">44e49155-fbe5-4f2e-8ca2-43ed1eff253b</TermId>
        </TermInfo>
      </Terms>
    </ma73bdee04b243cbb3cde96b1f98a219>
    <_Status xmlns="http://schemas.microsoft.com/sharepoint/v3/fields" xsi:nil="true"/>
    <DocumentSetDescription xmlns="http://schemas.microsoft.com/sharepoint/v3">app2app support required for Raiffeisen Luxembourg </DocumentSetDescription>
    <Related_x0020_enhancement xmlns="e97ecee7-7faf-4165-adf8-70c54266f61d">
      <Value>3178</Value>
    </Related_x0020_enhancement>
    <Release xmlns="f07a00df-631b-41ba-b994-383d70c13d9a" xsi:nil="true"/>
    <TaxCatchAll xmlns="f07a00df-631b-41ba-b994-383d70c13d9a">
      <Value>39</Value>
      <Value>60</Value>
    </TaxCatchAll>
    <SI_x0020_Number xmlns="8358a363-f9ad-4a50-94ca-b4f30d066b2d">2204246</SI_x0020_Number>
    <Client xmlns="8358a363-f9ad-4a50-94ca-b4f30d066b2d">RBL</Client>
    <lee3fefe487a4ffe949c1f39da4c58b0 xmlns="8358a363-f9ad-4a50-94ca-b4f30d066b2d">
      <Terms xmlns="http://schemas.microsoft.com/office/infopath/2007/PartnerControls">
        <TermInfo xmlns="http://schemas.microsoft.com/office/infopath/2007/PartnerControls">
          <TermName>Technology</TermName>
          <TermId>c907f06a-3115-472d-be1f-288814062d5d</TermId>
        </TermInfo>
      </Terms>
    </lee3fefe487a4ffe949c1f39da4c58b0>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Model Configuration Document" ma:contentTypeID="0x01010059024DEC20F697449975E7776B5CA7390900B83F24A0EB7A8A48BCE14ED0675DEE00" ma:contentTypeVersion="16" ma:contentTypeDescription="" ma:contentTypeScope="" ma:versionID="dabf68acc6876d4cc9f4ee4e780b17c5">
  <xsd:schema xmlns:xsd="http://www.w3.org/2001/XMLSchema" xmlns:xs="http://www.w3.org/2001/XMLSchema" xmlns:p="http://schemas.microsoft.com/office/2006/metadata/properties" xmlns:ns1="http://schemas.microsoft.com/sharepoint/v3" xmlns:ns2="8358a363-f9ad-4a50-94ca-b4f30d066b2d" xmlns:ns3="f07a00df-631b-41ba-b994-383d70c13d9a" xmlns:ns4="e97ecee7-7faf-4165-adf8-70c54266f61d" xmlns:ns5="http://schemas.microsoft.com/sharepoint/v3/fields" targetNamespace="http://schemas.microsoft.com/office/2006/metadata/properties" ma:root="true" ma:fieldsID="a892e5f641238f2a2cd4a9d3f366681a" ns1:_="" ns2:_="" ns3:_="" ns4:_="" ns5:_="">
    <xsd:import namespace="http://schemas.microsoft.com/sharepoint/v3"/>
    <xsd:import namespace="8358a363-f9ad-4a50-94ca-b4f30d066b2d"/>
    <xsd:import namespace="f07a00df-631b-41ba-b994-383d70c13d9a"/>
    <xsd:import namespace="e97ecee7-7faf-4165-adf8-70c54266f61d"/>
    <xsd:import namespace="http://schemas.microsoft.com/sharepoint/v3/fields"/>
    <xsd:element name="properties">
      <xsd:complexType>
        <xsd:sequence>
          <xsd:element name="documentManagement">
            <xsd:complexType>
              <xsd:all>
                <xsd:element ref="ns2:SI_x0020_Number"/>
                <xsd:element ref="ns2:Enhancement_x0020_Number"/>
                <xsd:element ref="ns2:Client" minOccurs="0"/>
                <xsd:element ref="ns2:lee3fefe487a4ffe949c1f39da4c58b0" minOccurs="0"/>
                <xsd:element ref="ns3:TaxCatchAll" minOccurs="0"/>
                <xsd:element ref="ns3:TaxCatchAllLabel" minOccurs="0"/>
                <xsd:element ref="ns1:DocumentSetDescription" minOccurs="0"/>
                <xsd:element ref="ns3:ma73bdee04b243cbb3cde96b1f98a219" minOccurs="0"/>
                <xsd:element ref="ns4:Related_x0020_enhancement" minOccurs="0"/>
                <xsd:element ref="ns4:Related_x0020_enhancement_x003a_Title" minOccurs="0"/>
                <xsd:element ref="ns2:System" minOccurs="0"/>
                <xsd:element ref="ns3:Release" minOccurs="0"/>
                <xsd:element ref="ns5:_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DocumentSetDescription" ma:index="15" nillable="true" ma:displayName="Description" ma:description="A description of the Document Set" ma:internalName="DocumentSetDescription" ma:readOnly="fals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358a363-f9ad-4a50-94ca-b4f30d066b2d" elementFormDefault="qualified">
    <xsd:import namespace="http://schemas.microsoft.com/office/2006/documentManagement/types"/>
    <xsd:import namespace="http://schemas.microsoft.com/office/infopath/2007/PartnerControls"/>
    <xsd:element name="SI_x0020_Number" ma:index="3" ma:displayName="SI Number" ma:internalName="SI_x0020_Number" ma:readOnly="false">
      <xsd:simpleType>
        <xsd:restriction base="dms:Text">
          <xsd:maxLength value="255"/>
        </xsd:restriction>
      </xsd:simpleType>
    </xsd:element>
    <xsd:element name="Enhancement_x0020_Number" ma:index="4" ma:displayName="Enhancement Number" ma:internalName="Enhancement_x0020_Number" ma:readOnly="false">
      <xsd:simpleType>
        <xsd:restriction base="dms:Text">
          <xsd:maxLength value="255"/>
        </xsd:restriction>
      </xsd:simpleType>
    </xsd:element>
    <xsd:element name="Client" ma:index="5" nillable="true" ma:displayName="Client" ma:internalName="Client" ma:readOnly="false">
      <xsd:simpleType>
        <xsd:restriction base="dms:Text">
          <xsd:maxLength value="255"/>
        </xsd:restriction>
      </xsd:simpleType>
    </xsd:element>
    <xsd:element name="lee3fefe487a4ffe949c1f39da4c58b0" ma:index="7" ma:taxonomy="true" ma:internalName="lee3fefe487a4ffe949c1f39da4c58b0" ma:taxonomyFieldName="Business_x0020_Unit" ma:displayName="Business Unit" ma:readOnly="false" ma:default="" ma:fieldId="{5ee3fefe-487a-4ffe-949c-1f39da4c58b0}" ma:sspId="7ec6f3ce-530b-4a5a-8dd0-7e2eea7c61af" ma:termSetId="f126a362-5873-43f2-9aaa-02fdf58a41c1" ma:anchorId="00000000-0000-0000-0000-000000000000" ma:open="false" ma:isKeyword="false">
      <xsd:complexType>
        <xsd:sequence>
          <xsd:element ref="pc:Terms" minOccurs="0" maxOccurs="1"/>
        </xsd:sequence>
      </xsd:complexType>
    </xsd:element>
    <xsd:element name="System" ma:index="20" nillable="true" ma:displayName="System" ma:format="Dropdown" ma:hidden="true" ma:internalName="System" ma:readOnly="false">
      <xsd:simpleType>
        <xsd:restriction base="dms:Choice">
          <xsd:enumeration value="Business Intelligence"/>
          <xsd:enumeration value="T24"/>
          <xsd:enumeration value="Wealth Manager"/>
          <xsd:enumeration value="Triple A"/>
          <xsd:enumeration value="TCB"/>
        </xsd:restriction>
      </xsd:simpleType>
    </xsd:element>
  </xsd:schema>
  <xsd:schema xmlns:xsd="http://www.w3.org/2001/XMLSchema" xmlns:xs="http://www.w3.org/2001/XMLSchema" xmlns:dms="http://schemas.microsoft.com/office/2006/documentManagement/types" xmlns:pc="http://schemas.microsoft.com/office/infopath/2007/PartnerControls" targetNamespace="f07a00df-631b-41ba-b994-383d70c13d9a" elementFormDefault="qualified">
    <xsd:import namespace="http://schemas.microsoft.com/office/2006/documentManagement/types"/>
    <xsd:import namespace="http://schemas.microsoft.com/office/infopath/2007/PartnerControls"/>
    <xsd:element name="TaxCatchAll" ma:index="8" nillable="true" ma:displayName="Taxonomy Catch All Column" ma:hidden="true" ma:list="{91f605de-3bc5-4e6f-9d8b-93a2dc11e2ce}" ma:internalName="TaxCatchAll" ma:showField="CatchAllData" ma:web="8358a363-f9ad-4a50-94ca-b4f30d066b2d">
      <xsd:complexType>
        <xsd:complexContent>
          <xsd:extension base="dms:MultiChoiceLookup">
            <xsd:sequence>
              <xsd:element name="Value" type="dms:Lookup" maxOccurs="unbounded" minOccurs="0" nillable="true"/>
            </xsd:sequence>
          </xsd:extension>
        </xsd:complexContent>
      </xsd:complexType>
    </xsd:element>
    <xsd:element name="TaxCatchAllLabel" ma:index="9" nillable="true" ma:displayName="Taxonomy Catch All Column1" ma:hidden="true" ma:list="{91f605de-3bc5-4e6f-9d8b-93a2dc11e2ce}" ma:internalName="TaxCatchAllLabel" ma:readOnly="true" ma:showField="CatchAllDataLabel" ma:web="8358a363-f9ad-4a50-94ca-b4f30d066b2d">
      <xsd:complexType>
        <xsd:complexContent>
          <xsd:extension base="dms:MultiChoiceLookup">
            <xsd:sequence>
              <xsd:element name="Value" type="dms:Lookup" maxOccurs="unbounded" minOccurs="0" nillable="true"/>
            </xsd:sequence>
          </xsd:extension>
        </xsd:complexContent>
      </xsd:complexType>
    </xsd:element>
    <xsd:element name="ma73bdee04b243cbb3cde96b1f98a219" ma:index="16" ma:taxonomy="true" ma:internalName="ma73bdee04b243cbb3cde96b1f98a219" ma:taxonomyFieldName="Product_x0020_modules" ma:displayName="Module" ma:readOnly="false" ma:default="" ma:fieldId="{6a73bdee-04b2-43cb-b3cd-e96b1f98a219}" ma:taxonomyMulti="true" ma:sspId="7ec6f3ce-530b-4a5a-8dd0-7e2eea7c61af" ma:termSetId="28ab17d6-4e44-46c3-a745-04e9a1de9f59" ma:anchorId="00000000-0000-0000-0000-000000000000" ma:open="false" ma:isKeyword="false">
      <xsd:complexType>
        <xsd:sequence>
          <xsd:element ref="pc:Terms" minOccurs="0" maxOccurs="1"/>
        </xsd:sequence>
      </xsd:complexType>
    </xsd:element>
    <xsd:element name="Release" ma:index="21" nillable="true" ma:displayName="Release" ma:internalName="Relea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97ecee7-7faf-4165-adf8-70c54266f61d" elementFormDefault="qualified">
    <xsd:import namespace="http://schemas.microsoft.com/office/2006/documentManagement/types"/>
    <xsd:import namespace="http://schemas.microsoft.com/office/infopath/2007/PartnerControls"/>
    <xsd:element name="Related_x0020_enhancement" ma:index="18" nillable="true" ma:displayName="Related enhancement" ma:list="{e97ecee7-7faf-4165-adf8-70c54266f61d}" ma:internalName="Related_x0020_enhancement" ma:showField="Enhancement_x0020_Number">
      <xsd:complexType>
        <xsd:complexContent>
          <xsd:extension base="dms:MultiChoiceLookup">
            <xsd:sequence>
              <xsd:element name="Value" type="dms:Lookup" maxOccurs="unbounded" minOccurs="0" nillable="true"/>
            </xsd:sequence>
          </xsd:extension>
        </xsd:complexContent>
      </xsd:complexType>
    </xsd:element>
    <xsd:element name="Related_x0020_enhancement_x003a_Title" ma:index="19" nillable="true" ma:displayName="Related enhancement:Title" ma:list="{e97ecee7-7faf-4165-adf8-70c54266f61d}" ma:internalName="Related_x0020_enhancement_x003a_Title" ma:readOnly="true" ma:showField="Title" ma:web="8358a363-f9ad-4a50-94ca-b4f30d066b2d">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Status" ma:index="22" nillable="true" ma:displayName="Status" ma:format="Dropdown" ma:internalName="_Status">
      <xsd:simpleType>
        <xsd:union memberTypes="dms:Text">
          <xsd:simpleType>
            <xsd:restriction base="dms:Choice">
              <xsd:enumeration value="In progress"/>
              <xsd:enumeration value="Released"/>
              <xsd:enumeration value="Cancelled"/>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ma:displayName="Status"/>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F435E0-500B-4487-BF64-152F78218CEE}">
  <ds:schemaRefs>
    <ds:schemaRef ds:uri="http://schemas.microsoft.com/office/2006/metadata/properties"/>
    <ds:schemaRef ds:uri="8358a363-f9ad-4a50-94ca-b4f30d066b2d"/>
    <ds:schemaRef ds:uri="f07a00df-631b-41ba-b994-383d70c13d9a"/>
    <ds:schemaRef ds:uri="http://schemas.microsoft.com/office/infopath/2007/PartnerControls"/>
    <ds:schemaRef ds:uri="http://schemas.microsoft.com/sharepoint/v3/fields"/>
    <ds:schemaRef ds:uri="http://schemas.microsoft.com/sharepoint/v3"/>
    <ds:schemaRef ds:uri="e97ecee7-7faf-4165-adf8-70c54266f61d"/>
  </ds:schemaRefs>
</ds:datastoreItem>
</file>

<file path=customXml/itemProps2.xml><?xml version="1.0" encoding="utf-8"?>
<ds:datastoreItem xmlns:ds="http://schemas.openxmlformats.org/officeDocument/2006/customXml" ds:itemID="{2774CF09-6386-4E92-BFD3-CD02B1FB292A}">
  <ds:schemaRefs>
    <ds:schemaRef ds:uri="http://schemas.microsoft.com/sharepoint/v3/contenttype/forms"/>
  </ds:schemaRefs>
</ds:datastoreItem>
</file>

<file path=customXml/itemProps3.xml><?xml version="1.0" encoding="utf-8"?>
<ds:datastoreItem xmlns:ds="http://schemas.openxmlformats.org/officeDocument/2006/customXml" ds:itemID="{6D3D6062-0F0E-4932-9740-94545FBDF4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358a363-f9ad-4a50-94ca-b4f30d066b2d"/>
    <ds:schemaRef ds:uri="f07a00df-631b-41ba-b994-383d70c13d9a"/>
    <ds:schemaRef ds:uri="e97ecee7-7faf-4165-adf8-70c54266f61d"/>
    <ds:schemaRef ds:uri="http://schemas.microsoft.com/sharepoint/v3/field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8DE797A-D611-4F5A-9058-E8522F4E84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Temenos Document Template.dot</Template>
  <TotalTime>0</TotalTime>
  <Pages>7</Pages>
  <Words>981</Words>
  <Characters>5597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App2App</vt:lpstr>
    </vt:vector>
  </TitlesOfParts>
  <Company>Temenos</Company>
  <LinksUpToDate>false</LinksUpToDate>
  <CharactersWithSpaces>6565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App2App</dc:title>
  <dc:creator>hpopescu@temenos.com</dc:creator>
  <cp:lastModifiedBy>Arun Vamadevan</cp:lastModifiedBy>
  <cp:revision>36</cp:revision>
  <cp:lastPrinted>2008-05-07T08:49:00Z</cp:lastPrinted>
  <dcterms:created xsi:type="dcterms:W3CDTF">2017-12-13T13:49:00Z</dcterms:created>
  <dcterms:modified xsi:type="dcterms:W3CDTF">2018-06-28T07:03:00Z</dcterms:modified>
  <cp:contentStatus>In Progress</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0x01010059024DEC20F697449975E7776B5CA7390900B83F24A0EB7A8A48BCE14ED0675DEE00</vt:lpwstr>
  </property>
  <property fmtid="{D5CDD505-2E9C-101B-9397-08002B2CF9AE}" pid="3" name="_dlc_DocIdItemGuid">
    <vt:lpwstr>0078508f-9ce2-4eb7-b91b-53bf83422602</vt:lpwstr>
  </property>
  <property fmtid="{D5CDD505-2E9C-101B-9397-08002B2CF9AE}" pid="4" name="Product modules">
    <vt:lpwstr>39;#edgeConnect|44e49155-fbe5-4f2e-8ca2-43ed1eff253b</vt:lpwstr>
  </property>
  <property fmtid="{D5CDD505-2E9C-101B-9397-08002B2CF9AE}" pid="5" name="Business Unit">
    <vt:lpwstr>60;#Channels|11c565c1-bdf3-46ec-89e4-d5cfaf49a22c</vt:lpwstr>
  </property>
  <property fmtid="{D5CDD505-2E9C-101B-9397-08002B2CF9AE}" pid="6" name="_docset_NoMedatataSyncRequired">
    <vt:lpwstr>False</vt:lpwstr>
  </property>
  <property fmtid="{D5CDD505-2E9C-101B-9397-08002B2CF9AE}" pid="7" name="ca01e730755c41ccae78b738b38151e9">
    <vt:lpwstr/>
  </property>
  <property fmtid="{D5CDD505-2E9C-101B-9397-08002B2CF9AE}" pid="8" name="Product">
    <vt:lpwstr/>
  </property>
  <property fmtid="{D5CDD505-2E9C-101B-9397-08002B2CF9AE}" pid="9" name="Module_">
    <vt:lpwstr/>
  </property>
  <property fmtid="{D5CDD505-2E9C-101B-9397-08002B2CF9AE}" pid="10" name="beec2ef305cf41f29d51f69309c3b007">
    <vt:lpwstr/>
  </property>
</Properties>
</file>