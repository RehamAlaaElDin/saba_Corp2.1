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:rsidR="00612C9B" w:rsidRPr="00A60EE1" w:rsidRDefault="00F84BE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629D4A" wp14:editId="2C3911ED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FB674" id="Rectangle 4" o:spid="_x0000_s1026" style="position:absolute;margin-left:-74.6pt;margin-top:-118pt;width:603pt;height:111.3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 w:rsidR="00CD32F7"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5A1AE48" wp14:editId="66A7E755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612C9B" w:rsidRPr="00A60EE1" w:rsidRDefault="00612C9B"/>
    <w:p w:rsidR="00612C9B" w:rsidRPr="00A60EE1" w:rsidRDefault="00612C9B"/>
    <w:bookmarkStart w:id="1" w:name="_Toc45617218"/>
    <w:bookmarkStart w:id="2" w:name="_Toc46220849"/>
    <w:bookmarkStart w:id="3" w:name="_Toc46220943"/>
    <w:bookmarkStart w:id="4" w:name="_Toc46220962"/>
    <w:bookmarkStart w:id="5" w:name="_Toc93383484"/>
    <w:bookmarkStart w:id="6" w:name="_Toc93383837"/>
    <w:bookmarkStart w:id="7" w:name="_Toc93384624"/>
    <w:bookmarkStart w:id="8" w:name="_Toc93459996"/>
    <w:bookmarkStart w:id="9" w:name="_Toc93462144"/>
    <w:bookmarkStart w:id="10" w:name="_Toc93467162"/>
    <w:bookmarkStart w:id="11" w:name="_Toc93486601"/>
    <w:bookmarkStart w:id="12" w:name="_Toc93719589"/>
    <w:bookmarkStart w:id="13" w:name="_Toc93720093"/>
    <w:bookmarkStart w:id="14" w:name="_Toc93720563"/>
    <w:bookmarkStart w:id="15" w:name="_Toc93720723"/>
    <w:bookmarkStart w:id="16" w:name="_Toc93720749"/>
    <w:bookmarkStart w:id="17" w:name="_Toc93721101"/>
    <w:bookmarkStart w:id="18" w:name="_Toc93721376"/>
    <w:bookmarkStart w:id="19" w:name="_Toc93810829"/>
    <w:bookmarkStart w:id="20" w:name="_Toc93813156"/>
    <w:bookmarkStart w:id="21" w:name="_Toc93813198"/>
    <w:bookmarkStart w:id="22" w:name="_Toc93909933"/>
    <w:bookmarkStart w:id="23" w:name="_Toc93909974"/>
    <w:bookmarkStart w:id="24" w:name="_Toc93982093"/>
    <w:bookmarkStart w:id="25" w:name="_Toc98316326"/>
    <w:bookmarkStart w:id="26" w:name="_Toc171232136"/>
    <w:bookmarkStart w:id="27" w:name="_Toc320796489"/>
    <w:p w:rsidR="00612C9B" w:rsidRPr="00A60EE1" w:rsidRDefault="00E45B9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D90" w:rsidRDefault="00DB0509" w:rsidP="00F84BE6">
                            <w:pPr>
                              <w:pStyle w:val="FrontPage1"/>
                            </w:pPr>
                            <w:r>
                              <w:t>Open Web</w:t>
                            </w:r>
                          </w:p>
                          <w:p w:rsidR="00F84BE6" w:rsidRDefault="00992D90" w:rsidP="00F84BE6">
                            <w:pPr>
                              <w:pStyle w:val="FrontPage1"/>
                            </w:pPr>
                            <w:r>
                              <w:t>Analytics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:rsidR="00F84BE6" w:rsidRPr="00866274" w:rsidRDefault="00F84BE6" w:rsidP="00FB6951">
                            <w:pPr>
                              <w:pStyle w:val="FrontPage1"/>
                            </w:pPr>
                          </w:p>
                          <w:p w:rsidR="00F84BE6" w:rsidRDefault="00F84BE6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:rsidR="00992D90" w:rsidRDefault="00DB0509" w:rsidP="00F84BE6">
                      <w:pPr>
                        <w:pStyle w:val="FrontPage1"/>
                      </w:pPr>
                      <w:r>
                        <w:t>Open Web</w:t>
                      </w:r>
                    </w:p>
                    <w:p w:rsidR="00F84BE6" w:rsidRDefault="00992D90" w:rsidP="00F84BE6">
                      <w:pPr>
                        <w:pStyle w:val="FrontPage1"/>
                      </w:pPr>
                      <w:r>
                        <w:t>Analytics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:rsidR="00F84BE6" w:rsidRPr="00866274" w:rsidRDefault="00F84BE6" w:rsidP="00FB6951">
                      <w:pPr>
                        <w:pStyle w:val="FrontPage1"/>
                      </w:pPr>
                    </w:p>
                    <w:p w:rsidR="00F84BE6" w:rsidRDefault="00F84BE6" w:rsidP="00FB6951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12C9B" w:rsidRPr="00A60EE1" w:rsidRDefault="00612C9B"/>
    <w:p w:rsidR="00612C9B" w:rsidRPr="00A60EE1" w:rsidRDefault="00612C9B"/>
    <w:p w:rsidR="00612C9B" w:rsidRPr="00A60EE1" w:rsidRDefault="00612C9B"/>
    <w:p w:rsidR="00612C9B" w:rsidRPr="00A60EE1" w:rsidRDefault="00612C9B" w:rsidP="00FB6951">
      <w:pPr>
        <w:pStyle w:val="Heading1"/>
      </w:pPr>
    </w:p>
    <w:p w:rsidR="00DD4131" w:rsidRPr="00DD4131" w:rsidRDefault="00DD4131" w:rsidP="00DD4131">
      <w:pPr>
        <w:rPr>
          <w:color w:val="005295"/>
        </w:rPr>
      </w:pPr>
      <w:bookmarkStart w:id="28" w:name="_Toc93467163"/>
      <w:bookmarkStart w:id="29" w:name="_Toc93486602"/>
    </w:p>
    <w:p w:rsidR="00507388" w:rsidRPr="0020554A" w:rsidRDefault="0064522E" w:rsidP="00FB6951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0B164202" wp14:editId="6FEF0DAE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C9B" w:rsidRPr="007B4470">
        <w:br w:type="page"/>
      </w:r>
      <w:r w:rsidR="00612C9B" w:rsidRPr="0020554A">
        <w:lastRenderedPageBreak/>
        <w:t>Table of Conten</w:t>
      </w:r>
      <w:r w:rsidR="00815C01" w:rsidRPr="0020554A">
        <w:t>ts</w:t>
      </w:r>
      <w:bookmarkEnd w:id="28"/>
      <w:bookmarkEnd w:id="29"/>
    </w:p>
    <w:p w:rsidR="00823FAA" w:rsidRPr="00C441A7" w:rsidRDefault="00612C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6951">
        <w:rPr>
          <w:b/>
          <w:color w:val="0070C0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</w:rPr>
        <w:fldChar w:fldCharType="separate"/>
      </w:r>
      <w:hyperlink w:anchor="_Toc357417864" w:history="1">
        <w:r w:rsidR="00823FAA" w:rsidRPr="00C441A7">
          <w:rPr>
            <w:rStyle w:val="Hyperlink"/>
            <w:noProof/>
            <w:lang w:val="en-US"/>
          </w:rPr>
          <w:t>Introduction</w:t>
        </w:r>
        <w:r w:rsidR="00823FAA" w:rsidRPr="00C441A7">
          <w:rPr>
            <w:noProof/>
            <w:webHidden/>
          </w:rPr>
          <w:tab/>
        </w:r>
        <w:r w:rsidR="00823FAA" w:rsidRPr="00C441A7">
          <w:rPr>
            <w:noProof/>
            <w:webHidden/>
          </w:rPr>
          <w:fldChar w:fldCharType="begin"/>
        </w:r>
        <w:r w:rsidR="00823FAA" w:rsidRPr="00C441A7">
          <w:rPr>
            <w:noProof/>
            <w:webHidden/>
          </w:rPr>
          <w:instrText xml:space="preserve"> PAGEREF _Toc357417864 \h </w:instrText>
        </w:r>
        <w:r w:rsidR="00823FAA" w:rsidRPr="00C441A7">
          <w:rPr>
            <w:noProof/>
            <w:webHidden/>
          </w:rPr>
        </w:r>
        <w:r w:rsidR="00823FAA" w:rsidRPr="00C441A7">
          <w:rPr>
            <w:noProof/>
            <w:webHidden/>
          </w:rPr>
          <w:fldChar w:fldCharType="separate"/>
        </w:r>
        <w:r w:rsidR="00183272">
          <w:rPr>
            <w:noProof/>
            <w:webHidden/>
          </w:rPr>
          <w:t>3</w:t>
        </w:r>
        <w:r w:rsidR="00823FAA" w:rsidRPr="00C441A7">
          <w:rPr>
            <w:noProof/>
            <w:webHidden/>
          </w:rPr>
          <w:fldChar w:fldCharType="end"/>
        </w:r>
      </w:hyperlink>
    </w:p>
    <w:p w:rsidR="00823FAA" w:rsidRPr="00C441A7" w:rsidRDefault="003E0EAE" w:rsidP="00823FAA">
      <w:pPr>
        <w:pStyle w:val="TOC2"/>
        <w:rPr>
          <w:rFonts w:asciiTheme="minorHAnsi" w:eastAsiaTheme="minorEastAsia" w:hAnsiTheme="minorHAnsi" w:cstheme="minorBidi"/>
          <w:sz w:val="20"/>
          <w:szCs w:val="22"/>
          <w:lang w:eastAsia="en-US"/>
        </w:rPr>
      </w:pPr>
      <w:hyperlink w:anchor="_Toc357417865" w:history="1">
        <w:r w:rsidR="00823FAA" w:rsidRPr="00C441A7">
          <w:rPr>
            <w:rStyle w:val="Hyperlink"/>
          </w:rPr>
          <w:t>Preface</w:t>
        </w:r>
        <w:r w:rsidR="00823FAA" w:rsidRPr="00C441A7">
          <w:rPr>
            <w:webHidden/>
          </w:rPr>
          <w:tab/>
        </w:r>
        <w:r w:rsidR="00823FAA" w:rsidRPr="00C441A7">
          <w:rPr>
            <w:webHidden/>
          </w:rPr>
          <w:fldChar w:fldCharType="begin"/>
        </w:r>
        <w:r w:rsidR="00823FAA" w:rsidRPr="00C441A7">
          <w:rPr>
            <w:webHidden/>
          </w:rPr>
          <w:instrText xml:space="preserve"> PAGEREF _Toc357417865 \h </w:instrText>
        </w:r>
        <w:r w:rsidR="00823FAA" w:rsidRPr="00C441A7">
          <w:rPr>
            <w:webHidden/>
          </w:rPr>
        </w:r>
        <w:r w:rsidR="00823FAA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823FAA" w:rsidRPr="00C441A7">
          <w:rPr>
            <w:webHidden/>
          </w:rPr>
          <w:fldChar w:fldCharType="end"/>
        </w:r>
      </w:hyperlink>
    </w:p>
    <w:p w:rsidR="00823FAA" w:rsidRPr="00C441A7" w:rsidRDefault="003E0EAE" w:rsidP="00823F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57417866" w:history="1">
        <w:r w:rsidR="00823FAA" w:rsidRPr="00C441A7">
          <w:rPr>
            <w:rStyle w:val="Hyperlink"/>
          </w:rPr>
          <w:t>Overview</w:t>
        </w:r>
        <w:r w:rsidR="00823FAA" w:rsidRPr="00C441A7">
          <w:rPr>
            <w:webHidden/>
          </w:rPr>
          <w:tab/>
        </w:r>
        <w:r w:rsidR="00823FAA" w:rsidRPr="00C441A7">
          <w:rPr>
            <w:webHidden/>
          </w:rPr>
          <w:fldChar w:fldCharType="begin"/>
        </w:r>
        <w:r w:rsidR="00823FAA" w:rsidRPr="00C441A7">
          <w:rPr>
            <w:webHidden/>
          </w:rPr>
          <w:instrText xml:space="preserve"> PAGEREF _Toc357417866 \h </w:instrText>
        </w:r>
        <w:r w:rsidR="00823FAA" w:rsidRPr="00C441A7">
          <w:rPr>
            <w:webHidden/>
          </w:rPr>
        </w:r>
        <w:r w:rsidR="00823FAA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823FAA" w:rsidRPr="00C441A7">
          <w:rPr>
            <w:webHidden/>
          </w:rPr>
          <w:fldChar w:fldCharType="end"/>
        </w:r>
      </w:hyperlink>
    </w:p>
    <w:p w:rsidR="00823FAA" w:rsidRDefault="003E0EAE" w:rsidP="00823FAA">
      <w:pPr>
        <w:pStyle w:val="TOC2"/>
      </w:pPr>
      <w:hyperlink w:anchor="_Toc357417867" w:history="1">
        <w:r w:rsidR="00823FAA" w:rsidRPr="00C441A7">
          <w:rPr>
            <w:rStyle w:val="Hyperlink"/>
          </w:rPr>
          <w:t>Prerequisites</w:t>
        </w:r>
        <w:r w:rsidR="00823FAA" w:rsidRPr="00C441A7">
          <w:rPr>
            <w:webHidden/>
          </w:rPr>
          <w:tab/>
        </w:r>
        <w:r w:rsidR="00823FAA" w:rsidRPr="00C441A7">
          <w:rPr>
            <w:webHidden/>
          </w:rPr>
          <w:fldChar w:fldCharType="begin"/>
        </w:r>
        <w:r w:rsidR="00823FAA" w:rsidRPr="00C441A7">
          <w:rPr>
            <w:webHidden/>
          </w:rPr>
          <w:instrText xml:space="preserve"> PAGEREF _Toc357417867 \h </w:instrText>
        </w:r>
        <w:r w:rsidR="00823FAA" w:rsidRPr="00C441A7">
          <w:rPr>
            <w:webHidden/>
          </w:rPr>
        </w:r>
        <w:r w:rsidR="00823FAA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823FAA" w:rsidRPr="00C441A7">
          <w:rPr>
            <w:webHidden/>
          </w:rPr>
          <w:fldChar w:fldCharType="end"/>
        </w:r>
      </w:hyperlink>
    </w:p>
    <w:p w:rsidR="00183272" w:rsidRPr="00183272" w:rsidRDefault="003E0EAE" w:rsidP="00183272">
      <w:pPr>
        <w:pStyle w:val="TOC2"/>
      </w:pPr>
      <w:hyperlink w:anchor="_Toc357417867" w:history="1">
        <w:r w:rsidR="006764F8">
          <w:rPr>
            <w:rStyle w:val="Hyperlink"/>
          </w:rPr>
          <w:t>Compatibility</w:t>
        </w:r>
        <w:r w:rsidR="00183272" w:rsidRPr="00C441A7">
          <w:rPr>
            <w:webHidden/>
          </w:rPr>
          <w:tab/>
        </w:r>
        <w:r w:rsidR="00183272" w:rsidRPr="00C441A7">
          <w:rPr>
            <w:webHidden/>
          </w:rPr>
          <w:fldChar w:fldCharType="begin"/>
        </w:r>
        <w:r w:rsidR="00183272" w:rsidRPr="00C441A7">
          <w:rPr>
            <w:webHidden/>
          </w:rPr>
          <w:instrText xml:space="preserve"> PAGEREF _Toc357417867 \h </w:instrText>
        </w:r>
        <w:r w:rsidR="00183272" w:rsidRPr="00C441A7">
          <w:rPr>
            <w:webHidden/>
          </w:rPr>
        </w:r>
        <w:r w:rsidR="00183272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183272" w:rsidRPr="00C441A7">
          <w:rPr>
            <w:webHidden/>
          </w:rPr>
          <w:fldChar w:fldCharType="end"/>
        </w:r>
      </w:hyperlink>
    </w:p>
    <w:p w:rsidR="00823FAA" w:rsidRPr="00C441A7" w:rsidRDefault="003E0EAE" w:rsidP="00823F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57417868" w:history="1">
        <w:r w:rsidR="00823FAA" w:rsidRPr="00C441A7">
          <w:rPr>
            <w:rStyle w:val="Hyperlink"/>
          </w:rPr>
          <w:t>Assumptions</w:t>
        </w:r>
        <w:r w:rsidR="00823FAA" w:rsidRPr="00C441A7">
          <w:rPr>
            <w:webHidden/>
          </w:rPr>
          <w:tab/>
        </w:r>
        <w:r w:rsidR="00EC391C" w:rsidRPr="00C441A7">
          <w:rPr>
            <w:webHidden/>
          </w:rPr>
          <w:t>4</w:t>
        </w:r>
      </w:hyperlink>
    </w:p>
    <w:p w:rsidR="00823FAA" w:rsidRPr="00C441A7" w:rsidRDefault="003E0EA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7417870" w:history="1">
        <w:r w:rsidR="00823FAA" w:rsidRPr="00C441A7">
          <w:rPr>
            <w:rStyle w:val="Hyperlink"/>
            <w:noProof/>
            <w:lang w:val="en-US"/>
          </w:rPr>
          <w:t>Getting Started</w:t>
        </w:r>
        <w:r w:rsidR="00823FAA" w:rsidRPr="00C441A7">
          <w:rPr>
            <w:noProof/>
            <w:webHidden/>
          </w:rPr>
          <w:tab/>
        </w:r>
        <w:r w:rsidR="00952A42">
          <w:rPr>
            <w:noProof/>
            <w:webHidden/>
          </w:rPr>
          <w:t>4</w:t>
        </w:r>
      </w:hyperlink>
    </w:p>
    <w:p w:rsidR="00952A42" w:rsidRDefault="003E0EAE" w:rsidP="00C441A7">
      <w:pPr>
        <w:pStyle w:val="TOC1"/>
        <w:rPr>
          <w:color w:val="0070C0"/>
        </w:rPr>
      </w:pPr>
      <w:hyperlink w:anchor="_Toc357417871" w:history="1">
        <w:r w:rsidR="00C441A7" w:rsidRPr="00C441A7">
          <w:rPr>
            <w:rStyle w:val="Hyperlink"/>
            <w:noProof/>
            <w:lang w:val="en-US"/>
          </w:rPr>
          <w:t>Installation</w:t>
        </w:r>
        <w:r w:rsidR="00823FAA" w:rsidRPr="00C441A7">
          <w:rPr>
            <w:noProof/>
            <w:webHidden/>
          </w:rPr>
          <w:tab/>
        </w:r>
        <w:r w:rsidR="00952A42">
          <w:rPr>
            <w:noProof/>
            <w:webHidden/>
          </w:rPr>
          <w:t>4</w:t>
        </w:r>
      </w:hyperlink>
      <w:r w:rsidR="00612C9B" w:rsidRPr="00FB6951">
        <w:rPr>
          <w:color w:val="0070C0"/>
        </w:rPr>
        <w:fldChar w:fldCharType="end"/>
      </w:r>
    </w:p>
    <w:p w:rsidR="00FB6951" w:rsidRPr="00C441A7" w:rsidRDefault="003E0EAE" w:rsidP="00C441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7417871" w:history="1">
        <w:r w:rsidR="00952A42" w:rsidRPr="00952A42">
          <w:rPr>
            <w:rStyle w:val="Hyperlink"/>
            <w:noProof/>
            <w:color w:val="auto"/>
            <w:u w:val="none"/>
            <w:lang w:val="en-US"/>
          </w:rPr>
          <w:t xml:space="preserve">Adding </w:t>
        </w:r>
        <w:r w:rsidR="001E3AAC">
          <w:rPr>
            <w:rStyle w:val="Hyperlink"/>
            <w:noProof/>
            <w:color w:val="auto"/>
            <w:u w:val="none"/>
            <w:lang w:val="en-US"/>
          </w:rPr>
          <w:t>Open Web</w:t>
        </w:r>
        <w:r w:rsidR="00952A42" w:rsidRPr="00952A42">
          <w:rPr>
            <w:rStyle w:val="Hyperlink"/>
            <w:noProof/>
            <w:color w:val="auto"/>
            <w:u w:val="none"/>
            <w:lang w:val="en-US"/>
          </w:rPr>
          <w:t xml:space="preserve"> Analytics Widget</w:t>
        </w:r>
        <w:r w:rsidR="00952A42" w:rsidRPr="00C441A7">
          <w:rPr>
            <w:noProof/>
            <w:webHidden/>
          </w:rPr>
          <w:tab/>
        </w:r>
        <w:r w:rsidR="00952A42">
          <w:rPr>
            <w:noProof/>
            <w:webHidden/>
          </w:rPr>
          <w:t>5</w:t>
        </w:r>
      </w:hyperlink>
      <w:r w:rsidR="00612C9B" w:rsidRPr="00A60EE1">
        <w:br w:type="page"/>
      </w:r>
      <w:bookmarkStart w:id="30" w:name="_Toc321131678"/>
      <w:bookmarkStart w:id="31" w:name="_Toc283725766"/>
      <w:bookmarkStart w:id="32" w:name="_Toc283725758"/>
    </w:p>
    <w:p w:rsidR="00823FAA" w:rsidRDefault="00823FAA" w:rsidP="00F84BE6">
      <w:pPr>
        <w:pStyle w:val="Heading1"/>
        <w:rPr>
          <w:lang w:val="en-US"/>
        </w:rPr>
      </w:pPr>
      <w:bookmarkStart w:id="33" w:name="_Toc357417864"/>
      <w:bookmarkStart w:id="34" w:name="_Toc321128585"/>
      <w:bookmarkStart w:id="35" w:name="_Toc321131276"/>
      <w:r>
        <w:rPr>
          <w:lang w:val="en-US"/>
        </w:rPr>
        <w:lastRenderedPageBreak/>
        <w:t>Introduction</w:t>
      </w:r>
      <w:bookmarkEnd w:id="33"/>
    </w:p>
    <w:p w:rsidR="00F84BE6" w:rsidRDefault="00F84BE6" w:rsidP="00823FAA">
      <w:pPr>
        <w:pStyle w:val="Heading2"/>
      </w:pPr>
      <w:bookmarkStart w:id="36" w:name="_Toc357417865"/>
      <w:r>
        <w:rPr>
          <w:lang w:val="en-US"/>
        </w:rPr>
        <w:t>Preface</w:t>
      </w:r>
      <w:bookmarkEnd w:id="34"/>
      <w:bookmarkEnd w:id="36"/>
      <w:r>
        <w:t xml:space="preserve">  </w:t>
      </w:r>
    </w:p>
    <w:p w:rsidR="000157C3" w:rsidRDefault="000157C3" w:rsidP="000157C3">
      <w:pPr>
        <w:pStyle w:val="Heading2"/>
        <w:rPr>
          <w:b w:val="0"/>
          <w:color w:val="auto"/>
          <w:sz w:val="24"/>
          <w:szCs w:val="24"/>
          <w:lang w:val="en-US"/>
        </w:rPr>
      </w:pPr>
      <w:bookmarkStart w:id="37" w:name="_Toc321128586"/>
      <w:bookmarkStart w:id="38" w:name="_Toc357417866"/>
      <w:r w:rsidRPr="000157C3">
        <w:rPr>
          <w:b w:val="0"/>
          <w:color w:val="auto"/>
          <w:sz w:val="24"/>
          <w:szCs w:val="24"/>
          <w:lang w:val="en-US"/>
        </w:rPr>
        <w:t>This User Guide is intended for Developers and provides the step by step instructions for</w:t>
      </w:r>
      <w:r>
        <w:rPr>
          <w:b w:val="0"/>
          <w:color w:val="auto"/>
          <w:sz w:val="24"/>
          <w:szCs w:val="24"/>
          <w:lang w:val="en-US"/>
        </w:rPr>
        <w:t xml:space="preserve"> adding </w:t>
      </w:r>
      <w:bookmarkStart w:id="39" w:name="_GoBack"/>
      <w:bookmarkEnd w:id="39"/>
      <w:r w:rsidR="001043A1">
        <w:rPr>
          <w:color w:val="auto"/>
          <w:sz w:val="24"/>
          <w:szCs w:val="24"/>
          <w:lang w:val="en-US"/>
        </w:rPr>
        <w:t>Open Web</w:t>
      </w:r>
      <w:r w:rsidRPr="00BB2339">
        <w:rPr>
          <w:color w:val="auto"/>
          <w:sz w:val="24"/>
          <w:szCs w:val="24"/>
          <w:lang w:val="en-US"/>
        </w:rPr>
        <w:t xml:space="preserve"> Analytics</w:t>
      </w:r>
      <w:r>
        <w:rPr>
          <w:b w:val="0"/>
          <w:color w:val="auto"/>
          <w:sz w:val="24"/>
          <w:szCs w:val="24"/>
          <w:lang w:val="en-US"/>
        </w:rPr>
        <w:t xml:space="preserve"> to your presentation.</w:t>
      </w:r>
    </w:p>
    <w:p w:rsidR="000B475E" w:rsidRPr="000B475E" w:rsidRDefault="000B475E" w:rsidP="000B475E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546514" cy="675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97" cy="675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E6" w:rsidRPr="00400116" w:rsidRDefault="00F84BE6" w:rsidP="00823FAA">
      <w:pPr>
        <w:pStyle w:val="Heading2"/>
        <w:rPr>
          <w:lang w:val="en-US"/>
        </w:rPr>
      </w:pPr>
      <w:r w:rsidRPr="008602CA">
        <w:rPr>
          <w:lang w:val="en-US"/>
        </w:rPr>
        <w:lastRenderedPageBreak/>
        <w:t>Overview</w:t>
      </w:r>
      <w:bookmarkEnd w:id="37"/>
      <w:bookmarkEnd w:id="38"/>
    </w:p>
    <w:p w:rsidR="00C57EA9" w:rsidRPr="004C358D" w:rsidRDefault="004C358D" w:rsidP="004C358D">
      <w:pPr>
        <w:rPr>
          <w:rFonts w:cs="Arial"/>
          <w:color w:val="333333"/>
          <w:shd w:val="clear" w:color="auto" w:fill="FFFFFF"/>
        </w:rPr>
      </w:pPr>
      <w:bookmarkStart w:id="40" w:name="_Toc321128587"/>
      <w:bookmarkStart w:id="41" w:name="_Toc357417867"/>
      <w:r w:rsidRPr="004C358D">
        <w:rPr>
          <w:b/>
          <w:lang w:val="en-US"/>
        </w:rPr>
        <w:t>Open Web Analytics</w:t>
      </w:r>
      <w:r>
        <w:rPr>
          <w:rFonts w:cs="Arial"/>
          <w:color w:val="444444"/>
          <w:shd w:val="clear" w:color="auto" w:fill="FFFFFF"/>
        </w:rPr>
        <w:t xml:space="preserve"> </w:t>
      </w:r>
      <w:r w:rsidRPr="004C358D">
        <w:rPr>
          <w:rFonts w:cs="Arial"/>
          <w:color w:val="444444"/>
          <w:shd w:val="clear" w:color="auto" w:fill="FFFFFF"/>
        </w:rPr>
        <w:t xml:space="preserve">is open source web analytics software that you can use to track and </w:t>
      </w:r>
      <w:proofErr w:type="spellStart"/>
      <w:r w:rsidRPr="004C358D">
        <w:rPr>
          <w:rFonts w:cs="Arial"/>
          <w:color w:val="444444"/>
          <w:shd w:val="clear" w:color="auto" w:fill="FFFFFF"/>
        </w:rPr>
        <w:t>analyze</w:t>
      </w:r>
      <w:proofErr w:type="spellEnd"/>
      <w:r w:rsidRPr="004C358D">
        <w:rPr>
          <w:rFonts w:cs="Arial"/>
          <w:color w:val="444444"/>
          <w:shd w:val="clear" w:color="auto" w:fill="FFFFFF"/>
        </w:rPr>
        <w:t xml:space="preserve"> how people use your websites and applications.</w:t>
      </w:r>
    </w:p>
    <w:p w:rsidR="00F84BE6" w:rsidRDefault="00F84BE6" w:rsidP="00823FAA">
      <w:pPr>
        <w:pStyle w:val="Heading2"/>
        <w:rPr>
          <w:lang w:val="en-US"/>
        </w:rPr>
      </w:pPr>
      <w:r w:rsidRPr="00D63496">
        <w:rPr>
          <w:lang w:val="en-US"/>
        </w:rPr>
        <w:t>Prerequisites</w:t>
      </w:r>
      <w:bookmarkEnd w:id="40"/>
      <w:bookmarkEnd w:id="41"/>
    </w:p>
    <w:p w:rsidR="00F84BE6" w:rsidRPr="00BB2339" w:rsidRDefault="008D5F39" w:rsidP="00982182">
      <w:pPr>
        <w:pStyle w:val="ListParagraph"/>
        <w:numPr>
          <w:ilvl w:val="0"/>
          <w:numId w:val="7"/>
        </w:numPr>
        <w:rPr>
          <w:rFonts w:cs="Arial"/>
          <w:b/>
          <w:color w:val="333333"/>
          <w:sz w:val="24"/>
          <w:szCs w:val="24"/>
          <w:shd w:val="clear" w:color="auto" w:fill="FFFFFF"/>
          <w:lang w:val="en-GB"/>
        </w:rPr>
      </w:pPr>
      <w:bookmarkStart w:id="42" w:name="_Toc308010345"/>
      <w:proofErr w:type="spellStart"/>
      <w:r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>EdgeConnect</w:t>
      </w:r>
      <w:proofErr w:type="spellEnd"/>
      <w:r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 IDE</w:t>
      </w:r>
      <w:r w:rsidR="00982182"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>;</w:t>
      </w:r>
    </w:p>
    <w:p w:rsidR="00982182" w:rsidRPr="00183272" w:rsidRDefault="00930249" w:rsidP="00930249">
      <w:pPr>
        <w:pStyle w:val="ListParagraph"/>
        <w:numPr>
          <w:ilvl w:val="0"/>
          <w:numId w:val="7"/>
        </w:numPr>
        <w:rPr>
          <w:rFonts w:cs="Arial"/>
          <w:b/>
          <w:color w:val="333333"/>
          <w:sz w:val="24"/>
          <w:szCs w:val="24"/>
          <w:shd w:val="clear" w:color="auto" w:fill="FFFFFF"/>
          <w:lang w:val="en-GB"/>
        </w:rPr>
      </w:pPr>
      <w:r>
        <w:rPr>
          <w:rFonts w:cs="Arial"/>
          <w:b/>
          <w:color w:val="141414"/>
          <w:sz w:val="24"/>
          <w:szCs w:val="24"/>
          <w:shd w:val="clear" w:color="auto" w:fill="FFFFFF"/>
        </w:rPr>
        <w:t>Open Web Analytics</w:t>
      </w:r>
      <w:r w:rsidR="00394F07"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 </w:t>
      </w:r>
      <w:r w:rsidR="00394F07" w:rsidRPr="00394F07">
        <w:rPr>
          <w:rFonts w:cs="Arial"/>
          <w:color w:val="141414"/>
          <w:sz w:val="24"/>
          <w:szCs w:val="24"/>
          <w:shd w:val="clear" w:color="auto" w:fill="FFFFFF"/>
        </w:rPr>
        <w:t xml:space="preserve">software </w:t>
      </w:r>
      <w:r w:rsidR="00FF176E">
        <w:rPr>
          <w:rFonts w:cs="Arial"/>
          <w:color w:val="141414"/>
          <w:sz w:val="24"/>
          <w:szCs w:val="24"/>
          <w:shd w:val="clear" w:color="auto" w:fill="FFFFFF"/>
        </w:rPr>
        <w:t xml:space="preserve">(from </w:t>
      </w:r>
      <w:r w:rsidRPr="00930249">
        <w:rPr>
          <w:rFonts w:cs="Arial"/>
          <w:b/>
          <w:color w:val="141414"/>
          <w:sz w:val="24"/>
          <w:szCs w:val="24"/>
          <w:shd w:val="clear" w:color="auto" w:fill="FFFFFF"/>
        </w:rPr>
        <w:t>openwebanalytics.com</w:t>
      </w:r>
      <w:r w:rsidR="00FF176E">
        <w:rPr>
          <w:rFonts w:cs="Arial"/>
          <w:color w:val="141414"/>
          <w:sz w:val="24"/>
          <w:szCs w:val="24"/>
          <w:shd w:val="clear" w:color="auto" w:fill="FFFFFF"/>
        </w:rPr>
        <w:t xml:space="preserve">) </w:t>
      </w:r>
      <w:r w:rsidR="00394F07" w:rsidRPr="00394F07">
        <w:rPr>
          <w:rFonts w:cs="Arial"/>
          <w:color w:val="141414"/>
          <w:sz w:val="24"/>
          <w:szCs w:val="24"/>
          <w:shd w:val="clear" w:color="auto" w:fill="FFFFFF"/>
        </w:rPr>
        <w:t>installed on a web server.</w:t>
      </w:r>
    </w:p>
    <w:p w:rsidR="00183272" w:rsidRDefault="007176E9" w:rsidP="00183272">
      <w:pPr>
        <w:pStyle w:val="Heading2"/>
        <w:rPr>
          <w:lang w:val="en-US"/>
        </w:rPr>
      </w:pPr>
      <w:r>
        <w:rPr>
          <w:lang w:val="en-US"/>
        </w:rPr>
        <w:t>Compatib</w:t>
      </w:r>
      <w:r w:rsidR="006764F8">
        <w:rPr>
          <w:lang w:val="en-US"/>
        </w:rPr>
        <w:t>ilit</w:t>
      </w:r>
      <w:r>
        <w:rPr>
          <w:lang w:val="en-US"/>
        </w:rPr>
        <w:t>y</w:t>
      </w:r>
    </w:p>
    <w:p w:rsidR="00345382" w:rsidRDefault="00625F07" w:rsidP="00183272">
      <w:pPr>
        <w:pStyle w:val="ListParagraph"/>
        <w:rPr>
          <w:rFonts w:cs="Arial"/>
          <w:color w:val="141414"/>
          <w:sz w:val="24"/>
          <w:szCs w:val="24"/>
          <w:shd w:val="clear" w:color="auto" w:fill="FFFFFF"/>
        </w:rPr>
      </w:pPr>
      <w:r>
        <w:rPr>
          <w:rFonts w:cs="Arial"/>
          <w:color w:val="141414"/>
          <w:sz w:val="24"/>
          <w:szCs w:val="24"/>
          <w:shd w:val="clear" w:color="auto" w:fill="FFFFFF"/>
        </w:rPr>
        <w:t xml:space="preserve">The </w:t>
      </w:r>
      <w:r w:rsidR="00930249">
        <w:rPr>
          <w:rFonts w:cs="Arial"/>
          <w:b/>
          <w:color w:val="141414"/>
          <w:sz w:val="24"/>
          <w:szCs w:val="24"/>
          <w:shd w:val="clear" w:color="auto" w:fill="FFFFFF"/>
        </w:rPr>
        <w:t>Open Web</w:t>
      </w:r>
      <w:r w:rsidRPr="00625F07"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 Analytics </w:t>
      </w:r>
      <w:r w:rsidR="00345382" w:rsidRPr="00625F07">
        <w:rPr>
          <w:rFonts w:cs="Arial"/>
          <w:b/>
          <w:color w:val="141414"/>
          <w:sz w:val="24"/>
          <w:szCs w:val="24"/>
          <w:shd w:val="clear" w:color="auto" w:fill="FFFFFF"/>
        </w:rPr>
        <w:t>Widget</w:t>
      </w:r>
      <w:r w:rsidR="00345382">
        <w:rPr>
          <w:rFonts w:cs="Arial"/>
          <w:color w:val="141414"/>
          <w:sz w:val="24"/>
          <w:szCs w:val="24"/>
          <w:shd w:val="clear" w:color="auto" w:fill="FFFFFF"/>
        </w:rPr>
        <w:t xml:space="preserve"> is compatible with </w:t>
      </w:r>
      <w:r w:rsidR="00BF5CAF">
        <w:rPr>
          <w:rFonts w:cs="Arial"/>
          <w:color w:val="141414"/>
          <w:sz w:val="24"/>
          <w:szCs w:val="24"/>
          <w:shd w:val="clear" w:color="auto" w:fill="FFFFFF"/>
        </w:rPr>
        <w:t>Desktop and Mobile devices.</w:t>
      </w:r>
    </w:p>
    <w:p w:rsidR="00D15A95" w:rsidRDefault="00D15A95" w:rsidP="00D15A95">
      <w:pPr>
        <w:rPr>
          <w:rFonts w:cs="Arial"/>
          <w:b/>
          <w:color w:val="141414"/>
          <w:shd w:val="clear" w:color="auto" w:fill="FFFFFF"/>
        </w:rPr>
      </w:pPr>
    </w:p>
    <w:p w:rsidR="00D15A95" w:rsidRPr="00D15A95" w:rsidRDefault="00D15A95" w:rsidP="00D15A95">
      <w:pPr>
        <w:rPr>
          <w:rFonts w:asciiTheme="minorHAnsi" w:hAnsiTheme="minorHAnsi" w:cs="Arial"/>
          <w:b/>
          <w:color w:val="141414"/>
          <w:shd w:val="clear" w:color="auto" w:fill="FFFFFF"/>
        </w:rPr>
      </w:pPr>
      <w:r w:rsidRPr="00C63A72">
        <w:rPr>
          <w:rFonts w:asciiTheme="minorHAnsi" w:hAnsiTheme="minorHAnsi" w:cs="Arial"/>
          <w:b/>
          <w:color w:val="FF0000"/>
          <w:shd w:val="clear" w:color="auto" w:fill="FFFFFF"/>
        </w:rPr>
        <w:t xml:space="preserve">OBS. </w:t>
      </w:r>
      <w:r w:rsidRPr="00C63A72">
        <w:rPr>
          <w:rFonts w:asciiTheme="minorHAnsi" w:hAnsiTheme="minorHAnsi" w:cs="Arial"/>
          <w:b/>
          <w:color w:val="141414"/>
          <w:shd w:val="clear" w:color="auto" w:fill="FFFFFF"/>
        </w:rPr>
        <w:t>The user must have access to the application server.</w:t>
      </w:r>
    </w:p>
    <w:p w:rsidR="00E876B6" w:rsidRDefault="00E876B6" w:rsidP="00823FAA">
      <w:pPr>
        <w:pStyle w:val="Heading2"/>
        <w:rPr>
          <w:lang w:val="en-US"/>
        </w:rPr>
      </w:pPr>
      <w:bookmarkStart w:id="43" w:name="_Toc357417868"/>
      <w:bookmarkStart w:id="44" w:name="_Toc321128588"/>
      <w:r>
        <w:rPr>
          <w:lang w:val="en-US"/>
        </w:rPr>
        <w:lastRenderedPageBreak/>
        <w:t>Assumptions</w:t>
      </w:r>
      <w:bookmarkEnd w:id="43"/>
    </w:p>
    <w:p w:rsidR="008D5F39" w:rsidRPr="008D5F39" w:rsidRDefault="008D5F39" w:rsidP="008D5F39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bookmarkStart w:id="45" w:name="_Toc357417869"/>
      <w:r w:rsidRPr="008D5F39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It is assumed that you are famili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ar with the </w:t>
      </w:r>
      <w:proofErr w:type="spellStart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edgeConnect</w:t>
      </w:r>
      <w:proofErr w:type="spellEnd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Editors, </w:t>
      </w:r>
      <w:r w:rsidRPr="008D5F39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have working knowledge 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on </w:t>
      </w:r>
      <w:proofErr w:type="spellStart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edgeConnect</w:t>
      </w:r>
      <w:proofErr w:type="spellEnd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and you have knowledge of installing and using </w:t>
      </w:r>
      <w:r w:rsidR="00202911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Open Web Analytics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.</w:t>
      </w:r>
    </w:p>
    <w:p w:rsidR="00F84BE6" w:rsidRPr="008602CA" w:rsidRDefault="00F84BE6" w:rsidP="00F84BE6">
      <w:pPr>
        <w:pStyle w:val="Heading1"/>
        <w:rPr>
          <w:lang w:val="en-US"/>
        </w:rPr>
      </w:pPr>
      <w:bookmarkStart w:id="46" w:name="_Toc357417870"/>
      <w:bookmarkEnd w:id="45"/>
      <w:r w:rsidRPr="008602CA">
        <w:rPr>
          <w:lang w:val="en-US"/>
        </w:rPr>
        <w:t>Getting Started</w:t>
      </w:r>
      <w:bookmarkEnd w:id="44"/>
      <w:bookmarkEnd w:id="46"/>
    </w:p>
    <w:p w:rsidR="00866F83" w:rsidRDefault="00866F83" w:rsidP="00866F83">
      <w:pPr>
        <w:pStyle w:val="Heading2"/>
        <w:rPr>
          <w:lang w:val="en-US"/>
        </w:rPr>
      </w:pPr>
      <w:bookmarkStart w:id="47" w:name="_Toc321128594"/>
      <w:bookmarkStart w:id="48" w:name="_Toc357417871"/>
      <w:r w:rsidRPr="00866F83">
        <w:rPr>
          <w:lang w:val="en-US"/>
        </w:rPr>
        <w:t>Installation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For manual installation: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1.  Copy </w:t>
      </w:r>
      <w:proofErr w:type="spellStart"/>
      <w:r w:rsidR="00736663" w:rsidRPr="00736663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com.temenos.widgets.analitycs.openweb</w:t>
      </w:r>
      <w:proofErr w:type="spell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folder in your widgets folder (Ex: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proofErr w:type="gramStart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/{</w:t>
      </w:r>
      <w:proofErr w:type="gram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your project/templates/widgets/ }).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2.  Restart IDE.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For </w:t>
      </w:r>
      <w:r w:rsidR="0073666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auto-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installation: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1.  Run IDE.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2.  Make sure the ‘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Switch Monitor on/off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’ is checked.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3.  Download and copy the widget (</w:t>
      </w:r>
      <w:r w:rsidR="00736663" w:rsidRPr="00736663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com.temenos.widgets.analitycs.openweb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.zip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) to the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proofErr w:type="gramStart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monitored</w:t>
      </w:r>
      <w:proofErr w:type="gram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folder. (Navigate to 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Tools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-&gt; 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Options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-&gt; 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Auto-install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tab and set in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Download Location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, the folder where you copied the widgets.) There is no need to </w:t>
      </w:r>
    </w:p>
    <w:p w:rsid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proofErr w:type="gramStart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restart</w:t>
      </w:r>
      <w:proofErr w:type="gram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IDE. </w:t>
      </w:r>
    </w:p>
    <w:p w:rsidR="00EC391C" w:rsidRPr="00EC391C" w:rsidRDefault="00EC391C" w:rsidP="00EC391C"/>
    <w:p w:rsidR="00EC391C" w:rsidRDefault="00EC391C" w:rsidP="00EC391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90F2423" wp14:editId="54EA48BA">
            <wp:extent cx="51054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1C" w:rsidRPr="00EC391C" w:rsidRDefault="00EC391C" w:rsidP="00EC391C">
      <w:pPr>
        <w:jc w:val="center"/>
      </w:pPr>
    </w:p>
    <w:bookmarkEnd w:id="47"/>
    <w:bookmarkEnd w:id="48"/>
    <w:p w:rsidR="00F84BE6" w:rsidRPr="003C688E" w:rsidRDefault="00EC391C" w:rsidP="00866F83">
      <w:pPr>
        <w:pStyle w:val="Heading1"/>
        <w:rPr>
          <w:sz w:val="36"/>
          <w:szCs w:val="36"/>
          <w:lang w:val="en-US"/>
        </w:rPr>
      </w:pPr>
      <w:r w:rsidRPr="003C688E">
        <w:rPr>
          <w:sz w:val="36"/>
          <w:szCs w:val="36"/>
          <w:lang w:val="en-US"/>
        </w:rPr>
        <w:lastRenderedPageBreak/>
        <w:t xml:space="preserve">Adding </w:t>
      </w:r>
      <w:r w:rsidR="00224593">
        <w:rPr>
          <w:sz w:val="36"/>
          <w:szCs w:val="36"/>
          <w:lang w:val="en-US"/>
        </w:rPr>
        <w:t>Open Web</w:t>
      </w:r>
      <w:r w:rsidR="009A273D">
        <w:rPr>
          <w:sz w:val="36"/>
          <w:szCs w:val="36"/>
          <w:lang w:val="en-US"/>
        </w:rPr>
        <w:t xml:space="preserve"> </w:t>
      </w:r>
      <w:proofErr w:type="spellStart"/>
      <w:r w:rsidRPr="003C688E">
        <w:rPr>
          <w:sz w:val="36"/>
          <w:szCs w:val="36"/>
          <w:lang w:val="en-US"/>
        </w:rPr>
        <w:t>Analitycs</w:t>
      </w:r>
      <w:proofErr w:type="spellEnd"/>
      <w:r w:rsidRPr="003C688E">
        <w:rPr>
          <w:sz w:val="36"/>
          <w:szCs w:val="36"/>
          <w:lang w:val="en-US"/>
        </w:rPr>
        <w:t xml:space="preserve"> Widget</w:t>
      </w:r>
    </w:p>
    <w:bookmarkEnd w:id="30"/>
    <w:bookmarkEnd w:id="31"/>
    <w:bookmarkEnd w:id="32"/>
    <w:bookmarkEnd w:id="35"/>
    <w:bookmarkEnd w:id="42"/>
    <w:p w:rsidR="00B3744C" w:rsidRDefault="003C688E" w:rsidP="00EC391C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To add </w:t>
      </w:r>
      <w:r w:rsidR="00224593" w:rsidRPr="00224593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Open Web</w:t>
      </w:r>
      <w:r w:rsidR="00CF0D52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Display Item</w:t>
      </w:r>
      <w:r w:rsidR="00B3744C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:</w:t>
      </w:r>
    </w:p>
    <w:p w:rsidR="00B3744C" w:rsidRDefault="00B3744C" w:rsidP="00B3744C">
      <w:pPr>
        <w:pStyle w:val="Heading1"/>
        <w:numPr>
          <w:ilvl w:val="0"/>
          <w:numId w:val="6"/>
        </w:numP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R</w:t>
      </w:r>
      <w:r w:rsidR="00CF0D52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ight click on the 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Main P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hase in the Presentation Editor;</w:t>
      </w:r>
    </w:p>
    <w:p w:rsidR="00B3744C" w:rsidRPr="00B3744C" w:rsidRDefault="00B3744C" w:rsidP="00B3744C">
      <w:pPr>
        <w:pStyle w:val="Heading1"/>
        <w:numPr>
          <w:ilvl w:val="0"/>
          <w:numId w:val="6"/>
        </w:numP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G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o to </w:t>
      </w:r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Add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, go to </w:t>
      </w:r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Display Item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and click on </w:t>
      </w:r>
      <w:r w:rsidR="00224593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Open Web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;</w:t>
      </w:r>
    </w:p>
    <w:p w:rsidR="00B3744C" w:rsidRDefault="00C1407C" w:rsidP="00B3744C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93370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32" w:rsidRDefault="007D2832" w:rsidP="00B3744C">
      <w:pPr>
        <w:jc w:val="center"/>
      </w:pPr>
    </w:p>
    <w:p w:rsidR="00B3744C" w:rsidRPr="00B3744C" w:rsidRDefault="00B3744C" w:rsidP="00B3744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color w:val="auto"/>
          <w:sz w:val="24"/>
          <w:szCs w:val="24"/>
        </w:rPr>
      </w:pPr>
      <w:r w:rsidRPr="00B3744C">
        <w:rPr>
          <w:rFonts w:ascii="Arial" w:hAnsi="Arial" w:cs="Arial"/>
          <w:color w:val="auto"/>
          <w:sz w:val="24"/>
          <w:szCs w:val="24"/>
        </w:rPr>
        <w:t xml:space="preserve">Right-click on the newly created display item and select </w:t>
      </w:r>
      <w:r w:rsidRPr="00982182">
        <w:rPr>
          <w:rFonts w:ascii="Arial" w:hAnsi="Arial" w:cs="Arial"/>
          <w:b/>
          <w:color w:val="auto"/>
          <w:sz w:val="24"/>
          <w:szCs w:val="24"/>
        </w:rPr>
        <w:t>Properties</w:t>
      </w:r>
      <w:r w:rsidRPr="00B3744C">
        <w:rPr>
          <w:rFonts w:ascii="Arial" w:hAnsi="Arial" w:cs="Arial"/>
          <w:color w:val="auto"/>
          <w:sz w:val="24"/>
          <w:szCs w:val="24"/>
        </w:rPr>
        <w:t>;</w:t>
      </w:r>
    </w:p>
    <w:p w:rsidR="00B3744C" w:rsidRDefault="00B3744C" w:rsidP="00B3744C">
      <w:pPr>
        <w:spacing w:line="480" w:lineRule="auto"/>
        <w:ind w:left="360"/>
      </w:pPr>
      <w:r>
        <w:t>4.</w:t>
      </w:r>
      <w:r>
        <w:tab/>
      </w:r>
      <w:r w:rsidR="00224593">
        <w:t xml:space="preserve">Enter the </w:t>
      </w:r>
      <w:r w:rsidR="00224593" w:rsidRPr="007D2832">
        <w:rPr>
          <w:b/>
        </w:rPr>
        <w:t>Application URL</w:t>
      </w:r>
      <w:r w:rsidR="00224593">
        <w:rPr>
          <w:b/>
        </w:rPr>
        <w:t xml:space="preserve"> </w:t>
      </w:r>
      <w:r w:rsidR="00224593">
        <w:t xml:space="preserve">that represents the </w:t>
      </w:r>
      <w:proofErr w:type="spellStart"/>
      <w:proofErr w:type="gramStart"/>
      <w:r w:rsidR="00224593">
        <w:t>url</w:t>
      </w:r>
      <w:proofErr w:type="spellEnd"/>
      <w:proofErr w:type="gramEnd"/>
      <w:r w:rsidR="00224593">
        <w:t xml:space="preserve"> where you have installed the </w:t>
      </w:r>
      <w:r w:rsidR="00224593">
        <w:rPr>
          <w:b/>
        </w:rPr>
        <w:t>Open Web Analytics</w:t>
      </w:r>
      <w:r w:rsidR="00224593">
        <w:t xml:space="preserve"> application;</w:t>
      </w:r>
    </w:p>
    <w:p w:rsidR="007D2832" w:rsidRPr="007D2832" w:rsidRDefault="007D2832" w:rsidP="00B3744C">
      <w:pPr>
        <w:spacing w:line="480" w:lineRule="auto"/>
        <w:ind w:left="360"/>
      </w:pPr>
      <w:r>
        <w:t xml:space="preserve">5. </w:t>
      </w:r>
      <w:r w:rsidR="00224593">
        <w:tab/>
        <w:t xml:space="preserve">Go to </w:t>
      </w:r>
      <w:r w:rsidR="00224593" w:rsidRPr="00982182">
        <w:rPr>
          <w:b/>
        </w:rPr>
        <w:t>Widget Details</w:t>
      </w:r>
      <w:r w:rsidR="00224593">
        <w:t xml:space="preserve"> tab and enter the </w:t>
      </w:r>
      <w:r w:rsidR="00224593">
        <w:rPr>
          <w:b/>
        </w:rPr>
        <w:t>Website Id</w:t>
      </w:r>
      <w:r w:rsidR="00224593">
        <w:t xml:space="preserve"> generated by the </w:t>
      </w:r>
      <w:r w:rsidR="00224593">
        <w:rPr>
          <w:b/>
        </w:rPr>
        <w:t>Open Web Analytics</w:t>
      </w:r>
      <w:r w:rsidR="00224593">
        <w:t xml:space="preserve"> application that you installed on your web server.</w:t>
      </w:r>
    </w:p>
    <w:p w:rsidR="00F84BE6" w:rsidRPr="00EC391C" w:rsidRDefault="00F84BE6" w:rsidP="00F84BE6">
      <w:pPr>
        <w:rPr>
          <w:lang w:eastAsia="en-US"/>
        </w:rPr>
      </w:pPr>
    </w:p>
    <w:sectPr w:rsidR="00F84BE6" w:rsidRPr="00EC391C" w:rsidSect="003B6F55">
      <w:headerReference w:type="even" r:id="rId13"/>
      <w:headerReference w:type="default" r:id="rId14"/>
      <w:footerReference w:type="default" r:id="rId15"/>
      <w:footerReference w:type="first" r:id="rId16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EAE" w:rsidRDefault="003E0EAE">
      <w:r>
        <w:separator/>
      </w:r>
    </w:p>
  </w:endnote>
  <w:endnote w:type="continuationSeparator" w:id="0">
    <w:p w:rsidR="003E0EAE" w:rsidRDefault="003E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:rsidR="007E7085" w:rsidRDefault="00CD32F7" w:rsidP="0020554A">
            <w:pPr>
              <w:pStyle w:val="Footer"/>
              <w:jc w:val="center"/>
            </w:pPr>
            <w:r w:rsidRPr="00854AEB">
              <w:rPr>
                <w:color w:val="1F497D" w:themeColor="text2"/>
              </w:rPr>
              <w:t xml:space="preserve">Page </w:t>
            </w:r>
            <w:r w:rsidRPr="00854AEB">
              <w:rPr>
                <w:b/>
                <w:color w:val="1F497D" w:themeColor="text2"/>
              </w:rPr>
              <w:fldChar w:fldCharType="begin"/>
            </w:r>
            <w:r w:rsidRPr="00854AEB">
              <w:rPr>
                <w:b/>
                <w:color w:val="1F497D" w:themeColor="text2"/>
              </w:rPr>
              <w:instrText xml:space="preserve"> PAGE </w:instrText>
            </w:r>
            <w:r w:rsidRPr="00854AEB">
              <w:rPr>
                <w:b/>
                <w:color w:val="1F497D" w:themeColor="text2"/>
              </w:rPr>
              <w:fldChar w:fldCharType="separate"/>
            </w:r>
            <w:r w:rsidR="000B475E">
              <w:rPr>
                <w:b/>
                <w:noProof/>
                <w:color w:val="1F497D" w:themeColor="text2"/>
              </w:rPr>
              <w:t>4</w:t>
            </w:r>
            <w:r w:rsidRPr="00854AEB">
              <w:rPr>
                <w:b/>
                <w:color w:val="1F497D" w:themeColor="text2"/>
              </w:rPr>
              <w:fldChar w:fldCharType="end"/>
            </w:r>
            <w:r w:rsidRPr="00854AEB">
              <w:rPr>
                <w:color w:val="1F497D" w:themeColor="text2"/>
              </w:rPr>
              <w:t xml:space="preserve"> of </w:t>
            </w:r>
            <w:r w:rsidRPr="00854AEB">
              <w:rPr>
                <w:b/>
                <w:color w:val="1F497D" w:themeColor="text2"/>
              </w:rPr>
              <w:fldChar w:fldCharType="begin"/>
            </w:r>
            <w:r w:rsidRPr="00854AEB">
              <w:rPr>
                <w:b/>
                <w:color w:val="1F497D" w:themeColor="text2"/>
              </w:rPr>
              <w:instrText xml:space="preserve"> NUMPAGES  </w:instrText>
            </w:r>
            <w:r w:rsidRPr="00854AEB">
              <w:rPr>
                <w:b/>
                <w:color w:val="1F497D" w:themeColor="text2"/>
              </w:rPr>
              <w:fldChar w:fldCharType="separate"/>
            </w:r>
            <w:r w:rsidR="000B475E">
              <w:rPr>
                <w:b/>
                <w:noProof/>
                <w:color w:val="1F497D" w:themeColor="text2"/>
              </w:rPr>
              <w:t>6</w:t>
            </w:r>
            <w:r w:rsidRPr="00854AEB">
              <w:rPr>
                <w:b/>
                <w:color w:val="1F497D" w:themeColor="text2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5F70CE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r>
      <w:rPr>
        <w:rFonts w:cs="Arial"/>
        <w:color w:val="0070C0"/>
        <w:sz w:val="16"/>
        <w:szCs w:val="16"/>
      </w:rPr>
      <w:t xml:space="preserve">                </w:t>
    </w:r>
    <w:r w:rsidR="0020554A"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 xml:space="preserve">No part of this document may be reproduced or transmitted in any form or by any means, </w:t>
    </w: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proofErr w:type="gramStart"/>
    <w:r w:rsidRPr="00494C0E">
      <w:rPr>
        <w:rFonts w:cs="Arial"/>
        <w:color w:val="0070C0"/>
        <w:sz w:val="16"/>
        <w:szCs w:val="16"/>
      </w:rPr>
      <w:t>electronic</w:t>
    </w:r>
    <w:proofErr w:type="gramEnd"/>
    <w:r w:rsidRPr="00494C0E">
      <w:rPr>
        <w:rFonts w:cs="Arial"/>
        <w:color w:val="0070C0"/>
        <w:sz w:val="16"/>
        <w:szCs w:val="16"/>
      </w:rPr>
      <w:t xml:space="preserve"> or mechanical, for any purpose, without the express written permission of TEMENOS </w:t>
    </w:r>
    <w:r w:rsidR="00854AEB"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:rsidR="0020554A" w:rsidRDefault="00205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EAE" w:rsidRDefault="003E0EAE">
      <w:r>
        <w:separator/>
      </w:r>
    </w:p>
  </w:footnote>
  <w:footnote w:type="continuationSeparator" w:id="0">
    <w:p w:rsidR="003E0EAE" w:rsidRDefault="003E0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2F7" w:rsidRDefault="00CD32F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3331CDE" wp14:editId="1AE740C0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D32F7" w:rsidRDefault="00DB0509">
        <w:pPr>
          <w:pStyle w:val="Header"/>
        </w:pPr>
        <w:r>
          <w:rPr>
            <w:lang w:val="en-US"/>
          </w:rPr>
          <w:t>Analytics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085" w:rsidRDefault="00F67CF0">
    <w:pPr>
      <w:rPr>
        <w:sz w:val="16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589ED5C3" wp14:editId="607B7314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25F07">
      <w:rPr>
        <w:color w:val="1F497D" w:themeColor="text2"/>
        <w:szCs w:val="20"/>
      </w:rPr>
      <w:t xml:space="preserve"> </w:t>
    </w:r>
    <w:r w:rsidR="00DB0509">
      <w:rPr>
        <w:color w:val="1F497D" w:themeColor="text2"/>
        <w:szCs w:val="20"/>
      </w:rPr>
      <w:t xml:space="preserve">Open Web </w:t>
    </w:r>
    <w:sdt>
      <w:sdtPr>
        <w:rPr>
          <w:color w:val="1F497D" w:themeColor="text2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0509">
          <w:rPr>
            <w:color w:val="1F497D" w:themeColor="text2"/>
            <w:szCs w:val="20"/>
            <w:lang w:val="en-US"/>
          </w:rPr>
          <w:t>Analytics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1929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7346278"/>
    <w:multiLevelType w:val="hybridMultilevel"/>
    <w:tmpl w:val="A8A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A670F"/>
    <w:multiLevelType w:val="hybridMultilevel"/>
    <w:tmpl w:val="15104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594"/>
    <w:multiLevelType w:val="hybridMultilevel"/>
    <w:tmpl w:val="F50EB9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47CB1"/>
    <w:multiLevelType w:val="hybridMultilevel"/>
    <w:tmpl w:val="E8C4549C"/>
    <w:lvl w:ilvl="0" w:tplc="FFFFFFFF">
      <w:start w:val="1"/>
      <w:numFmt w:val="bullet"/>
      <w:pStyle w:val="BodyTextIndentBullets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1F1028"/>
    <w:multiLevelType w:val="hybridMultilevel"/>
    <w:tmpl w:val="74B81DD0"/>
    <w:lvl w:ilvl="0" w:tplc="1916BCE0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4D12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46DF2608"/>
    <w:multiLevelType w:val="hybridMultilevel"/>
    <w:tmpl w:val="FBBE5818"/>
    <w:lvl w:ilvl="0" w:tplc="7250D0C6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005295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72"/>
    <w:rsid w:val="00014233"/>
    <w:rsid w:val="000157C3"/>
    <w:rsid w:val="00016CDE"/>
    <w:rsid w:val="000271FF"/>
    <w:rsid w:val="00043756"/>
    <w:rsid w:val="00050FC6"/>
    <w:rsid w:val="00052E5C"/>
    <w:rsid w:val="00055F30"/>
    <w:rsid w:val="000633AA"/>
    <w:rsid w:val="00066C74"/>
    <w:rsid w:val="00071373"/>
    <w:rsid w:val="0007524B"/>
    <w:rsid w:val="00076299"/>
    <w:rsid w:val="00081127"/>
    <w:rsid w:val="00082036"/>
    <w:rsid w:val="000A5C1A"/>
    <w:rsid w:val="000A77E8"/>
    <w:rsid w:val="000B475E"/>
    <w:rsid w:val="000C1FE7"/>
    <w:rsid w:val="000C2428"/>
    <w:rsid w:val="000C4E00"/>
    <w:rsid w:val="000F4F4D"/>
    <w:rsid w:val="001039CF"/>
    <w:rsid w:val="001043A1"/>
    <w:rsid w:val="0010737E"/>
    <w:rsid w:val="00112440"/>
    <w:rsid w:val="00113494"/>
    <w:rsid w:val="00116D16"/>
    <w:rsid w:val="00125E78"/>
    <w:rsid w:val="0013795E"/>
    <w:rsid w:val="001410A4"/>
    <w:rsid w:val="001439F9"/>
    <w:rsid w:val="00164D7C"/>
    <w:rsid w:val="00183272"/>
    <w:rsid w:val="00191925"/>
    <w:rsid w:val="001B2B15"/>
    <w:rsid w:val="001C167A"/>
    <w:rsid w:val="001C27CC"/>
    <w:rsid w:val="001C7560"/>
    <w:rsid w:val="001E32F8"/>
    <w:rsid w:val="001E3AAC"/>
    <w:rsid w:val="001F17FA"/>
    <w:rsid w:val="001F610C"/>
    <w:rsid w:val="00201349"/>
    <w:rsid w:val="00202911"/>
    <w:rsid w:val="0020554A"/>
    <w:rsid w:val="00213288"/>
    <w:rsid w:val="0021499D"/>
    <w:rsid w:val="00224593"/>
    <w:rsid w:val="00243A3D"/>
    <w:rsid w:val="00253F0B"/>
    <w:rsid w:val="00257AFB"/>
    <w:rsid w:val="00277E85"/>
    <w:rsid w:val="00282EAB"/>
    <w:rsid w:val="002841E7"/>
    <w:rsid w:val="002C7AC1"/>
    <w:rsid w:val="002E1CC2"/>
    <w:rsid w:val="002E7F42"/>
    <w:rsid w:val="00316537"/>
    <w:rsid w:val="0032002A"/>
    <w:rsid w:val="00320B33"/>
    <w:rsid w:val="003314F6"/>
    <w:rsid w:val="003414E8"/>
    <w:rsid w:val="00345382"/>
    <w:rsid w:val="003734D6"/>
    <w:rsid w:val="00386DC6"/>
    <w:rsid w:val="003914E1"/>
    <w:rsid w:val="00394F07"/>
    <w:rsid w:val="003B2B67"/>
    <w:rsid w:val="003B6F55"/>
    <w:rsid w:val="003C42E5"/>
    <w:rsid w:val="003C688E"/>
    <w:rsid w:val="003E0D5B"/>
    <w:rsid w:val="003E0EAE"/>
    <w:rsid w:val="004015A0"/>
    <w:rsid w:val="00446E1F"/>
    <w:rsid w:val="004636A1"/>
    <w:rsid w:val="00464C63"/>
    <w:rsid w:val="004750A7"/>
    <w:rsid w:val="00483D59"/>
    <w:rsid w:val="00484F72"/>
    <w:rsid w:val="00491DC0"/>
    <w:rsid w:val="004A7185"/>
    <w:rsid w:val="004B37F2"/>
    <w:rsid w:val="004B50A9"/>
    <w:rsid w:val="004C358D"/>
    <w:rsid w:val="004C554B"/>
    <w:rsid w:val="004C61FF"/>
    <w:rsid w:val="004D1CA0"/>
    <w:rsid w:val="00507388"/>
    <w:rsid w:val="0051349E"/>
    <w:rsid w:val="00544022"/>
    <w:rsid w:val="00555581"/>
    <w:rsid w:val="00574B90"/>
    <w:rsid w:val="005901A8"/>
    <w:rsid w:val="005A2ED1"/>
    <w:rsid w:val="005A4D46"/>
    <w:rsid w:val="005A7573"/>
    <w:rsid w:val="005B4E7B"/>
    <w:rsid w:val="005D2291"/>
    <w:rsid w:val="005E6842"/>
    <w:rsid w:val="005F70CE"/>
    <w:rsid w:val="00612C9B"/>
    <w:rsid w:val="00623039"/>
    <w:rsid w:val="00625F07"/>
    <w:rsid w:val="0064522E"/>
    <w:rsid w:val="00655F8D"/>
    <w:rsid w:val="00656D89"/>
    <w:rsid w:val="006632AE"/>
    <w:rsid w:val="00672658"/>
    <w:rsid w:val="006764F8"/>
    <w:rsid w:val="006769C7"/>
    <w:rsid w:val="006A64B0"/>
    <w:rsid w:val="006A7E67"/>
    <w:rsid w:val="006B4433"/>
    <w:rsid w:val="006C533C"/>
    <w:rsid w:val="006E21C5"/>
    <w:rsid w:val="006F760C"/>
    <w:rsid w:val="007176E9"/>
    <w:rsid w:val="00725118"/>
    <w:rsid w:val="00736663"/>
    <w:rsid w:val="00737BC5"/>
    <w:rsid w:val="00741538"/>
    <w:rsid w:val="00755004"/>
    <w:rsid w:val="00766E22"/>
    <w:rsid w:val="00780E64"/>
    <w:rsid w:val="007A1EF2"/>
    <w:rsid w:val="007A37CC"/>
    <w:rsid w:val="007B0D24"/>
    <w:rsid w:val="007B4470"/>
    <w:rsid w:val="007B4B58"/>
    <w:rsid w:val="007B654B"/>
    <w:rsid w:val="007D2832"/>
    <w:rsid w:val="007E7085"/>
    <w:rsid w:val="008023CD"/>
    <w:rsid w:val="00804CC1"/>
    <w:rsid w:val="00811D35"/>
    <w:rsid w:val="0081409A"/>
    <w:rsid w:val="00815C01"/>
    <w:rsid w:val="00823FAA"/>
    <w:rsid w:val="008278A9"/>
    <w:rsid w:val="00854AEB"/>
    <w:rsid w:val="00854CAD"/>
    <w:rsid w:val="008651E1"/>
    <w:rsid w:val="00866274"/>
    <w:rsid w:val="00866F83"/>
    <w:rsid w:val="0087259D"/>
    <w:rsid w:val="00880B2B"/>
    <w:rsid w:val="00880C36"/>
    <w:rsid w:val="008B1B77"/>
    <w:rsid w:val="008B5019"/>
    <w:rsid w:val="008B6401"/>
    <w:rsid w:val="008B7D04"/>
    <w:rsid w:val="008D5F39"/>
    <w:rsid w:val="009041A2"/>
    <w:rsid w:val="00904264"/>
    <w:rsid w:val="00906E19"/>
    <w:rsid w:val="00920295"/>
    <w:rsid w:val="0092165F"/>
    <w:rsid w:val="00930249"/>
    <w:rsid w:val="0093545F"/>
    <w:rsid w:val="009425F5"/>
    <w:rsid w:val="00947BE1"/>
    <w:rsid w:val="00952A42"/>
    <w:rsid w:val="00955E33"/>
    <w:rsid w:val="009578C6"/>
    <w:rsid w:val="0096724E"/>
    <w:rsid w:val="0097010B"/>
    <w:rsid w:val="00982182"/>
    <w:rsid w:val="00983383"/>
    <w:rsid w:val="00992D90"/>
    <w:rsid w:val="009A273D"/>
    <w:rsid w:val="009A2F8C"/>
    <w:rsid w:val="009A716D"/>
    <w:rsid w:val="009B415C"/>
    <w:rsid w:val="009B6DD0"/>
    <w:rsid w:val="009B7E68"/>
    <w:rsid w:val="009C27CE"/>
    <w:rsid w:val="009D5342"/>
    <w:rsid w:val="009D77E0"/>
    <w:rsid w:val="009E0908"/>
    <w:rsid w:val="00A002BC"/>
    <w:rsid w:val="00A60EE1"/>
    <w:rsid w:val="00A63320"/>
    <w:rsid w:val="00A70B93"/>
    <w:rsid w:val="00A837DB"/>
    <w:rsid w:val="00A906E9"/>
    <w:rsid w:val="00A951D1"/>
    <w:rsid w:val="00AA59F9"/>
    <w:rsid w:val="00AB7433"/>
    <w:rsid w:val="00AD6D6B"/>
    <w:rsid w:val="00AE39F6"/>
    <w:rsid w:val="00AE590C"/>
    <w:rsid w:val="00AE713E"/>
    <w:rsid w:val="00AF0366"/>
    <w:rsid w:val="00B131BA"/>
    <w:rsid w:val="00B1354B"/>
    <w:rsid w:val="00B32594"/>
    <w:rsid w:val="00B3744C"/>
    <w:rsid w:val="00B37F60"/>
    <w:rsid w:val="00B4663A"/>
    <w:rsid w:val="00B65719"/>
    <w:rsid w:val="00B670F9"/>
    <w:rsid w:val="00B900F5"/>
    <w:rsid w:val="00BA084F"/>
    <w:rsid w:val="00BA0E7B"/>
    <w:rsid w:val="00BA276A"/>
    <w:rsid w:val="00BA7574"/>
    <w:rsid w:val="00BB2339"/>
    <w:rsid w:val="00BB2367"/>
    <w:rsid w:val="00BD05BD"/>
    <w:rsid w:val="00BD65EE"/>
    <w:rsid w:val="00BF5CAF"/>
    <w:rsid w:val="00BF61F8"/>
    <w:rsid w:val="00C06998"/>
    <w:rsid w:val="00C06A9A"/>
    <w:rsid w:val="00C1407C"/>
    <w:rsid w:val="00C253C4"/>
    <w:rsid w:val="00C441A7"/>
    <w:rsid w:val="00C55F45"/>
    <w:rsid w:val="00C57EA9"/>
    <w:rsid w:val="00CB128B"/>
    <w:rsid w:val="00CB34BE"/>
    <w:rsid w:val="00CB748B"/>
    <w:rsid w:val="00CB77A3"/>
    <w:rsid w:val="00CD32F7"/>
    <w:rsid w:val="00CE2B3D"/>
    <w:rsid w:val="00CF0D52"/>
    <w:rsid w:val="00D04693"/>
    <w:rsid w:val="00D15A95"/>
    <w:rsid w:val="00D34255"/>
    <w:rsid w:val="00D3755B"/>
    <w:rsid w:val="00D42F8C"/>
    <w:rsid w:val="00D62883"/>
    <w:rsid w:val="00D75044"/>
    <w:rsid w:val="00D80AD8"/>
    <w:rsid w:val="00D86EEC"/>
    <w:rsid w:val="00D92AA1"/>
    <w:rsid w:val="00D93E7C"/>
    <w:rsid w:val="00DB0509"/>
    <w:rsid w:val="00DC5299"/>
    <w:rsid w:val="00DD4131"/>
    <w:rsid w:val="00DE0DDC"/>
    <w:rsid w:val="00DF5EA9"/>
    <w:rsid w:val="00E2146A"/>
    <w:rsid w:val="00E25C40"/>
    <w:rsid w:val="00E45B9B"/>
    <w:rsid w:val="00E5476E"/>
    <w:rsid w:val="00E77CAB"/>
    <w:rsid w:val="00E826A0"/>
    <w:rsid w:val="00E876B6"/>
    <w:rsid w:val="00E93EF4"/>
    <w:rsid w:val="00EB75BA"/>
    <w:rsid w:val="00EC391C"/>
    <w:rsid w:val="00ED3F01"/>
    <w:rsid w:val="00ED5742"/>
    <w:rsid w:val="00ED6915"/>
    <w:rsid w:val="00EE453E"/>
    <w:rsid w:val="00EE58EB"/>
    <w:rsid w:val="00F034A1"/>
    <w:rsid w:val="00F11CBC"/>
    <w:rsid w:val="00F36DFD"/>
    <w:rsid w:val="00F4598C"/>
    <w:rsid w:val="00F67CF0"/>
    <w:rsid w:val="00F84BE6"/>
    <w:rsid w:val="00F92A35"/>
    <w:rsid w:val="00FA7797"/>
    <w:rsid w:val="00FB12B6"/>
    <w:rsid w:val="00FB6951"/>
    <w:rsid w:val="00FB7C31"/>
    <w:rsid w:val="00FB7CB2"/>
    <w:rsid w:val="00FD1922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295"/>
    </o:shapedefaults>
    <o:shapelayout v:ext="edit">
      <o:idmap v:ext="edit" data="1"/>
    </o:shapelayout>
  </w:shapeDefaults>
  <w:decimalSymbol w:val="."/>
  <w:listSeparator w:val=","/>
  <w15:docId w15:val="{BB2B33FE-1760-4E52-A9C9-EEB47C3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951"/>
    <w:pPr>
      <w:spacing w:after="120"/>
      <w:jc w:val="both"/>
    </w:pPr>
    <w:rPr>
      <w:rFonts w:ascii="Arial" w:eastAsia="Arial Unicode MS" w:hAnsi="Arial"/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FB6951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FB6951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qFormat/>
    <w:rsid w:val="00FB6951"/>
    <w:pPr>
      <w:keepNext/>
      <w:spacing w:before="240" w:after="240"/>
      <w:outlineLvl w:val="2"/>
    </w:pPr>
    <w:rPr>
      <w:rFonts w:cs="Arial"/>
      <w:b/>
      <w:bCs/>
      <w:color w:val="005294"/>
      <w:sz w:val="28"/>
      <w:szCs w:val="26"/>
    </w:rPr>
  </w:style>
  <w:style w:type="paragraph" w:styleId="Heading4">
    <w:name w:val="heading 4"/>
    <w:basedOn w:val="Normal"/>
    <w:next w:val="Normal"/>
    <w:qFormat/>
    <w:rsid w:val="00766E22"/>
    <w:pPr>
      <w:keepNext/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autoRedefine/>
    <w:qFormat/>
    <w:rsid w:val="00766E22"/>
    <w:pPr>
      <w:keepNext/>
      <w:spacing w:before="240" w:after="240"/>
      <w:outlineLvl w:val="4"/>
    </w:pPr>
    <w:rPr>
      <w:rFonts w:eastAsia="Times New Roman"/>
      <w:b/>
      <w:szCs w:val="20"/>
      <w:lang w:eastAsia="en-US"/>
    </w:rPr>
  </w:style>
  <w:style w:type="paragraph" w:styleId="Heading6">
    <w:name w:val="heading 6"/>
    <w:basedOn w:val="Normal"/>
    <w:next w:val="Normal"/>
    <w:qFormat/>
    <w:rsid w:val="00766E22"/>
    <w:pPr>
      <w:keepNext/>
      <w:tabs>
        <w:tab w:val="left" w:pos="901"/>
      </w:tabs>
      <w:jc w:val="left"/>
      <w:outlineLvl w:val="5"/>
    </w:pPr>
    <w:rPr>
      <w:rFonts w:ascii="Times New Roman" w:hAnsi="Times New Roman"/>
      <w:i/>
      <w:color w:val="0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6E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6E22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766E22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766E22"/>
    <w:rPr>
      <w:color w:val="0000FF"/>
      <w:u w:val="single"/>
    </w:rPr>
  </w:style>
  <w:style w:type="character" w:styleId="FollowedHyperlink">
    <w:name w:val="FollowedHyperlink"/>
    <w:rsid w:val="00766E22"/>
    <w:rPr>
      <w:color w:val="800080"/>
      <w:u w:val="single"/>
    </w:rPr>
  </w:style>
  <w:style w:type="paragraph" w:customStyle="1" w:styleId="Footer1">
    <w:name w:val="Footer1"/>
    <w:basedOn w:val="Normal"/>
    <w:rsid w:val="00766E22"/>
    <w:pPr>
      <w:pBdr>
        <w:top w:val="dotted" w:sz="4" w:space="1" w:color="auto"/>
      </w:pBdr>
      <w:tabs>
        <w:tab w:val="center" w:pos="4320"/>
        <w:tab w:val="right" w:pos="9000"/>
      </w:tabs>
    </w:pPr>
    <w:rPr>
      <w:sz w:val="16"/>
      <w:lang w:val="en-US"/>
    </w:rPr>
  </w:style>
  <w:style w:type="paragraph" w:customStyle="1" w:styleId="Bullet1">
    <w:name w:val="Bullet1"/>
    <w:basedOn w:val="Normal"/>
    <w:rsid w:val="00766E22"/>
    <w:pPr>
      <w:spacing w:before="120"/>
      <w:ind w:left="714" w:hanging="357"/>
    </w:pPr>
  </w:style>
  <w:style w:type="paragraph" w:styleId="BodyText">
    <w:name w:val="Body Text"/>
    <w:basedOn w:val="Normal"/>
    <w:link w:val="BodyTextChar"/>
    <w:rsid w:val="00766E22"/>
  </w:style>
  <w:style w:type="paragraph" w:customStyle="1" w:styleId="FrontPage1">
    <w:name w:val="Front Page 1"/>
    <w:basedOn w:val="Heading1"/>
    <w:rsid w:val="00766E22"/>
    <w:pPr>
      <w:jc w:val="center"/>
    </w:pPr>
    <w:rPr>
      <w:sz w:val="36"/>
    </w:rPr>
  </w:style>
  <w:style w:type="paragraph" w:customStyle="1" w:styleId="FrontPage2">
    <w:name w:val="Front Page 2"/>
    <w:basedOn w:val="Heading1"/>
    <w:rsid w:val="00766E22"/>
    <w:pPr>
      <w:jc w:val="center"/>
    </w:pPr>
    <w:rPr>
      <w:sz w:val="28"/>
    </w:rPr>
  </w:style>
  <w:style w:type="paragraph" w:customStyle="1" w:styleId="Header1">
    <w:name w:val="Header 1"/>
    <w:basedOn w:val="Normal"/>
    <w:rsid w:val="00766E22"/>
    <w:rPr>
      <w:sz w:val="16"/>
    </w:rPr>
  </w:style>
  <w:style w:type="paragraph" w:styleId="TOC2">
    <w:name w:val="toc 2"/>
    <w:basedOn w:val="Normal"/>
    <w:next w:val="Normal"/>
    <w:autoRedefine/>
    <w:uiPriority w:val="39"/>
    <w:rsid w:val="00823FAA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rsid w:val="00766E22"/>
    <w:pPr>
      <w:ind w:left="400"/>
    </w:pPr>
  </w:style>
  <w:style w:type="paragraph" w:styleId="TOC4">
    <w:name w:val="toc 4"/>
    <w:basedOn w:val="Normal"/>
    <w:next w:val="Normal"/>
    <w:autoRedefine/>
    <w:semiHidden/>
    <w:rsid w:val="00766E22"/>
    <w:pPr>
      <w:ind w:left="600"/>
    </w:pPr>
  </w:style>
  <w:style w:type="paragraph" w:styleId="TOC5">
    <w:name w:val="toc 5"/>
    <w:basedOn w:val="Normal"/>
    <w:next w:val="Normal"/>
    <w:autoRedefine/>
    <w:semiHidden/>
    <w:rsid w:val="00766E22"/>
    <w:pPr>
      <w:ind w:left="800"/>
    </w:pPr>
  </w:style>
  <w:style w:type="paragraph" w:styleId="TOC6">
    <w:name w:val="toc 6"/>
    <w:basedOn w:val="Normal"/>
    <w:next w:val="Normal"/>
    <w:autoRedefine/>
    <w:semiHidden/>
    <w:rsid w:val="00766E22"/>
    <w:pPr>
      <w:ind w:left="1000"/>
    </w:pPr>
  </w:style>
  <w:style w:type="paragraph" w:styleId="TOC7">
    <w:name w:val="toc 7"/>
    <w:basedOn w:val="Normal"/>
    <w:next w:val="Normal"/>
    <w:autoRedefine/>
    <w:semiHidden/>
    <w:rsid w:val="00766E22"/>
    <w:pPr>
      <w:ind w:left="1200"/>
    </w:pPr>
  </w:style>
  <w:style w:type="paragraph" w:styleId="TOC8">
    <w:name w:val="toc 8"/>
    <w:basedOn w:val="Normal"/>
    <w:next w:val="Normal"/>
    <w:autoRedefine/>
    <w:semiHidden/>
    <w:rsid w:val="00766E22"/>
    <w:pPr>
      <w:ind w:left="1400"/>
    </w:pPr>
  </w:style>
  <w:style w:type="paragraph" w:styleId="TOC9">
    <w:name w:val="toc 9"/>
    <w:basedOn w:val="Normal"/>
    <w:next w:val="Normal"/>
    <w:autoRedefine/>
    <w:semiHidden/>
    <w:rsid w:val="00766E22"/>
    <w:pPr>
      <w:ind w:left="1600"/>
    </w:pPr>
  </w:style>
  <w:style w:type="character" w:customStyle="1" w:styleId="Heading2Char">
    <w:name w:val="Heading 2 Char"/>
    <w:link w:val="Heading2"/>
    <w:rsid w:val="00FB6951"/>
    <w:rPr>
      <w:rFonts w:ascii="Arial" w:eastAsia="Arial Unicode MS" w:hAnsi="Arial"/>
      <w:b/>
      <w:bCs/>
      <w:iCs/>
      <w:color w:val="005294"/>
      <w:sz w:val="36"/>
      <w:szCs w:val="28"/>
      <w:lang w:val="en-GB" w:eastAsia="ko-KR"/>
    </w:rPr>
  </w:style>
  <w:style w:type="table" w:styleId="TableGrid">
    <w:name w:val="Table Grid"/>
    <w:basedOn w:val="TableNormal"/>
    <w:rsid w:val="00766E22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rsid w:val="00766E22"/>
    <w:rPr>
      <w:rFonts w:ascii="Helvetica" w:hAnsi="Helvetica"/>
      <w:b/>
      <w:color w:val="000080"/>
      <w:sz w:val="24"/>
      <w:lang w:val="en-GB" w:eastAsia="en-US" w:bidi="ar-SA"/>
    </w:rPr>
  </w:style>
  <w:style w:type="table" w:styleId="TableProfessional">
    <w:name w:val="Table Professional"/>
    <w:basedOn w:val="TableNormal"/>
    <w:rsid w:val="00766E22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766E2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766E22"/>
    <w:pPr>
      <w:tabs>
        <w:tab w:val="num" w:pos="720"/>
      </w:tabs>
      <w:spacing w:before="120"/>
      <w:ind w:left="720" w:hanging="360"/>
    </w:pPr>
    <w:rPr>
      <w:rFonts w:ascii="Times New Roman" w:eastAsia="Times New Roman" w:hAnsi="Times New Roman"/>
      <w:szCs w:val="20"/>
      <w:lang w:eastAsia="en-US"/>
    </w:rPr>
  </w:style>
  <w:style w:type="character" w:styleId="Strong">
    <w:name w:val="Strong"/>
    <w:qFormat/>
    <w:rsid w:val="00766E22"/>
    <w:rPr>
      <w:rFonts w:ascii="Times New Roman" w:hAnsi="Times New Roman"/>
      <w:b/>
      <w:sz w:val="24"/>
    </w:rPr>
  </w:style>
  <w:style w:type="character" w:customStyle="1" w:styleId="HelptextLink">
    <w:name w:val="Helptext Link"/>
    <w:rsid w:val="00766E22"/>
    <w:rPr>
      <w:rFonts w:ascii="Times New Roman" w:hAnsi="Times New Roman"/>
      <w:i/>
      <w:color w:val="0000FF"/>
      <w:sz w:val="24"/>
      <w:u w:val="single"/>
    </w:rPr>
  </w:style>
  <w:style w:type="paragraph" w:customStyle="1" w:styleId="Indent2">
    <w:name w:val="Indent2"/>
    <w:basedOn w:val="Normal"/>
    <w:rsid w:val="00766E22"/>
    <w:pPr>
      <w:spacing w:after="0"/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customStyle="1" w:styleId="UGBullets">
    <w:name w:val="UGBullets"/>
    <w:basedOn w:val="Normal"/>
    <w:autoRedefine/>
    <w:rsid w:val="00766E22"/>
    <w:pPr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66E22"/>
    <w:pPr>
      <w:spacing w:after="0"/>
    </w:pPr>
    <w:rPr>
      <w:rFonts w:ascii="Times New Roman" w:eastAsia="Times New Roman" w:hAnsi="Times New Roman"/>
      <w:szCs w:val="20"/>
      <w:lang w:eastAsia="en-US"/>
    </w:rPr>
  </w:style>
  <w:style w:type="paragraph" w:styleId="Caption">
    <w:name w:val="caption"/>
    <w:basedOn w:val="Normal"/>
    <w:next w:val="Normal"/>
    <w:qFormat/>
    <w:rsid w:val="00766E22"/>
    <w:pPr>
      <w:spacing w:before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Field">
    <w:name w:val="Field"/>
    <w:basedOn w:val="Normal"/>
    <w:next w:val="Normal"/>
    <w:autoRedefine/>
    <w:rsid w:val="00766E22"/>
    <w:rPr>
      <w:rFonts w:ascii="Courier New" w:hAnsi="Courier New"/>
      <w:caps/>
      <w:color w:val="008000"/>
    </w:rPr>
  </w:style>
  <w:style w:type="paragraph" w:customStyle="1" w:styleId="Appid">
    <w:name w:val="Appid"/>
    <w:basedOn w:val="Normal"/>
    <w:next w:val="Normal"/>
    <w:autoRedefine/>
    <w:rsid w:val="00766E22"/>
    <w:rPr>
      <w:rFonts w:ascii="Times New Roman" w:hAnsi="Times New Roman"/>
      <w:i/>
      <w:caps/>
      <w:color w:val="0000FF"/>
    </w:rPr>
  </w:style>
  <w:style w:type="paragraph" w:customStyle="1" w:styleId="Recordid">
    <w:name w:val="Recordid"/>
    <w:basedOn w:val="Normal"/>
    <w:autoRedefine/>
    <w:rsid w:val="00766E22"/>
    <w:rPr>
      <w:rFonts w:ascii="Times New Roman" w:hAnsi="Times New Roman"/>
      <w:i/>
      <w:caps/>
      <w:color w:val="008080"/>
    </w:rPr>
  </w:style>
  <w:style w:type="paragraph" w:styleId="DocumentMap">
    <w:name w:val="Document Map"/>
    <w:basedOn w:val="Normal"/>
    <w:link w:val="DocumentMapChar"/>
    <w:rsid w:val="00766E2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766E22"/>
    <w:rPr>
      <w:rFonts w:ascii="Tahoma" w:eastAsia="Arial Unicode MS" w:hAnsi="Tahoma"/>
      <w:color w:val="000080"/>
      <w:sz w:val="16"/>
      <w:szCs w:val="16"/>
      <w:lang w:val="en-GB" w:eastAsia="ko-KR"/>
    </w:rPr>
  </w:style>
  <w:style w:type="character" w:customStyle="1" w:styleId="CharChar">
    <w:name w:val="Char Char"/>
    <w:rsid w:val="00766E22"/>
    <w:rPr>
      <w:rFonts w:ascii="Arial" w:eastAsia="Arial Unicode MS" w:hAnsi="Arial" w:cs="Arial"/>
      <w:b/>
      <w:bCs/>
      <w:i/>
      <w:iCs/>
      <w:color w:val="000080"/>
      <w:sz w:val="28"/>
      <w:szCs w:val="28"/>
      <w:lang w:val="en-GB" w:eastAsia="ko-KR" w:bidi="ar-SA"/>
    </w:rPr>
  </w:style>
  <w:style w:type="paragraph" w:styleId="BodyText3">
    <w:name w:val="Body Text 3"/>
    <w:basedOn w:val="Normal"/>
    <w:link w:val="BodyText3Char"/>
    <w:rsid w:val="00766E22"/>
    <w:pPr>
      <w:spacing w:after="0"/>
    </w:pPr>
    <w:rPr>
      <w:rFonts w:ascii="Times New Roman" w:eastAsia="Times New Roman" w:hAnsi="Times New Roman"/>
      <w:sz w:val="22"/>
      <w:szCs w:val="20"/>
    </w:rPr>
  </w:style>
  <w:style w:type="character" w:customStyle="1" w:styleId="BodyText3Char">
    <w:name w:val="Body Text 3 Char"/>
    <w:link w:val="BodyText3"/>
    <w:rsid w:val="00766E22"/>
    <w:rPr>
      <w:rFonts w:eastAsia="Times New Roman"/>
      <w:sz w:val="22"/>
      <w:lang w:val="en-GB" w:eastAsia="ko-KR"/>
    </w:rPr>
  </w:style>
  <w:style w:type="paragraph" w:customStyle="1" w:styleId="BodyTextIndentBullets2">
    <w:name w:val="Body Text Indent (Bullets 2)"/>
    <w:basedOn w:val="Normal"/>
    <w:rsid w:val="00766E22"/>
    <w:pPr>
      <w:numPr>
        <w:numId w:val="1"/>
      </w:numPr>
      <w:tabs>
        <w:tab w:val="left" w:pos="360"/>
      </w:tabs>
      <w:spacing w:before="120"/>
      <w:ind w:left="360"/>
      <w:outlineLvl w:val="0"/>
    </w:pPr>
    <w:rPr>
      <w:rFonts w:eastAsia="Times New Roman" w:cs="Arial"/>
      <w:szCs w:val="20"/>
      <w:lang w:val="en-US" w:eastAsia="en-US"/>
    </w:rPr>
  </w:style>
  <w:style w:type="paragraph" w:customStyle="1" w:styleId="Caption2">
    <w:name w:val="Caption_2"/>
    <w:autoRedefine/>
    <w:rsid w:val="00766E22"/>
    <w:pPr>
      <w:tabs>
        <w:tab w:val="center" w:pos="851"/>
      </w:tabs>
      <w:spacing w:before="80" w:after="80"/>
      <w:jc w:val="center"/>
    </w:pPr>
    <w:rPr>
      <w:rFonts w:ascii="Helvetica" w:eastAsia="Times New Roman" w:hAnsi="Helvetica"/>
      <w:b/>
      <w:noProof/>
      <w:color w:val="000080"/>
      <w:lang w:val="en-GB"/>
    </w:rPr>
  </w:style>
  <w:style w:type="character" w:customStyle="1" w:styleId="FieldName">
    <w:name w:val="Field Name"/>
    <w:rsid w:val="00766E22"/>
    <w:rPr>
      <w:rFonts w:ascii="Courier New" w:hAnsi="Courier New"/>
      <w:color w:val="008000"/>
      <w:sz w:val="20"/>
    </w:rPr>
  </w:style>
  <w:style w:type="character" w:customStyle="1" w:styleId="ApplicationRecord">
    <w:name w:val="Application Record"/>
    <w:rsid w:val="00766E22"/>
    <w:rPr>
      <w:rFonts w:ascii="Times New Roman" w:hAnsi="Times New Roman"/>
      <w:i/>
      <w:noProof w:val="0"/>
      <w:color w:val="008080"/>
      <w:sz w:val="20"/>
      <w:lang w:val="en-AU"/>
    </w:rPr>
  </w:style>
  <w:style w:type="character" w:customStyle="1" w:styleId="BoldText">
    <w:name w:val="Bold Text"/>
    <w:rsid w:val="00766E22"/>
    <w:rPr>
      <w:rFonts w:ascii="Times New Roman" w:hAnsi="Times New Roman"/>
      <w:b/>
      <w:sz w:val="24"/>
    </w:rPr>
  </w:style>
  <w:style w:type="paragraph" w:customStyle="1" w:styleId="Screentext">
    <w:name w:val="Screen_text"/>
    <w:autoRedefine/>
    <w:rsid w:val="00766E22"/>
    <w:rPr>
      <w:rFonts w:ascii="Courier New" w:eastAsia="Times New Roman" w:hAnsi="Courier New"/>
      <w:sz w:val="24"/>
      <w:lang w:val="en-GB"/>
    </w:rPr>
  </w:style>
  <w:style w:type="paragraph" w:customStyle="1" w:styleId="RedText">
    <w:name w:val="Red_Text"/>
    <w:autoRedefine/>
    <w:rsid w:val="00766E22"/>
    <w:rPr>
      <w:rFonts w:eastAsia="Times New Roman"/>
      <w:b/>
      <w:bCs/>
      <w:color w:val="FF0000"/>
      <w:sz w:val="24"/>
      <w:u w:val="single"/>
      <w:lang w:val="en-GB"/>
    </w:rPr>
  </w:style>
  <w:style w:type="character" w:customStyle="1" w:styleId="BlueText">
    <w:name w:val="Blue_Text"/>
    <w:rsid w:val="00766E22"/>
    <w:rPr>
      <w:rFonts w:ascii="Times New Roman" w:hAnsi="Times New Roman"/>
      <w:b/>
      <w:color w:val="0000FF"/>
      <w:sz w:val="24"/>
    </w:rPr>
  </w:style>
  <w:style w:type="character" w:customStyle="1" w:styleId="Commandtext">
    <w:name w:val="Command_text"/>
    <w:rsid w:val="00766E22"/>
    <w:rPr>
      <w:rFonts w:ascii="Courier New" w:hAnsi="Courier New"/>
      <w:sz w:val="24"/>
    </w:rPr>
  </w:style>
  <w:style w:type="character" w:styleId="Emphasis">
    <w:name w:val="Emphasis"/>
    <w:qFormat/>
    <w:rsid w:val="00766E22"/>
    <w:rPr>
      <w:i/>
      <w:iCs/>
    </w:rPr>
  </w:style>
  <w:style w:type="paragraph" w:styleId="BodyTextIndent2">
    <w:name w:val="Body Text Indent 2"/>
    <w:basedOn w:val="Normal"/>
    <w:link w:val="BodyTextIndent2Char"/>
    <w:rsid w:val="00766E22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Heading1Char">
    <w:name w:val="Heading 1 Char"/>
    <w:link w:val="Heading1"/>
    <w:rsid w:val="00FB6951"/>
    <w:rPr>
      <w:rFonts w:ascii="Arial" w:eastAsia="Arial Unicode MS" w:hAnsi="Arial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erChar">
    <w:name w:val="Header Char"/>
    <w:link w:val="Header"/>
    <w:uiPriority w:val="99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BodyTextChar">
    <w:name w:val="Body Text Char"/>
    <w:link w:val="BodyText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FootnoteTextChar">
    <w:name w:val="Footnote Text Char"/>
    <w:link w:val="FootnoteText"/>
    <w:semiHidden/>
    <w:rsid w:val="00766E22"/>
    <w:rPr>
      <w:rFonts w:eastAsia="Times New Roman"/>
      <w:sz w:val="24"/>
      <w:lang w:val="en-GB"/>
    </w:rPr>
  </w:style>
  <w:style w:type="paragraph" w:styleId="NormalWeb">
    <w:name w:val="Normal (Web)"/>
    <w:basedOn w:val="Normal"/>
    <w:rsid w:val="00766E22"/>
    <w:pPr>
      <w:spacing w:before="100" w:beforeAutospacing="1" w:after="100" w:afterAutospacing="1"/>
      <w:jc w:val="left"/>
    </w:pPr>
    <w:rPr>
      <w:rFonts w:ascii="Arial Unicode MS" w:hAnsi="Arial Unicode MS"/>
      <w:lang w:val="fr-FR" w:eastAsia="fr-FR"/>
    </w:rPr>
  </w:style>
  <w:style w:type="paragraph" w:styleId="ListParagraph">
    <w:name w:val="List Paragraph"/>
    <w:basedOn w:val="Normal"/>
    <w:uiPriority w:val="34"/>
    <w:qFormat/>
    <w:rsid w:val="00766E22"/>
    <w:pPr>
      <w:spacing w:after="0"/>
      <w:ind w:left="720"/>
      <w:jc w:val="left"/>
    </w:pPr>
    <w:rPr>
      <w:rFonts w:ascii="Calibri" w:eastAsia="Calibri" w:hAnsi="Calibri"/>
      <w:color w:val="1F497D"/>
      <w:sz w:val="22"/>
      <w:szCs w:val="22"/>
      <w:lang w:val="en-US" w:eastAsia="en-US"/>
    </w:rPr>
  </w:style>
  <w:style w:type="paragraph" w:customStyle="1" w:styleId="eLearningStyle">
    <w:name w:val="eLearning Style"/>
    <w:basedOn w:val="Normal"/>
    <w:link w:val="eLearningStyleChar"/>
    <w:qFormat/>
    <w:rsid w:val="00766E22"/>
    <w:pPr>
      <w:spacing w:after="0"/>
      <w:jc w:val="left"/>
    </w:pPr>
    <w:rPr>
      <w:rFonts w:ascii="Franklin Gothic Medium" w:eastAsia="Times New Roman" w:hAnsi="Franklin Gothic Medium"/>
      <w:color w:val="1C1C1C"/>
      <w:szCs w:val="20"/>
    </w:rPr>
  </w:style>
  <w:style w:type="character" w:customStyle="1" w:styleId="eLearningStyleChar">
    <w:name w:val="eLearning Style Char"/>
    <w:link w:val="eLearningStyle"/>
    <w:rsid w:val="00766E22"/>
    <w:rPr>
      <w:rFonts w:ascii="Franklin Gothic Medium" w:eastAsia="Times New Roman" w:hAnsi="Franklin Gothic Medium"/>
      <w:color w:val="1C1C1C"/>
      <w:lang w:val="en-GB" w:eastAsia="ko-KR"/>
    </w:rPr>
  </w:style>
  <w:style w:type="paragraph" w:customStyle="1" w:styleId="MenuItem1">
    <w:name w:val="Menu Item1"/>
    <w:basedOn w:val="Normal"/>
    <w:rsid w:val="00766E22"/>
    <w:pPr>
      <w:spacing w:before="120" w:after="0"/>
      <w:ind w:hanging="180"/>
    </w:pPr>
    <w:rPr>
      <w:rFonts w:eastAsia="Times New Roman" w:cs="Arial"/>
      <w:bCs/>
      <w:color w:val="0000FF"/>
      <w:sz w:val="22"/>
      <w:szCs w:val="20"/>
      <w:u w:val="single"/>
      <w:lang w:eastAsia="en-US"/>
    </w:rPr>
  </w:style>
  <w:style w:type="character" w:styleId="CommentReference">
    <w:name w:val="annotation reference"/>
    <w:rsid w:val="00766E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6E22"/>
    <w:rPr>
      <w:szCs w:val="20"/>
    </w:rPr>
  </w:style>
  <w:style w:type="character" w:customStyle="1" w:styleId="CommentTextChar">
    <w:name w:val="Comment Text Char"/>
    <w:link w:val="CommentText"/>
    <w:rsid w:val="00766E22"/>
    <w:rPr>
      <w:rFonts w:ascii="Arial" w:eastAsia="Arial Unicode MS" w:hAnsi="Arial"/>
      <w:color w:val="00008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766E22"/>
    <w:rPr>
      <w:b/>
      <w:bCs/>
    </w:rPr>
  </w:style>
  <w:style w:type="character" w:customStyle="1" w:styleId="CommentSubjectChar">
    <w:name w:val="Comment Subject Char"/>
    <w:link w:val="CommentSubject"/>
    <w:rsid w:val="00766E22"/>
    <w:rPr>
      <w:rFonts w:ascii="Arial" w:eastAsia="Arial Unicode MS" w:hAnsi="Arial"/>
      <w:b/>
      <w:bCs/>
      <w:color w:val="000080"/>
      <w:lang w:val="en-GB" w:eastAsia="ko-KR"/>
    </w:rPr>
  </w:style>
  <w:style w:type="paragraph" w:styleId="Revision">
    <w:name w:val="Revision"/>
    <w:hidden/>
    <w:uiPriority w:val="99"/>
    <w:semiHidden/>
    <w:rsid w:val="00766E22"/>
    <w:rPr>
      <w:rFonts w:ascii="Arial" w:eastAsia="Arial Unicode MS" w:hAnsi="Arial"/>
      <w:color w:val="000080"/>
      <w:szCs w:val="24"/>
      <w:lang w:val="en-GB" w:eastAsia="ko-KR"/>
    </w:rPr>
  </w:style>
  <w:style w:type="paragraph" w:customStyle="1" w:styleId="TOC">
    <w:name w:val="TOC"/>
    <w:rsid w:val="00766E22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66E22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apple-converted-space">
    <w:name w:val="apple-converted-space"/>
    <w:basedOn w:val="DefaultParagraphFont"/>
    <w:rsid w:val="004C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an\Desktop\Clicky_Web_Analytics_User_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6CBA-0E58-47E6-9348-70726610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Clicky_Web_Analytics_User_Guide</Template>
  <TotalTime>0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Analytics</vt:lpstr>
    </vt:vector>
  </TitlesOfParts>
  <Company>Temenos</Company>
  <LinksUpToDate>false</LinksUpToDate>
  <CharactersWithSpaces>2482</CharactersWithSpaces>
  <SharedDoc>false</SharedDoc>
  <HLinks>
    <vt:vector size="30" baseType="variant"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_Toc321139372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_Toc321139371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_Toc321139370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_Toc321139369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_Toc321139368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</dc:title>
  <dc:creator>Razvan Stan</dc:creator>
  <cp:lastModifiedBy>Razvan Stan</cp:lastModifiedBy>
  <cp:revision>15</cp:revision>
  <cp:lastPrinted>2005-01-18T05:55:00Z</cp:lastPrinted>
  <dcterms:created xsi:type="dcterms:W3CDTF">2015-06-03T08:25:00Z</dcterms:created>
  <dcterms:modified xsi:type="dcterms:W3CDTF">2015-07-13T12:05:00Z</dcterms:modified>
</cp:coreProperties>
</file>